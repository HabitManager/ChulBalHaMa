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B4391" w14:textId="30CE7F2B" w:rsidR="00A638EC" w:rsidRPr="00F547BE" w:rsidRDefault="00226455" w:rsidP="0064295B">
      <w:pPr>
        <w:pStyle w:val="a8"/>
        <w:spacing w:line="15" w:lineRule="atLeast"/>
      </w:pPr>
      <w:sdt>
        <w:sdtPr>
          <w:rPr>
            <w:rFonts w:hint="eastAsia"/>
          </w:rPr>
          <w:alias w:val="날짜 입력:"/>
          <w:tag w:val="날짜 입력:"/>
          <w:id w:val="-664086759"/>
          <w:placeholder>
            <w:docPart w:val="AA2D662554CB429C85C685E4C2B0A97D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11361">
            <w:t>2019.0</w:t>
          </w:r>
          <w:r w:rsidR="003E7A68">
            <w:t>9</w:t>
          </w:r>
          <w:r w:rsidR="00811361">
            <w:t>.</w:t>
          </w:r>
          <w:r w:rsidR="003E7A68">
            <w:t>09</w:t>
          </w:r>
        </w:sdtContent>
      </w:sdt>
    </w:p>
    <w:p w14:paraId="548BF3C2" w14:textId="77777777" w:rsidR="00A638EC" w:rsidRPr="00F547BE" w:rsidRDefault="00A638EC" w:rsidP="0064295B">
      <w:pPr>
        <w:pStyle w:val="ad"/>
        <w:spacing w:line="15" w:lineRule="atLeast"/>
      </w:pPr>
      <w:r w:rsidRPr="00F547BE">
        <w:rPr>
          <w:rFonts w:hint="eastAsia"/>
          <w:noProof/>
        </w:rPr>
        <w:drawing>
          <wp:inline distT="0" distB="0" distL="0" distR="0" wp14:anchorId="0B56D921" wp14:editId="1DD488C7">
            <wp:extent cx="3436463" cy="990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251" cy="99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hint="eastAsia"/>
          <w:sz w:val="56"/>
        </w:rPr>
        <w:alias w:val="제목 입력:"/>
        <w:tag w:val=""/>
        <w:id w:val="390237733"/>
        <w:placeholder>
          <w:docPart w:val="57C724AA87F64F5383C6FC5C4F7D83E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18132A67" w14:textId="18CD2197" w:rsidR="00A638EC" w:rsidRPr="000D27E2" w:rsidRDefault="003E7A68" w:rsidP="0064295B">
          <w:pPr>
            <w:pStyle w:val="a7"/>
            <w:spacing w:line="15" w:lineRule="atLeast"/>
            <w:rPr>
              <w:sz w:val="56"/>
            </w:rPr>
          </w:pPr>
          <w:r>
            <w:rPr>
              <w:rFonts w:hint="eastAsia"/>
              <w:sz w:val="56"/>
            </w:rPr>
            <w:t>프로젝트</w:t>
          </w:r>
          <w:r w:rsidR="00811361" w:rsidRPr="000D27E2">
            <w:rPr>
              <w:rFonts w:hint="eastAsia"/>
              <w:sz w:val="56"/>
            </w:rPr>
            <w:t xml:space="preserve"> 제안서</w:t>
          </w:r>
        </w:p>
      </w:sdtContent>
    </w:sdt>
    <w:sdt>
      <w:sdtPr>
        <w:rPr>
          <w:rFonts w:hint="eastAsia"/>
          <w:sz w:val="40"/>
          <w:szCs w:val="40"/>
        </w:rPr>
        <w:alias w:val="부제 입력:"/>
        <w:tag w:val="부제 입력:"/>
        <w:id w:val="1134748392"/>
        <w:placeholder>
          <w:docPart w:val="29A4C4E871B04AE9B8D0482CC4EB1F6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324E6B7D" w14:textId="49310CE6" w:rsidR="00A638EC" w:rsidRPr="000D27E2" w:rsidRDefault="003E7A68" w:rsidP="0064295B">
          <w:pPr>
            <w:pStyle w:val="a8"/>
            <w:spacing w:line="15" w:lineRule="atLeast"/>
            <w:rPr>
              <w:sz w:val="32"/>
            </w:rPr>
          </w:pPr>
          <w:r>
            <w:rPr>
              <w:rFonts w:hint="eastAsia"/>
              <w:sz w:val="40"/>
              <w:szCs w:val="40"/>
            </w:rPr>
            <w:t>얼굴인식 기반 PC 루틴 자동화 서비스</w:t>
          </w:r>
        </w:p>
      </w:sdtContent>
    </w:sdt>
    <w:p w14:paraId="057E6B7D" w14:textId="563AA8CA" w:rsidR="00A638EC" w:rsidRPr="00F547BE" w:rsidRDefault="00811361" w:rsidP="00F353C1">
      <w:pPr>
        <w:pStyle w:val="ae"/>
        <w:spacing w:line="15" w:lineRule="atLeast"/>
        <w:ind w:right="202"/>
      </w:pPr>
      <w:r>
        <w:rPr>
          <w:rFonts w:hint="eastAsia"/>
        </w:rPr>
        <w:t xml:space="preserve">팀 </w:t>
      </w:r>
      <w:proofErr w:type="gramStart"/>
      <w:r>
        <w:rPr>
          <w:rFonts w:hint="eastAsia"/>
        </w:rPr>
        <w:t xml:space="preserve">명 </w:t>
      </w:r>
      <w:r>
        <w:t>:</w:t>
      </w:r>
      <w:proofErr w:type="gramEnd"/>
      <w:r w:rsidR="00A638EC" w:rsidRPr="00F547BE">
        <w:rPr>
          <w:rFonts w:hint="eastAsia"/>
          <w:lang w:val="ko-KR" w:bidi="ko-KR"/>
        </w:rPr>
        <w:t xml:space="preserve"> </w:t>
      </w:r>
      <w:proofErr w:type="spellStart"/>
      <w:r w:rsidR="00525FB9">
        <w:rPr>
          <w:rFonts w:hint="eastAsia"/>
          <w:lang w:val="ko-KR" w:bidi="ko-KR"/>
        </w:rPr>
        <w:t>뉴캡</w:t>
      </w:r>
      <w:proofErr w:type="spellEnd"/>
      <w:r w:rsidR="00525FB9">
        <w:rPr>
          <w:rFonts w:hint="eastAsia"/>
          <w:lang w:val="ko-KR" w:bidi="ko-KR"/>
        </w:rPr>
        <w:t xml:space="preserve"> </w:t>
      </w:r>
      <w:r w:rsidR="00525FB9">
        <w:rPr>
          <w:lang w:val="ko-KR" w:bidi="ko-KR"/>
        </w:rPr>
        <w:t>(new cap)</w:t>
      </w:r>
    </w:p>
    <w:p w14:paraId="1CBAEF01" w14:textId="7E516F03" w:rsidR="006A560F" w:rsidRDefault="00226455" w:rsidP="00361963">
      <w:pPr>
        <w:pStyle w:val="af2"/>
      </w:pPr>
      <w:sdt>
        <w:sdtPr>
          <w:rPr>
            <w:rFonts w:hint="eastAsia"/>
          </w:rPr>
          <w:alias w:val="회사 이름 입력:"/>
          <w:tag w:val=""/>
          <w:id w:val="-874304286"/>
          <w:placeholder>
            <w:docPart w:val="51340BC129774FD7BE9FC82E98EFFAD9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811361">
            <w:rPr>
              <w:rFonts w:hint="eastAsia"/>
            </w:rPr>
            <w:t>팀</w:t>
          </w:r>
          <w:r w:rsidR="00B9599E">
            <w:rPr>
              <w:rFonts w:hint="eastAsia"/>
            </w:rPr>
            <w:t xml:space="preserve"> </w:t>
          </w:r>
          <w:proofErr w:type="gramStart"/>
          <w:r w:rsidR="00811361">
            <w:rPr>
              <w:rFonts w:hint="eastAsia"/>
            </w:rPr>
            <w:t>원 :</w:t>
          </w:r>
          <w:proofErr w:type="gramEnd"/>
          <w:r w:rsidR="00525FB9">
            <w:rPr>
              <w:rFonts w:hint="eastAsia"/>
            </w:rPr>
            <w:t xml:space="preserve"> 이승찬</w:t>
          </w:r>
          <w:r w:rsidR="00811361">
            <w:rPr>
              <w:rFonts w:hint="eastAsia"/>
            </w:rPr>
            <w:t>, 이정원, 이정민</w:t>
          </w:r>
        </w:sdtContent>
      </w:sdt>
    </w:p>
    <w:p w14:paraId="5F9E5B8D" w14:textId="3620982F" w:rsidR="00361963" w:rsidRDefault="00361963" w:rsidP="00361963">
      <w:pPr>
        <w:pStyle w:val="af2"/>
      </w:pPr>
    </w:p>
    <w:p w14:paraId="1B7B1400" w14:textId="5BBAFE11" w:rsidR="00361963" w:rsidRDefault="00361963" w:rsidP="00361963">
      <w:pPr>
        <w:pStyle w:val="af2"/>
      </w:pPr>
    </w:p>
    <w:p w14:paraId="2FB1C99D" w14:textId="3CB17A6F" w:rsidR="00361963" w:rsidRDefault="00361963" w:rsidP="00361963">
      <w:pPr>
        <w:pStyle w:val="af2"/>
      </w:pPr>
    </w:p>
    <w:p w14:paraId="5B01240D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50"/>
          <w:szCs w:val="50"/>
          <w14:ligatures w14:val="none"/>
        </w:rPr>
        <w:lastRenderedPageBreak/>
        <w:t>목차</w:t>
      </w:r>
    </w:p>
    <w:p w14:paraId="55D0F23E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50"/>
          <w:szCs w:val="50"/>
          <w14:ligatures w14:val="none"/>
        </w:rPr>
        <w:t> </w:t>
      </w:r>
    </w:p>
    <w:p w14:paraId="4BEA2777" w14:textId="3091A234" w:rsid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t>1. 프로젝트 기획 동기 및 설명</w:t>
      </w:r>
    </w:p>
    <w:p w14:paraId="5E0866AD" w14:textId="77777777" w:rsidR="007A45E4" w:rsidRPr="00525FB9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</w:pPr>
    </w:p>
    <w:p w14:paraId="70F8CC21" w14:textId="2A512EDA" w:rsid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t>2. 팀원 및 역할 분담</w:t>
      </w:r>
    </w:p>
    <w:p w14:paraId="077F1A38" w14:textId="77777777" w:rsidR="007A45E4" w:rsidRPr="00525FB9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</w:pPr>
    </w:p>
    <w:p w14:paraId="13BC0E45" w14:textId="321D9296" w:rsid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t>3. 개요</w:t>
      </w:r>
    </w:p>
    <w:p w14:paraId="338D5FD5" w14:textId="77777777" w:rsidR="007A45E4" w:rsidRPr="00525FB9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</w:pPr>
    </w:p>
    <w:p w14:paraId="307C1F58" w14:textId="51A231F7" w:rsid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t>4. 개발 목표 및 구현 내용</w:t>
      </w:r>
    </w:p>
    <w:p w14:paraId="5663A46D" w14:textId="77777777" w:rsidR="007A45E4" w:rsidRPr="00525FB9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</w:pPr>
    </w:p>
    <w:p w14:paraId="24CB483D" w14:textId="47A7BF51" w:rsid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t>5. 개발 및 구현 내용</w:t>
      </w:r>
    </w:p>
    <w:p w14:paraId="0963587A" w14:textId="77777777" w:rsidR="007A45E4" w:rsidRPr="00525FB9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</w:pPr>
    </w:p>
    <w:p w14:paraId="259F1AC3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t>6. 주간 진행 계획</w:t>
      </w:r>
    </w:p>
    <w:p w14:paraId="63D27312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14:ligatures w14:val="none"/>
        </w:rPr>
        <w:t> </w:t>
      </w:r>
    </w:p>
    <w:p w14:paraId="1B955747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14:ligatures w14:val="none"/>
        </w:rPr>
        <w:t> </w:t>
      </w:r>
    </w:p>
    <w:p w14:paraId="4B41FB2F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14:ligatures w14:val="none"/>
        </w:rPr>
        <w:t> </w:t>
      </w:r>
    </w:p>
    <w:p w14:paraId="3D4E2359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14:ligatures w14:val="none"/>
        </w:rPr>
        <w:t> </w:t>
      </w:r>
    </w:p>
    <w:p w14:paraId="79AEEF09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14:ligatures w14:val="none"/>
        </w:rPr>
        <w:t> </w:t>
      </w:r>
    </w:p>
    <w:p w14:paraId="18E07D42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lastRenderedPageBreak/>
        <w:t>1. 프로젝트 기획 동기 및 설명</w:t>
      </w:r>
    </w:p>
    <w:p w14:paraId="77320A1D" w14:textId="471749AC" w:rsidR="00525FB9" w:rsidRPr="00525FB9" w:rsidRDefault="00525FB9" w:rsidP="00525FB9">
      <w:pPr>
        <w:spacing w:before="240" w:after="240"/>
        <w:ind w:left="0" w:right="0" w:firstLine="200"/>
        <w:jc w:val="both"/>
        <w:rPr>
          <w:rFonts w:asciiTheme="minorEastAsia" w:eastAsiaTheme="minorEastAsia" w:hAnsiTheme="minorEastAsia" w:cs="굴림"/>
          <w:kern w:val="0"/>
          <w:sz w:val="28"/>
          <w:szCs w:val="28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컴퓨터 없이는 살아가기 힘든 시대인 요즘, 우리는 집에 들어서자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마자 컴퓨터부터 켜기 마련이다. 집에 들어와 컴퓨터 앞에 앉아 부팅을 하고, 인터넷을 켜고, 매번 수행하는 반복적인 행위가 존재한다. 이러한 일련의 과정은 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매일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일어나며, 반복되는 행동이기 때문에</w:t>
      </w:r>
      <w:r w:rsidR="00846E9F" w:rsidRPr="007A45E4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비효율적이다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.</w:t>
      </w:r>
    </w:p>
    <w:p w14:paraId="55BB0321" w14:textId="77777777" w:rsidR="00525FB9" w:rsidRPr="00525FB9" w:rsidRDefault="00525FB9" w:rsidP="00525FB9">
      <w:pPr>
        <w:spacing w:before="240" w:after="240"/>
        <w:ind w:left="0" w:right="0" w:firstLine="200"/>
        <w:rPr>
          <w:rFonts w:asciiTheme="minorEastAsia" w:eastAsiaTheme="minorEastAsia" w:hAnsiTheme="minorEastAsia" w:cs="굴림"/>
          <w:kern w:val="0"/>
          <w:sz w:val="28"/>
          <w:szCs w:val="28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우리는 이러한 일련의 과정을 단축하여, 사용자로 하여금 시간을 좀 더 효율적으로 사용할 수 있는 방법을 생각하였다. 그 결과, 사용자 별 행동 패턴을 바탕으로 컴퓨터를 부팅해주는 서비스를 기획하였다.</w:t>
      </w:r>
    </w:p>
    <w:p w14:paraId="339527E5" w14:textId="2B90C1F8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7C2849E4" w14:textId="76B3EE53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t>2. 팀원 및 역할분담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438"/>
        <w:gridCol w:w="2429"/>
        <w:gridCol w:w="3518"/>
      </w:tblGrid>
      <w:tr w:rsidR="00525FB9" w:rsidRPr="00525FB9" w14:paraId="14C9BA0E" w14:textId="77777777" w:rsidTr="00525FB9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7AE88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이름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F773E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학번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E4537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배경 지식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21197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주요 담당 역할</w:t>
            </w:r>
          </w:p>
        </w:tc>
      </w:tr>
      <w:tr w:rsidR="00525FB9" w:rsidRPr="00525FB9" w14:paraId="2A0CF4E0" w14:textId="77777777" w:rsidTr="007A45E4">
        <w:trPr>
          <w:trHeight w:val="9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369A7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이승찬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8F8D9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20173198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F53C2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Django, 웹, 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CF26D" w14:textId="31FEDFDA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 xml:space="preserve">서버 및 </w:t>
            </w:r>
            <w:r w:rsidR="00246395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6"/>
                <w:szCs w:val="26"/>
                <w14:ligatures w14:val="none"/>
              </w:rPr>
              <w:t>스크립트 생성 모듈</w:t>
            </w:r>
          </w:p>
        </w:tc>
      </w:tr>
      <w:tr w:rsidR="00525FB9" w:rsidRPr="00525FB9" w14:paraId="51F54F40" w14:textId="77777777" w:rsidTr="00525FB9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AF9F9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이정민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9750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20153734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DD617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영상처리, 클라우드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B1E47" w14:textId="79EE1EF8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 w:hint="eastAsia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영상처리</w:t>
            </w:r>
          </w:p>
        </w:tc>
      </w:tr>
      <w:tr w:rsidR="00525FB9" w:rsidRPr="00525FB9" w14:paraId="6029136D" w14:textId="77777777" w:rsidTr="00525FB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E32B3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이정원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BDECF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 xml:space="preserve"> 20153283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F869C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 xml:space="preserve"> Django, 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BFF97" w14:textId="70021C6A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 w:hint="eastAsia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 xml:space="preserve"> 서버 및 </w:t>
            </w:r>
            <w:r w:rsidR="00246395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6"/>
                <w:szCs w:val="26"/>
                <w14:ligatures w14:val="none"/>
              </w:rPr>
              <w:t>스크립트 생성 모듈</w:t>
            </w:r>
          </w:p>
        </w:tc>
      </w:tr>
    </w:tbl>
    <w:p w14:paraId="22DB390E" w14:textId="63721942" w:rsidR="00525FB9" w:rsidRPr="007A45E4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color w:val="000000"/>
          <w:kern w:val="0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14:ligatures w14:val="none"/>
        </w:rPr>
        <w:t> </w:t>
      </w:r>
    </w:p>
    <w:p w14:paraId="2B3FE7A6" w14:textId="4DA689A5" w:rsidR="00846E9F" w:rsidRPr="007A45E4" w:rsidRDefault="00846E9F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color w:val="000000"/>
          <w:kern w:val="0"/>
          <w14:ligatures w14:val="none"/>
        </w:rPr>
      </w:pPr>
    </w:p>
    <w:p w14:paraId="1F59C3D7" w14:textId="6B6E140B" w:rsidR="007A45E4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color w:val="000000"/>
          <w:kern w:val="0"/>
          <w14:ligatures w14:val="none"/>
        </w:rPr>
      </w:pPr>
    </w:p>
    <w:p w14:paraId="7903D8BD" w14:textId="77777777" w:rsidR="007A45E4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Arial" w:hint="eastAsia"/>
          <w:color w:val="000000"/>
          <w:kern w:val="0"/>
          <w14:ligatures w14:val="none"/>
        </w:rPr>
      </w:pPr>
    </w:p>
    <w:p w14:paraId="77FC77E7" w14:textId="77777777" w:rsidR="007A45E4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Arial" w:hint="eastAsia"/>
          <w:color w:val="000000"/>
          <w:kern w:val="0"/>
          <w14:ligatures w14:val="none"/>
        </w:rPr>
      </w:pPr>
    </w:p>
    <w:p w14:paraId="2503DC66" w14:textId="03DF90EB" w:rsidR="007A45E4" w:rsidRPr="007A45E4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lastRenderedPageBreak/>
        <w:t>3. 개요</w:t>
      </w:r>
    </w:p>
    <w:p w14:paraId="6004E977" w14:textId="1A575FD3" w:rsidR="00525FB9" w:rsidRPr="00525FB9" w:rsidRDefault="00525FB9" w:rsidP="007A45E4">
      <w:pPr>
        <w:spacing w:before="240" w:after="240"/>
        <w:ind w:left="0" w:right="0" w:firstLineChars="100" w:firstLine="24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집에 들어설 때 얼굴 인식을 통해 가족 구성원을 판별하고, 각 구성원에게 알맞은 자동 컴퓨터 부팅 서비스를 제공한다.</w:t>
      </w:r>
    </w:p>
    <w:p w14:paraId="377D5C9D" w14:textId="41FFFA2D" w:rsidR="00525FB9" w:rsidRPr="00525FB9" w:rsidRDefault="00525FB9" w:rsidP="00525FB9">
      <w:pPr>
        <w:numPr>
          <w:ilvl w:val="0"/>
          <w:numId w:val="39"/>
        </w:numPr>
        <w:spacing w:before="240"/>
        <w:ind w:right="0"/>
        <w:textAlignment w:val="baseline"/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 xml:space="preserve">기본 </w:t>
      </w:r>
      <w:r w:rsidR="00846E9F" w:rsidRPr="007A45E4"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24"/>
          <w:szCs w:val="24"/>
          <w14:ligatures w14:val="none"/>
        </w:rPr>
        <w:t>전제 사항</w:t>
      </w:r>
    </w:p>
    <w:p w14:paraId="5F56B977" w14:textId="77777777" w:rsidR="00525FB9" w:rsidRPr="00525FB9" w:rsidRDefault="00525FB9" w:rsidP="00525FB9">
      <w:pPr>
        <w:numPr>
          <w:ilvl w:val="0"/>
          <w:numId w:val="40"/>
        </w:numPr>
        <w:spacing w:before="0"/>
        <w:ind w:left="1440" w:right="0"/>
        <w:textAlignment w:val="baseline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출입문에는 가속도 센서가 부착 되어있다.</w:t>
      </w:r>
    </w:p>
    <w:p w14:paraId="1D16008B" w14:textId="56E528B5" w:rsidR="00525FB9" w:rsidRPr="00525FB9" w:rsidRDefault="00525FB9" w:rsidP="00525FB9">
      <w:pPr>
        <w:numPr>
          <w:ilvl w:val="0"/>
          <w:numId w:val="40"/>
        </w:numPr>
        <w:spacing w:before="0"/>
        <w:ind w:left="1440" w:right="0"/>
        <w:textAlignment w:val="baseline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출입문을 촬영하는 카메라가 연결된 라즈베리 파이가 집안에 있다.</w:t>
      </w:r>
    </w:p>
    <w:p w14:paraId="701FA711" w14:textId="5D85DC4F" w:rsidR="00525FB9" w:rsidRPr="00525FB9" w:rsidRDefault="00525FB9" w:rsidP="00525FB9">
      <w:pPr>
        <w:numPr>
          <w:ilvl w:val="0"/>
          <w:numId w:val="40"/>
        </w:numPr>
        <w:spacing w:before="0"/>
        <w:ind w:left="1440" w:right="0"/>
        <w:textAlignment w:val="baseline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사용자는 컴퓨터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를 빈번하게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이용한다.</w:t>
      </w:r>
    </w:p>
    <w:p w14:paraId="09591776" w14:textId="769E86E1" w:rsidR="00525FB9" w:rsidRPr="00525FB9" w:rsidRDefault="00525FB9" w:rsidP="00525FB9">
      <w:pPr>
        <w:numPr>
          <w:ilvl w:val="0"/>
          <w:numId w:val="40"/>
        </w:numPr>
        <w:spacing w:before="0" w:after="240"/>
        <w:ind w:left="1440" w:right="0"/>
        <w:textAlignment w:val="baseline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사용자는 서비스 사용 이전에 개인 설정 파일을 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지정한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다.</w:t>
      </w:r>
    </w:p>
    <w:p w14:paraId="39E5CD14" w14:textId="77777777" w:rsidR="00525FB9" w:rsidRPr="00525FB9" w:rsidRDefault="00525FB9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3FF94F7C" w14:textId="77777777" w:rsidR="00525FB9" w:rsidRPr="00525FB9" w:rsidRDefault="00525FB9" w:rsidP="00525FB9">
      <w:pPr>
        <w:numPr>
          <w:ilvl w:val="0"/>
          <w:numId w:val="41"/>
        </w:numPr>
        <w:spacing w:before="240" w:after="240"/>
        <w:ind w:right="0"/>
        <w:textAlignment w:val="baseline"/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작동 원리</w:t>
      </w:r>
    </w:p>
    <w:p w14:paraId="5A6B0C01" w14:textId="6E1B998E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7A45E4">
        <w:rPr>
          <w:rFonts w:asciiTheme="minorEastAsia" w:eastAsiaTheme="minorEastAsia" w:hAnsiTheme="minorEastAsia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37D755BE" wp14:editId="4C47808E">
            <wp:extent cx="5730240" cy="33147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878E6" w14:textId="6C4509FD" w:rsidR="00525FB9" w:rsidRPr="00525FB9" w:rsidRDefault="00525FB9" w:rsidP="00525FB9">
      <w:pPr>
        <w:numPr>
          <w:ilvl w:val="0"/>
          <w:numId w:val="42"/>
        </w:numPr>
        <w:spacing w:before="240"/>
        <w:ind w:left="1440" w:right="0"/>
        <w:textAlignment w:val="baseline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문을 엶으로 인한 가속도 센서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값 변화로 </w:t>
      </w:r>
      <w:r w:rsid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출입문 개폐를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판단한다.</w:t>
      </w:r>
    </w:p>
    <w:p w14:paraId="5B02F708" w14:textId="41BD4B27" w:rsidR="00525FB9" w:rsidRPr="00525FB9" w:rsidRDefault="00525FB9" w:rsidP="00525FB9">
      <w:pPr>
        <w:numPr>
          <w:ilvl w:val="0"/>
          <w:numId w:val="42"/>
        </w:numPr>
        <w:spacing w:before="0"/>
        <w:ind w:left="1440" w:right="0"/>
        <w:textAlignment w:val="baseline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카메라를 작동시켜 들어오는 이미지를 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초당 한 </w:t>
      </w:r>
      <w:proofErr w:type="spellStart"/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프레임</w:t>
      </w:r>
      <w:r w:rsid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씩</w:t>
      </w:r>
      <w:proofErr w:type="spellEnd"/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저장한다.</w:t>
      </w:r>
    </w:p>
    <w:p w14:paraId="1BCBC1D4" w14:textId="2574DB02" w:rsidR="00525FB9" w:rsidRPr="00525FB9" w:rsidRDefault="00525FB9" w:rsidP="00525FB9">
      <w:pPr>
        <w:numPr>
          <w:ilvl w:val="0"/>
          <w:numId w:val="42"/>
        </w:numPr>
        <w:spacing w:before="0"/>
        <w:ind w:left="1440" w:right="0"/>
        <w:textAlignment w:val="baseline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이미지를 바탕으로 face recognition을 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수행하여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사용자를 특정한다.</w:t>
      </w:r>
    </w:p>
    <w:p w14:paraId="72D7A646" w14:textId="51FB7119" w:rsidR="00525FB9" w:rsidRPr="00525FB9" w:rsidRDefault="00525FB9" w:rsidP="00525FB9">
      <w:pPr>
        <w:numPr>
          <w:ilvl w:val="0"/>
          <w:numId w:val="42"/>
        </w:numPr>
        <w:spacing w:before="0" w:after="240"/>
        <w:ind w:left="1440" w:right="0"/>
        <w:textAlignment w:val="baseline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사용자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가</w:t>
      </w:r>
      <w:r w:rsid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식별되면,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사전에 </w:t>
      </w:r>
      <w:r w:rsid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식별된 유저가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설정</w:t>
      </w:r>
      <w:r w:rsid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한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파일을 바탕으로 부팅 및 실행을 한다.</w:t>
      </w:r>
    </w:p>
    <w:p w14:paraId="70053181" w14:textId="7E61D54F" w:rsidR="00846E9F" w:rsidRPr="007A45E4" w:rsidRDefault="00525FB9" w:rsidP="00197714">
      <w:pPr>
        <w:spacing w:before="240" w:after="240"/>
        <w:ind w:left="0" w:right="0" w:firstLine="200"/>
        <w:rPr>
          <w:rFonts w:asciiTheme="minorEastAsia" w:eastAsiaTheme="minorEastAsia" w:hAnsiTheme="minorEastAsia" w:cs="Arial" w:hint="eastAsia"/>
          <w:color w:val="000000"/>
          <w:kern w:val="0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14:ligatures w14:val="none"/>
        </w:rPr>
        <w:t> </w:t>
      </w:r>
    </w:p>
    <w:p w14:paraId="108F62A4" w14:textId="362EA253" w:rsidR="007A45E4" w:rsidRPr="007A45E4" w:rsidRDefault="00525FB9" w:rsidP="007A45E4">
      <w:pPr>
        <w:spacing w:before="240" w:after="240"/>
        <w:ind w:left="0" w:right="0"/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lastRenderedPageBreak/>
        <w:t>4. 개발 목표 및 구현 내용</w:t>
      </w:r>
    </w:p>
    <w:p w14:paraId="712BE47E" w14:textId="1B3E76B0" w:rsidR="007A45E4" w:rsidRPr="00525FB9" w:rsidRDefault="00525FB9" w:rsidP="007A45E4">
      <w:pPr>
        <w:numPr>
          <w:ilvl w:val="0"/>
          <w:numId w:val="43"/>
        </w:numPr>
        <w:spacing w:before="240" w:after="240"/>
        <w:ind w:right="0"/>
        <w:textAlignment w:val="baseline"/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Face retrieval (얼굴 인식 및 식별)</w:t>
      </w:r>
    </w:p>
    <w:p w14:paraId="23977EA7" w14:textId="0A0A8A76" w:rsidR="00846E9F" w:rsidRPr="007A45E4" w:rsidRDefault="00846E9F" w:rsidP="00846E9F">
      <w:pPr>
        <w:spacing w:before="240" w:after="240"/>
        <w:ind w:left="0" w:right="0"/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24"/>
          <w:szCs w:val="24"/>
          <w14:ligatures w14:val="none"/>
        </w:rPr>
      </w:pPr>
      <w:r w:rsidRPr="007A45E4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 xml:space="preserve">1. Sensor </w:t>
      </w:r>
    </w:p>
    <w:p w14:paraId="3DDDC01E" w14:textId="7F2014FD" w:rsidR="007A45E4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집안에 사람이 들어오게 되면 수행되는 기능이다. 문에 장착된 가속도 센서를 기반으로 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출입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문의 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개폐를 판단한다.</w:t>
      </w:r>
    </w:p>
    <w:p w14:paraId="5E36E9E1" w14:textId="23CCF325" w:rsidR="00525FB9" w:rsidRPr="007A45E4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가. 센서를 기반으로 문열림을 판단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한다.</w:t>
      </w:r>
    </w:p>
    <w:p w14:paraId="08988E8A" w14:textId="4F98AF44" w:rsidR="00846E9F" w:rsidRPr="007A45E4" w:rsidRDefault="00846E9F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나</w:t>
      </w:r>
      <w:r w:rsidRPr="007A45E4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. </w:t>
      </w:r>
      <w:r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개폐가 판단되면,</w:t>
      </w:r>
      <w:r w:rsidRPr="007A45E4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메인 서버에 신호를 전달한다.</w:t>
      </w:r>
    </w:p>
    <w:p w14:paraId="3F334879" w14:textId="77777777" w:rsidR="00846E9F" w:rsidRPr="007A45E4" w:rsidRDefault="00846E9F" w:rsidP="00846E9F">
      <w:pPr>
        <w:spacing w:before="240" w:after="240"/>
        <w:ind w:left="0" w:right="0"/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36DC38EF" w14:textId="17B95AAF" w:rsidR="00846E9F" w:rsidRPr="00525FB9" w:rsidRDefault="00846E9F" w:rsidP="00846E9F">
      <w:pPr>
        <w:spacing w:before="240" w:after="240"/>
        <w:ind w:left="0" w:right="0"/>
        <w:rPr>
          <w:rFonts w:asciiTheme="minorEastAsia" w:eastAsiaTheme="minorEastAsia" w:hAnsiTheme="minorEastAsia" w:cs="굴림"/>
          <w:b/>
          <w:bCs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 </w:t>
      </w:r>
      <w:r w:rsidRPr="007A45E4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2</w:t>
      </w: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 xml:space="preserve">. </w:t>
      </w:r>
      <w:r w:rsidRPr="007A45E4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amera</w:t>
      </w:r>
    </w:p>
    <w:p w14:paraId="0EB765CD" w14:textId="0CD222CD" w:rsidR="007A45E4" w:rsidRPr="007A45E4" w:rsidRDefault="007A45E4" w:rsidP="007A45E4">
      <w:pPr>
        <w:spacing w:before="240" w:after="240"/>
        <w:ind w:left="0" w:right="0" w:firstLine="120"/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</w:pPr>
      <w:r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개폐로 인해 서버에 신호가 전달되면,</w:t>
      </w:r>
      <w:r w:rsidRPr="007A45E4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장착된 </w:t>
      </w:r>
      <w:r w:rsidR="00846E9F"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카메라를 작동시킨다.</w:t>
      </w:r>
    </w:p>
    <w:p w14:paraId="292D93BD" w14:textId="78EC22E1" w:rsidR="007A45E4" w:rsidRPr="00525FB9" w:rsidRDefault="007A45E4" w:rsidP="007A45E4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가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. 카메라를 통해 프레임을 수집하고, 사전에 구축된 얼굴 인식 모듈에 전달한다.</w:t>
      </w:r>
    </w:p>
    <w:p w14:paraId="548988C9" w14:textId="052ADC4A" w:rsidR="007A45E4" w:rsidRPr="00525FB9" w:rsidRDefault="007A45E4" w:rsidP="007A45E4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나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. 인식 모듈을 통해 가구 구성원을 식별한다.</w:t>
      </w:r>
    </w:p>
    <w:p w14:paraId="5313BA3B" w14:textId="1B36F064" w:rsidR="00846E9F" w:rsidRPr="00525FB9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</w:pPr>
      <w:r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다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. 입장한 가구 구성원 정보를 서버에 송신한다.</w:t>
      </w:r>
    </w:p>
    <w:p w14:paraId="13DDCFEC" w14:textId="51BAD5B0" w:rsidR="00525FB9" w:rsidRPr="007A45E4" w:rsidRDefault="00525FB9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07A49ED4" w14:textId="516DCEFB" w:rsidR="007A45E4" w:rsidRPr="007A45E4" w:rsidRDefault="007A45E4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7CAA5436" w14:textId="2D6DA470" w:rsidR="007A45E4" w:rsidRPr="007A45E4" w:rsidRDefault="007A45E4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624A2A3D" w14:textId="0A41233A" w:rsidR="007A45E4" w:rsidRDefault="007A45E4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7FF10E5B" w14:textId="5DC0B24B" w:rsidR="00197714" w:rsidRDefault="00197714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4484BD30" w14:textId="77777777" w:rsidR="00197714" w:rsidRPr="007A45E4" w:rsidRDefault="00197714" w:rsidP="00525FB9">
      <w:pPr>
        <w:spacing w:before="0"/>
        <w:ind w:left="0" w:right="0"/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</w:pPr>
    </w:p>
    <w:p w14:paraId="78F831CC" w14:textId="649B62FB" w:rsidR="007A45E4" w:rsidRPr="007A45E4" w:rsidRDefault="007A45E4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38312B66" w14:textId="515AB754" w:rsidR="007A45E4" w:rsidRPr="007A45E4" w:rsidRDefault="007A45E4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2037F21A" w14:textId="1D4F8818" w:rsidR="007A45E4" w:rsidRPr="007A45E4" w:rsidRDefault="007A45E4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0F24C07C" w14:textId="0FF91EA1" w:rsidR="007A45E4" w:rsidRPr="007A45E4" w:rsidRDefault="007A45E4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6318C833" w14:textId="48C531D5" w:rsidR="007A45E4" w:rsidRPr="007A45E4" w:rsidRDefault="007A45E4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48165A76" w14:textId="60073174" w:rsidR="007A45E4" w:rsidRDefault="007A45E4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0F01278E" w14:textId="77777777" w:rsidR="007A45E4" w:rsidRPr="007A45E4" w:rsidRDefault="007A45E4" w:rsidP="00525FB9">
      <w:pPr>
        <w:spacing w:before="0"/>
        <w:ind w:left="0" w:right="0"/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</w:pPr>
    </w:p>
    <w:p w14:paraId="7BC3B43A" w14:textId="00ED8EE1" w:rsidR="007A45E4" w:rsidRPr="00525FB9" w:rsidRDefault="00525FB9" w:rsidP="007A45E4">
      <w:pPr>
        <w:numPr>
          <w:ilvl w:val="0"/>
          <w:numId w:val="44"/>
        </w:numPr>
        <w:spacing w:before="240" w:after="240"/>
        <w:ind w:right="0"/>
        <w:textAlignment w:val="baseline"/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lastRenderedPageBreak/>
        <w:t>Autonomous PC setting (식별된 사용자의 루틴 수행)</w:t>
      </w:r>
    </w:p>
    <w:p w14:paraId="1D74DF7E" w14:textId="5134F693" w:rsidR="007A45E4" w:rsidRPr="007A45E4" w:rsidRDefault="00846E9F" w:rsidP="007A45E4">
      <w:pPr>
        <w:pStyle w:val="afff9"/>
        <w:numPr>
          <w:ilvl w:val="0"/>
          <w:numId w:val="48"/>
        </w:numPr>
        <w:spacing w:before="240" w:after="240"/>
        <w:ind w:right="0"/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24"/>
          <w:szCs w:val="24"/>
          <w14:ligatures w14:val="none"/>
        </w:rPr>
      </w:pPr>
      <w:r w:rsidRPr="007A45E4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User</w:t>
      </w:r>
      <w:r w:rsidR="00525FB9" w:rsidRPr="007A45E4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 xml:space="preserve"> Registration (사용자 등록 기능)</w:t>
      </w:r>
    </w:p>
    <w:p w14:paraId="3AA39092" w14:textId="695F4CDA" w:rsidR="00846E9F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 사전에 사용자 등록을 위한 기능을 제공한다. </w:t>
      </w:r>
      <w:r w:rsidR="00F32907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Raspberry pi</w:t>
      </w:r>
      <w:r w:rsidR="00F32907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에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장착된 카메라 모듈을 이용해 사용자 얼굴을 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저장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하는 기능을 돕는다.</w:t>
      </w:r>
    </w:p>
    <w:p w14:paraId="3362BBE7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가. 사용자 등록 기능을 수행하며, 사용자의 얼굴을 촬영한다.</w:t>
      </w:r>
    </w:p>
    <w:p w14:paraId="6DCF5419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나. 사용자의 정보를 저장 및 관리한다.</w:t>
      </w:r>
    </w:p>
    <w:p w14:paraId="45DA325A" w14:textId="4261C8C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다. 사용자 부팅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후 수행 루틴을 관리한다.</w:t>
      </w:r>
    </w:p>
    <w:p w14:paraId="533B77F0" w14:textId="77777777" w:rsidR="007A45E4" w:rsidRPr="00525FB9" w:rsidRDefault="007A45E4" w:rsidP="00525FB9">
      <w:pPr>
        <w:spacing w:before="0"/>
        <w:ind w:left="0" w:right="0"/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</w:pPr>
    </w:p>
    <w:p w14:paraId="374D8E8B" w14:textId="0B63734D" w:rsidR="007A45E4" w:rsidRPr="007A45E4" w:rsidRDefault="00525FB9" w:rsidP="007A45E4">
      <w:pPr>
        <w:pStyle w:val="afff9"/>
        <w:numPr>
          <w:ilvl w:val="0"/>
          <w:numId w:val="48"/>
        </w:numPr>
        <w:spacing w:before="240" w:after="240"/>
        <w:ind w:right="0"/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24"/>
          <w:szCs w:val="24"/>
          <w14:ligatures w14:val="none"/>
        </w:rPr>
      </w:pPr>
      <w:r w:rsidRPr="007A45E4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Routine script creator (수행 루틴 작성 환경을 제공한다.)</w:t>
      </w:r>
    </w:p>
    <w:p w14:paraId="0785CB1C" w14:textId="0000B528" w:rsidR="00525FB9" w:rsidRPr="00525FB9" w:rsidRDefault="00525FB9" w:rsidP="007A45E4">
      <w:pPr>
        <w:spacing w:before="240" w:after="240"/>
        <w:ind w:left="0" w:right="0"/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 사용자별 수행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루틴을 제공하는 인터페이스를 통해 입력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받는다. 입력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받은 수행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루틴을 스크립트 파일로 변환하여, 부팅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후 루틴을 서버에 저장한다.</w:t>
      </w:r>
    </w:p>
    <w:p w14:paraId="32CDA21A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가. 사용자 수행 루틴 작성 기능을 제공한다.</w:t>
      </w:r>
    </w:p>
    <w:p w14:paraId="15D08A60" w14:textId="59FECD1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나. 입력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받은 수행 루틴을 배치파일(.bat)혹은 쉘 스크립트 파일(.</w:t>
      </w:r>
      <w:proofErr w:type="spellStart"/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sh</w:t>
      </w:r>
      <w:proofErr w:type="spellEnd"/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)로 변환한다.</w:t>
      </w:r>
    </w:p>
    <w:p w14:paraId="7C5950ED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다. 서버에 기록된 사용자 정보 기반으로 스크립트 파일을 갱신한다. </w:t>
      </w:r>
    </w:p>
    <w:p w14:paraId="09827BF4" w14:textId="1F0ED3F5" w:rsidR="00525FB9" w:rsidRPr="007A45E4" w:rsidRDefault="00525FB9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23B84B55" w14:textId="702ED1BE" w:rsidR="007A45E4" w:rsidRP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4F316C5F" w14:textId="36174637" w:rsidR="007A45E4" w:rsidRP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35ED6D52" w14:textId="7087A53F" w:rsidR="007A45E4" w:rsidRP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1EDB6683" w14:textId="57002251" w:rsid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3B316F8B" w14:textId="7290F378" w:rsid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3DD949D7" w14:textId="77777777" w:rsidR="007A45E4" w:rsidRP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</w:pPr>
    </w:p>
    <w:p w14:paraId="13E8B33A" w14:textId="61306DCB" w:rsidR="007A45E4" w:rsidRP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6E1C2E18" w14:textId="7A511F97" w:rsidR="007A45E4" w:rsidRPr="007A45E4" w:rsidRDefault="00525FB9" w:rsidP="007A45E4">
      <w:pPr>
        <w:pStyle w:val="afff9"/>
        <w:numPr>
          <w:ilvl w:val="0"/>
          <w:numId w:val="42"/>
        </w:numPr>
        <w:spacing w:before="240" w:after="240"/>
        <w:ind w:right="0"/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40"/>
          <w:szCs w:val="40"/>
          <w14:ligatures w14:val="none"/>
        </w:rPr>
      </w:pPr>
      <w:r w:rsidRPr="007A45E4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lastRenderedPageBreak/>
        <w:t>한계점</w:t>
      </w:r>
    </w:p>
    <w:p w14:paraId="2171A1A2" w14:textId="77777777" w:rsidR="00525FB9" w:rsidRPr="00525FB9" w:rsidRDefault="00525FB9" w:rsidP="00525FB9">
      <w:pPr>
        <w:numPr>
          <w:ilvl w:val="0"/>
          <w:numId w:val="45"/>
        </w:numPr>
        <w:spacing w:before="240" w:after="240"/>
        <w:ind w:right="0"/>
        <w:textAlignment w:val="baseline"/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촬영 환경</w:t>
      </w:r>
    </w:p>
    <w:p w14:paraId="1F528E1C" w14:textId="0CFC25A1" w:rsidR="00525FB9" w:rsidRPr="007A45E4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 얼굴 인식 단계에서 예상치 못한 문제가 발생할 수 있다. 우리 프로젝트의 경우 카메라 모듈을 통해 촬영을 하고, 얼굴 인식을 수행한다. 이때, 촬영 당시 lightness, motion blur, occlusion,</w:t>
      </w:r>
      <w:r w:rsidR="007A45E4" w:rsidRPr="007A45E4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background clutter 등의 문제가 발생할 위험이 있다. 이로</w:t>
      </w:r>
      <w:r w:rsidR="007A45E4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인해 </w:t>
      </w:r>
      <w:r w:rsidR="007A45E4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식별 가능한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얼굴이 포함된 frame이 추출되지 않을 경우 문제가 될 수 있다. 큰 문제가 된다면, 일반적인 상황을 고려하여 구축할 예정이다.</w:t>
      </w:r>
    </w:p>
    <w:p w14:paraId="7C1BB3A1" w14:textId="77777777" w:rsidR="007A45E4" w:rsidRPr="00525FB9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3D227BDF" w14:textId="77777777" w:rsidR="00525FB9" w:rsidRPr="00525FB9" w:rsidRDefault="00525FB9" w:rsidP="00525FB9">
      <w:pPr>
        <w:numPr>
          <w:ilvl w:val="0"/>
          <w:numId w:val="46"/>
        </w:numPr>
        <w:spacing w:before="240" w:after="240"/>
        <w:ind w:right="0"/>
        <w:textAlignment w:val="baseline"/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동기화 문제</w:t>
      </w:r>
    </w:p>
    <w:p w14:paraId="6EF70096" w14:textId="35CC7DDD" w:rsidR="00525FB9" w:rsidRPr="007A45E4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 우리의 서비스는 다수의 기기간의 통신을 통해 수행된다. 이로</w:t>
      </w:r>
      <w:r w:rsidR="00F32907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인해, 특정 모듈에서 지연이 발생하게 되면, 전체 시스템에 영향을 줄 수 있다. 따라서, 동기화 문제를 고려하고 예상치 못한 병목으로 발생하는 문제를 처리할 필요가 있다.</w:t>
      </w:r>
    </w:p>
    <w:p w14:paraId="2056551B" w14:textId="77777777" w:rsidR="007A45E4" w:rsidRPr="00525FB9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14DE6DE2" w14:textId="77777777" w:rsidR="00525FB9" w:rsidRPr="00525FB9" w:rsidRDefault="00525FB9" w:rsidP="00525FB9">
      <w:pPr>
        <w:numPr>
          <w:ilvl w:val="0"/>
          <w:numId w:val="47"/>
        </w:numPr>
        <w:spacing w:before="240" w:after="240"/>
        <w:ind w:right="0"/>
        <w:textAlignment w:val="baseline"/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센서 이상치</w:t>
      </w:r>
    </w:p>
    <w:p w14:paraId="342A4674" w14:textId="29582692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 우리는 센서를 통해 문의 여닫힘을 감지할 예정이다. 센서</w:t>
      </w:r>
      <w:r w:rsidR="00F32907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값이 바람이나 기타 환경적인 요소로 인해 오작동 할 수 있다. 이로</w:t>
      </w:r>
      <w:r w:rsidR="00F32907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인한, 이상치가 발생했을</w:t>
      </w:r>
      <w:r w:rsidR="00F32907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때, 불필요한 루틴이 수행될 수 있다.</w:t>
      </w:r>
    </w:p>
    <w:p w14:paraId="54DD9154" w14:textId="69E96325" w:rsidR="00525FB9" w:rsidRDefault="00525FB9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  <w:br/>
      </w:r>
      <w:r w:rsidRPr="00525FB9"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  <w:br/>
      </w:r>
      <w:r w:rsidRPr="00525FB9"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  <w:br/>
      </w:r>
    </w:p>
    <w:p w14:paraId="398D78FB" w14:textId="0366F64D" w:rsid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20039588" w14:textId="1535DB12" w:rsid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4E21F4B7" w14:textId="77777777" w:rsid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</w:pPr>
    </w:p>
    <w:p w14:paraId="547FD3CE" w14:textId="77777777" w:rsidR="007A45E4" w:rsidRPr="00525FB9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</w:pPr>
    </w:p>
    <w:p w14:paraId="531D1E67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lastRenderedPageBreak/>
        <w:t>6. 주간 진행 계획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2446"/>
        <w:gridCol w:w="2447"/>
        <w:gridCol w:w="3179"/>
      </w:tblGrid>
      <w:tr w:rsidR="00525FB9" w:rsidRPr="00525FB9" w14:paraId="35509EF1" w14:textId="77777777" w:rsidTr="00525F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43BEC" w14:textId="77777777" w:rsidR="00525FB9" w:rsidRPr="00525FB9" w:rsidRDefault="00525FB9" w:rsidP="00525FB9">
            <w:pPr>
              <w:spacing w:before="0"/>
              <w:ind w:left="0" w:right="0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B92CB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30"/>
                <w:szCs w:val="30"/>
                <w14:ligatures w14:val="none"/>
              </w:rPr>
              <w:t>이승찬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4937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30"/>
                <w:szCs w:val="30"/>
                <w14:ligatures w14:val="none"/>
              </w:rPr>
              <w:t>이정원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4AA27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30"/>
                <w:szCs w:val="30"/>
                <w14:ligatures w14:val="none"/>
              </w:rPr>
              <w:t>이정민</w:t>
            </w:r>
          </w:p>
        </w:tc>
      </w:tr>
      <w:tr w:rsidR="00525FB9" w:rsidRPr="00525FB9" w14:paraId="52D693F9" w14:textId="77777777" w:rsidTr="00525FB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E584B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30"/>
                <w:szCs w:val="30"/>
                <w14:ligatures w14:val="none"/>
              </w:rPr>
              <w:t>2주차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E1FCC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14:ligatures w14:val="none"/>
              </w:rPr>
              <w:t>관련 기술 탐색과 CM 멘토 상담</w:t>
            </w:r>
          </w:p>
        </w:tc>
      </w:tr>
      <w:tr w:rsidR="00525FB9" w:rsidRPr="00525FB9" w14:paraId="16E29CA8" w14:textId="77777777" w:rsidTr="00525FB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7A083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30"/>
                <w:szCs w:val="30"/>
                <w14:ligatures w14:val="none"/>
              </w:rPr>
              <w:t>3주차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57F09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14:ligatures w14:val="none"/>
              </w:rPr>
              <w:t>서버 구조 설계 및 어플리케이션 구조 설계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72DA6" w14:textId="77777777" w:rsidR="00525FB9" w:rsidRPr="00525FB9" w:rsidRDefault="00525FB9" w:rsidP="00525FB9">
            <w:pPr>
              <w:spacing w:before="0"/>
              <w:ind w:left="0" w:right="0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</w:p>
          <w:p w14:paraId="2E1F07AE" w14:textId="77777777" w:rsidR="00525FB9" w:rsidRPr="00525FB9" w:rsidRDefault="00525FB9" w:rsidP="00525FB9">
            <w:pPr>
              <w:spacing w:before="0"/>
              <w:ind w:left="0" w:right="0"/>
              <w:jc w:val="both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14:ligatures w14:val="none"/>
              </w:rPr>
              <w:t>Face detection 구현</w:t>
            </w:r>
          </w:p>
          <w:p w14:paraId="777677E6" w14:textId="77777777" w:rsidR="00525FB9" w:rsidRPr="00525FB9" w:rsidRDefault="00525FB9" w:rsidP="00525FB9">
            <w:pPr>
              <w:spacing w:before="0"/>
              <w:ind w:left="0" w:right="0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</w:p>
        </w:tc>
      </w:tr>
      <w:tr w:rsidR="00525FB9" w:rsidRPr="00525FB9" w14:paraId="4B3C1F3A" w14:textId="77777777" w:rsidTr="00525FB9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0944E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30"/>
                <w:szCs w:val="30"/>
                <w14:ligatures w14:val="none"/>
              </w:rPr>
              <w:t>4주차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61B73" w14:textId="77777777" w:rsidR="00525FB9" w:rsidRPr="00525FB9" w:rsidRDefault="00525FB9" w:rsidP="00525FB9">
            <w:pPr>
              <w:spacing w:before="0"/>
              <w:ind w:left="0" w:right="0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14:ligatures w14:val="none"/>
              </w:rPr>
              <w:t>서버 구축 및 웹페이지로 로컬 데이터 변경 테스트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37DD94" w14:textId="77777777" w:rsidR="00525FB9" w:rsidRPr="00525FB9" w:rsidRDefault="00525FB9" w:rsidP="00525FB9">
            <w:pPr>
              <w:spacing w:before="0"/>
              <w:ind w:left="0" w:right="0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</w:p>
        </w:tc>
      </w:tr>
      <w:tr w:rsidR="00525FB9" w:rsidRPr="00525FB9" w14:paraId="14802D29" w14:textId="77777777" w:rsidTr="00525FB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6D134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30"/>
                <w:szCs w:val="30"/>
                <w14:ligatures w14:val="none"/>
              </w:rPr>
              <w:t>5주차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4AFA0" w14:textId="5F36802F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14:ligatures w14:val="none"/>
              </w:rPr>
              <w:t>문</w:t>
            </w:r>
            <w:r w:rsidR="004815ED">
              <w:rPr>
                <w:rFonts w:asciiTheme="minorEastAsia" w:eastAsiaTheme="minorEastAsia" w:hAnsiTheme="minorEastAsia" w:cs="Arial" w:hint="eastAsia"/>
                <w:color w:val="000000"/>
                <w:kern w:val="0"/>
                <w14:ligatures w14:val="none"/>
              </w:rPr>
              <w:t xml:space="preserve"> </w:t>
            </w: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14:ligatures w14:val="none"/>
              </w:rPr>
              <w:t>열림 감지 센서, 카메라 작동 및</w:t>
            </w:r>
            <w:r w:rsidR="00F32907">
              <w:rPr>
                <w:rFonts w:asciiTheme="minorEastAsia" w:eastAsiaTheme="minorEastAsia" w:hAnsiTheme="minorEastAsia" w:cs="Arial" w:hint="eastAsia"/>
                <w:color w:val="000000"/>
                <w:kern w:val="0"/>
                <w14:ligatures w14:val="none"/>
              </w:rPr>
              <w:t>r</w:t>
            </w:r>
            <w:r w:rsidR="00F32907">
              <w:rPr>
                <w:rFonts w:asciiTheme="minorEastAsia" w:eastAsiaTheme="minorEastAsia" w:hAnsiTheme="minorEastAsia" w:cs="Arial"/>
                <w:color w:val="000000"/>
                <w:kern w:val="0"/>
                <w14:ligatures w14:val="none"/>
              </w:rPr>
              <w:t>aspberry pi</w:t>
            </w: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14:ligatures w14:val="none"/>
              </w:rPr>
              <w:t xml:space="preserve"> 통신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27102" w14:textId="77777777" w:rsidR="00525FB9" w:rsidRPr="00525FB9" w:rsidRDefault="00525FB9" w:rsidP="00525FB9">
            <w:pPr>
              <w:spacing w:before="0"/>
              <w:ind w:left="0" w:right="0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</w:p>
          <w:p w14:paraId="29D61213" w14:textId="77777777" w:rsidR="00525FB9" w:rsidRPr="00525FB9" w:rsidRDefault="00525FB9" w:rsidP="00525FB9">
            <w:pPr>
              <w:spacing w:before="0"/>
              <w:ind w:left="0" w:right="0"/>
              <w:jc w:val="both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14:ligatures w14:val="none"/>
              </w:rPr>
              <w:t>Face alignment 구현</w:t>
            </w:r>
          </w:p>
        </w:tc>
      </w:tr>
      <w:tr w:rsidR="00525FB9" w:rsidRPr="00525FB9" w14:paraId="59875B10" w14:textId="77777777" w:rsidTr="00525FB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13199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30"/>
                <w:szCs w:val="30"/>
                <w14:ligatures w14:val="none"/>
              </w:rPr>
              <w:t>6주차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87ACD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14:ligatures w14:val="none"/>
              </w:rPr>
              <w:t>컴퓨터 부팅 여부 확인 및 부팅 설정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BBB123" w14:textId="77777777" w:rsidR="00525FB9" w:rsidRPr="00525FB9" w:rsidRDefault="00525FB9" w:rsidP="00525FB9">
            <w:pPr>
              <w:spacing w:before="0"/>
              <w:ind w:left="0" w:right="0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</w:p>
        </w:tc>
      </w:tr>
      <w:tr w:rsidR="00525FB9" w:rsidRPr="00525FB9" w14:paraId="5A8491F8" w14:textId="77777777" w:rsidTr="00525FB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D5C5D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30"/>
                <w:szCs w:val="30"/>
                <w14:ligatures w14:val="none"/>
              </w:rPr>
              <w:t>7주차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D36AC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14:ligatures w14:val="none"/>
              </w:rPr>
              <w:t>개인 맞춤 설정 스크립트 구조 설계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74AFC" w14:textId="77777777" w:rsidR="00525FB9" w:rsidRPr="00525FB9" w:rsidRDefault="00525FB9" w:rsidP="00525FB9">
            <w:pPr>
              <w:spacing w:before="0"/>
              <w:ind w:left="0" w:right="0"/>
              <w:jc w:val="both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14:ligatures w14:val="none"/>
              </w:rPr>
              <w:t>Face detection &amp; alignment 통합</w:t>
            </w:r>
          </w:p>
        </w:tc>
      </w:tr>
      <w:tr w:rsidR="00525FB9" w:rsidRPr="00525FB9" w14:paraId="61162CB5" w14:textId="77777777" w:rsidTr="00525FB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0AAA4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30"/>
                <w:szCs w:val="30"/>
                <w14:ligatures w14:val="none"/>
              </w:rPr>
              <w:t>8주차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F1D5D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14:ligatures w14:val="none"/>
              </w:rPr>
              <w:t>시험 주간</w:t>
            </w:r>
          </w:p>
        </w:tc>
      </w:tr>
      <w:tr w:rsidR="00525FB9" w:rsidRPr="00525FB9" w14:paraId="5253B478" w14:textId="77777777" w:rsidTr="00525FB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E173D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30"/>
                <w:szCs w:val="30"/>
                <w14:ligatures w14:val="none"/>
              </w:rPr>
              <w:t>9주차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E3FD2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14:ligatures w14:val="none"/>
              </w:rPr>
              <w:t>스크립트 작성 및 테스트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35220" w14:textId="77777777" w:rsidR="00525FB9" w:rsidRPr="00525FB9" w:rsidRDefault="00525FB9" w:rsidP="00525FB9">
            <w:pPr>
              <w:spacing w:before="0"/>
              <w:ind w:left="0" w:right="0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</w:p>
          <w:p w14:paraId="68E2729C" w14:textId="77777777" w:rsidR="00525FB9" w:rsidRPr="00525FB9" w:rsidRDefault="00525FB9" w:rsidP="00525FB9">
            <w:pPr>
              <w:spacing w:before="0"/>
              <w:ind w:left="0" w:right="0"/>
              <w:jc w:val="both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14:ligatures w14:val="none"/>
              </w:rPr>
              <w:t>Face retrieval 구현</w:t>
            </w:r>
          </w:p>
        </w:tc>
      </w:tr>
      <w:tr w:rsidR="00525FB9" w:rsidRPr="00525FB9" w14:paraId="1B8743FD" w14:textId="77777777" w:rsidTr="00525FB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F4BB6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30"/>
                <w:szCs w:val="30"/>
                <w14:ligatures w14:val="none"/>
              </w:rPr>
              <w:t>10주차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88971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14:ligatures w14:val="none"/>
              </w:rPr>
              <w:t>스크립트 관리 툴 제작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CD857F" w14:textId="77777777" w:rsidR="00525FB9" w:rsidRPr="00525FB9" w:rsidRDefault="00525FB9" w:rsidP="00525FB9">
            <w:pPr>
              <w:spacing w:before="0"/>
              <w:ind w:left="0" w:right="0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</w:p>
        </w:tc>
      </w:tr>
      <w:tr w:rsidR="00525FB9" w:rsidRPr="00525FB9" w14:paraId="285DA883" w14:textId="77777777" w:rsidTr="00525FB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7F523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30"/>
                <w:szCs w:val="30"/>
                <w14:ligatures w14:val="none"/>
              </w:rPr>
              <w:t>11주차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40A57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14:ligatures w14:val="none"/>
              </w:rPr>
              <w:t>얼굴 인식 모듈과 서버 통합</w:t>
            </w:r>
          </w:p>
        </w:tc>
      </w:tr>
      <w:tr w:rsidR="00525FB9" w:rsidRPr="00525FB9" w14:paraId="7B00EF9C" w14:textId="77777777" w:rsidTr="00525FB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67BA3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30"/>
                <w:szCs w:val="30"/>
                <w14:ligatures w14:val="none"/>
              </w:rPr>
              <w:t>12주차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1F214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14:ligatures w14:val="none"/>
              </w:rPr>
              <w:t>실제 환경에서 테스트 및 버그 수정</w:t>
            </w:r>
          </w:p>
        </w:tc>
      </w:tr>
      <w:tr w:rsidR="00525FB9" w:rsidRPr="00525FB9" w14:paraId="7E3A8567" w14:textId="77777777" w:rsidTr="00525FB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527BC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30"/>
                <w:szCs w:val="30"/>
                <w14:ligatures w14:val="none"/>
              </w:rPr>
              <w:t>13주차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3F12" w14:textId="77777777" w:rsidR="00525FB9" w:rsidRPr="00525FB9" w:rsidRDefault="00525FB9" w:rsidP="00525FB9">
            <w:pPr>
              <w:spacing w:before="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14:ligatures w14:val="none"/>
              </w:rPr>
              <w:t>실제 환경에서 테스트 및 버그 수정</w:t>
            </w:r>
          </w:p>
        </w:tc>
      </w:tr>
    </w:tbl>
    <w:p w14:paraId="7FB2C312" w14:textId="6961AC71" w:rsidR="00525FB9" w:rsidRDefault="00525FB9" w:rsidP="00237AC6">
      <w:pPr>
        <w:pStyle w:val="af2"/>
        <w:rPr>
          <w:rFonts w:hint="eastAsia"/>
        </w:rPr>
      </w:pPr>
      <w:bookmarkStart w:id="0" w:name="_GoBack"/>
      <w:bookmarkEnd w:id="0"/>
    </w:p>
    <w:sectPr w:rsidR="00525FB9" w:rsidSect="0064295B">
      <w:footerReference w:type="default" r:id="rId11"/>
      <w:headerReference w:type="first" r:id="rId12"/>
      <w:pgSz w:w="11906" w:h="16838" w:code="9"/>
      <w:pgMar w:top="1304" w:right="1304" w:bottom="1304" w:left="1304" w:header="720" w:footer="57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C9994" w14:textId="77777777" w:rsidR="00226455" w:rsidRDefault="00226455">
      <w:r>
        <w:separator/>
      </w:r>
    </w:p>
    <w:p w14:paraId="021CBF4D" w14:textId="77777777" w:rsidR="00226455" w:rsidRDefault="00226455"/>
  </w:endnote>
  <w:endnote w:type="continuationSeparator" w:id="0">
    <w:p w14:paraId="6DEE34B1" w14:textId="77777777" w:rsidR="00226455" w:rsidRDefault="00226455">
      <w:r>
        <w:continuationSeparator/>
      </w:r>
    </w:p>
    <w:p w14:paraId="66685B4A" w14:textId="77777777" w:rsidR="00226455" w:rsidRDefault="002264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날짜, 문서 제목, 페이지 번호가 있는 바닥글 표"/>
    </w:tblPr>
    <w:tblGrid>
      <w:gridCol w:w="1394"/>
      <w:gridCol w:w="6509"/>
      <w:gridCol w:w="1395"/>
    </w:tblGrid>
    <w:tr w:rsidR="00FC58C2" w:rsidRPr="00F547BE" w14:paraId="1A3A0743" w14:textId="77777777" w:rsidTr="005A54FA">
      <w:tc>
        <w:tcPr>
          <w:tcW w:w="750" w:type="pct"/>
        </w:tcPr>
        <w:p w14:paraId="7D417A73" w14:textId="5577F2EB" w:rsidR="00FC58C2" w:rsidRPr="00F547BE" w:rsidRDefault="00226455" w:rsidP="00547E56">
          <w:pPr>
            <w:pStyle w:val="ab"/>
          </w:pPr>
          <w:sdt>
            <w:sdtPr>
              <w:rPr>
                <w:rFonts w:hint="eastAsia"/>
              </w:rPr>
              <w:alias w:val="날짜:"/>
              <w:tag w:val="날짜:"/>
              <w:id w:val="-581765881"/>
              <w:placeholder>
                <w:docPart w:val="B6913E78FC7741E4A4F9796EEFE0F10A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/>
            </w:sdtPr>
            <w:sdtEndPr/>
            <w:sdtContent>
              <w:r w:rsidR="003E7A68">
                <w:rPr>
                  <w:rFonts w:hint="eastAsia"/>
                </w:rPr>
                <w:t>2019.09.09</w:t>
              </w:r>
            </w:sdtContent>
          </w:sdt>
        </w:p>
      </w:tc>
      <w:tc>
        <w:tcPr>
          <w:tcW w:w="3500" w:type="pct"/>
        </w:tcPr>
        <w:sdt>
          <w:sdtPr>
            <w:rPr>
              <w:rFonts w:hint="eastAsia"/>
            </w:rPr>
            <w:alias w:val="직함:"/>
            <w:tag w:val="직함:"/>
            <w:id w:val="1369803302"/>
            <w:placeholder>
              <w:docPart w:val="A488B157DB2D4D3EB9EAA6A81839D468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54039279" w14:textId="403D2B42" w:rsidR="00FC58C2" w:rsidRPr="00F547BE" w:rsidRDefault="003E7A68" w:rsidP="00547E56">
              <w:pPr>
                <w:pStyle w:val="ab"/>
                <w:jc w:val="center"/>
              </w:pPr>
              <w:r>
                <w:rPr>
                  <w:rFonts w:hint="eastAsia"/>
                </w:rPr>
                <w:t>프로젝트 제안서</w:t>
              </w:r>
            </w:p>
          </w:sdtContent>
        </w:sdt>
      </w:tc>
      <w:tc>
        <w:tcPr>
          <w:tcW w:w="750" w:type="pct"/>
        </w:tcPr>
        <w:p w14:paraId="2817202C" w14:textId="7ADF9607" w:rsidR="00FC58C2" w:rsidRPr="00F547BE" w:rsidRDefault="004F0E9B" w:rsidP="00547E56">
          <w:pPr>
            <w:pStyle w:val="ab"/>
            <w:jc w:val="right"/>
          </w:pPr>
          <w:r w:rsidRPr="00F547BE">
            <w:rPr>
              <w:rFonts w:hint="eastAsia"/>
              <w:lang w:val="ko-KR" w:bidi="ko-KR"/>
            </w:rPr>
            <w:fldChar w:fldCharType="begin"/>
          </w:r>
          <w:r w:rsidRPr="00F547BE">
            <w:rPr>
              <w:rFonts w:hint="eastAsia"/>
              <w:lang w:val="ko-KR" w:bidi="ko-KR"/>
            </w:rPr>
            <w:instrText xml:space="preserve"> PAGE   \* MERGEFORMAT </w:instrText>
          </w:r>
          <w:r w:rsidRPr="00F547BE">
            <w:rPr>
              <w:rFonts w:hint="eastAsia"/>
              <w:lang w:val="ko-KR" w:bidi="ko-KR"/>
            </w:rPr>
            <w:fldChar w:fldCharType="separate"/>
          </w:r>
          <w:r w:rsidR="007D1D6C">
            <w:rPr>
              <w:noProof/>
              <w:lang w:val="ko-KR" w:bidi="ko-KR"/>
            </w:rPr>
            <w:t>3</w:t>
          </w:r>
          <w:r w:rsidRPr="00F547BE">
            <w:rPr>
              <w:rFonts w:hint="eastAsia"/>
              <w:noProof/>
              <w:lang w:val="ko-KR" w:bidi="ko-KR"/>
            </w:rPr>
            <w:fldChar w:fldCharType="end"/>
          </w:r>
        </w:p>
      </w:tc>
    </w:tr>
  </w:tbl>
  <w:p w14:paraId="3F354F8F" w14:textId="77777777" w:rsidR="00FC58C2" w:rsidRPr="00F547BE" w:rsidRDefault="00FC58C2">
    <w:pPr>
      <w:pStyle w:val="a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3FDE9" w14:textId="77777777" w:rsidR="00226455" w:rsidRDefault="00226455">
      <w:r>
        <w:separator/>
      </w:r>
    </w:p>
    <w:p w14:paraId="5C60D14C" w14:textId="77777777" w:rsidR="00226455" w:rsidRDefault="00226455"/>
  </w:footnote>
  <w:footnote w:type="continuationSeparator" w:id="0">
    <w:p w14:paraId="00CF06F9" w14:textId="77777777" w:rsidR="00226455" w:rsidRDefault="00226455">
      <w:r>
        <w:continuationSeparator/>
      </w:r>
    </w:p>
    <w:p w14:paraId="214B3FF2" w14:textId="77777777" w:rsidR="00226455" w:rsidRDefault="002264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D4021" w14:textId="77777777" w:rsidR="00A94C93" w:rsidRDefault="00A638EC">
    <w:pPr>
      <w:pStyle w:val="af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E59CB86" wp14:editId="05E1CE91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그룹 1" descr="장식 사이드바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직사각형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직사각형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5E289A60" id="그룹 1" o:spid="_x0000_s1026" alt="장식 사이드바" style="position:absolute;left:0;text-align:left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">
              <v:rect id="직사각형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직사각형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26ABA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F0C81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622A1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3CB4B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921D1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90160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1CF22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82F14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EC1A16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C836A5"/>
    <w:multiLevelType w:val="multilevel"/>
    <w:tmpl w:val="2AA4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7B605A"/>
    <w:multiLevelType w:val="multilevel"/>
    <w:tmpl w:val="6C18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901B7C"/>
    <w:multiLevelType w:val="multilevel"/>
    <w:tmpl w:val="160E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54895"/>
    <w:multiLevelType w:val="multilevel"/>
    <w:tmpl w:val="884A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3A5F16"/>
    <w:multiLevelType w:val="multilevel"/>
    <w:tmpl w:val="1E74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3B0D7D"/>
    <w:multiLevelType w:val="multilevel"/>
    <w:tmpl w:val="2C5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AD0C3B"/>
    <w:multiLevelType w:val="multilevel"/>
    <w:tmpl w:val="BE90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B6697C"/>
    <w:multiLevelType w:val="multilevel"/>
    <w:tmpl w:val="F200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FB12FD"/>
    <w:multiLevelType w:val="multilevel"/>
    <w:tmpl w:val="3886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301999"/>
    <w:multiLevelType w:val="multilevel"/>
    <w:tmpl w:val="9236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252BF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F801108"/>
    <w:multiLevelType w:val="hybridMultilevel"/>
    <w:tmpl w:val="B19E9F80"/>
    <w:lvl w:ilvl="0" w:tplc="B28C1952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23" w15:restartNumberingAfterBreak="0">
    <w:nsid w:val="333B10D3"/>
    <w:multiLevelType w:val="multilevel"/>
    <w:tmpl w:val="3012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9F6A0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5F70E5D"/>
    <w:multiLevelType w:val="hybridMultilevel"/>
    <w:tmpl w:val="187E15CA"/>
    <w:lvl w:ilvl="0" w:tplc="F41697F4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  <w:color w:val="000000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B9B7C59"/>
    <w:multiLevelType w:val="multilevel"/>
    <w:tmpl w:val="5496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937B9C"/>
    <w:multiLevelType w:val="hybridMultilevel"/>
    <w:tmpl w:val="1B38821C"/>
    <w:lvl w:ilvl="0" w:tplc="3CCA5D0C">
      <w:start w:val="1"/>
      <w:numFmt w:val="decimal"/>
      <w:lvlText w:val="%1."/>
      <w:lvlJc w:val="left"/>
      <w:pPr>
        <w:ind w:left="1360" w:hanging="9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3F876968"/>
    <w:multiLevelType w:val="hybridMultilevel"/>
    <w:tmpl w:val="0958DC7A"/>
    <w:lvl w:ilvl="0" w:tplc="61F219C6">
      <w:start w:val="1"/>
      <w:numFmt w:val="decimalEnclosedCircle"/>
      <w:lvlText w:val="%1"/>
      <w:lvlJc w:val="left"/>
      <w:pPr>
        <w:ind w:left="432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9" w15:restartNumberingAfterBreak="0">
    <w:nsid w:val="419B0884"/>
    <w:multiLevelType w:val="multilevel"/>
    <w:tmpl w:val="C598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D54CB6"/>
    <w:multiLevelType w:val="multilevel"/>
    <w:tmpl w:val="4226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42286A"/>
    <w:multiLevelType w:val="hybridMultilevel"/>
    <w:tmpl w:val="3E8011E6"/>
    <w:lvl w:ilvl="0" w:tplc="ACE6746E">
      <w:start w:val="4"/>
      <w:numFmt w:val="bullet"/>
      <w:lvlText w:val="-"/>
      <w:lvlJc w:val="left"/>
      <w:pPr>
        <w:ind w:left="432" w:hanging="360"/>
      </w:pPr>
      <w:rPr>
        <w:rFonts w:ascii="Arial" w:eastAsia="맑은 고딕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2" w15:restartNumberingAfterBreak="0">
    <w:nsid w:val="4C7608C2"/>
    <w:multiLevelType w:val="multilevel"/>
    <w:tmpl w:val="4126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993888"/>
    <w:multiLevelType w:val="hybridMultilevel"/>
    <w:tmpl w:val="E0525368"/>
    <w:lvl w:ilvl="0" w:tplc="0EB45C24">
      <w:start w:val="1"/>
      <w:numFmt w:val="bullet"/>
      <w:pStyle w:val="a1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 w15:restartNumberingAfterBreak="0">
    <w:nsid w:val="56CA5D61"/>
    <w:multiLevelType w:val="multilevel"/>
    <w:tmpl w:val="3C6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AC2025"/>
    <w:multiLevelType w:val="multilevel"/>
    <w:tmpl w:val="A13A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BB221B"/>
    <w:multiLevelType w:val="hybridMultilevel"/>
    <w:tmpl w:val="9F86675A"/>
    <w:lvl w:ilvl="0" w:tplc="BA9C960A">
      <w:start w:val="1"/>
      <w:numFmt w:val="decimalEnclosedCircle"/>
      <w:lvlText w:val="%1"/>
      <w:lvlJc w:val="left"/>
      <w:pPr>
        <w:ind w:left="432" w:hanging="360"/>
      </w:pPr>
      <w:rPr>
        <w:rFonts w:cs="맑은 고딕" w:hint="default"/>
        <w:color w:val="000000"/>
        <w:sz w:val="30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7" w15:restartNumberingAfterBreak="0">
    <w:nsid w:val="62F1753E"/>
    <w:multiLevelType w:val="hybridMultilevel"/>
    <w:tmpl w:val="54FCB132"/>
    <w:lvl w:ilvl="0" w:tplc="E3DC2DE0">
      <w:start w:val="1"/>
      <w:numFmt w:val="decimalEnclosedCircle"/>
      <w:lvlText w:val="%1"/>
      <w:lvlJc w:val="left"/>
      <w:pPr>
        <w:ind w:left="432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8" w15:restartNumberingAfterBreak="0">
    <w:nsid w:val="661C1108"/>
    <w:multiLevelType w:val="hybridMultilevel"/>
    <w:tmpl w:val="AC0CF834"/>
    <w:lvl w:ilvl="0" w:tplc="278A5D9C">
      <w:start w:val="1"/>
      <w:numFmt w:val="decimal"/>
      <w:lvlText w:val="%1."/>
      <w:lvlJc w:val="left"/>
      <w:pPr>
        <w:ind w:left="432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9" w15:restartNumberingAfterBreak="0">
    <w:nsid w:val="688055B1"/>
    <w:multiLevelType w:val="multilevel"/>
    <w:tmpl w:val="44A4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C73BD8"/>
    <w:multiLevelType w:val="hybridMultilevel"/>
    <w:tmpl w:val="3D1CC3C2"/>
    <w:lvl w:ilvl="0" w:tplc="D6343D68">
      <w:start w:val="1"/>
      <w:numFmt w:val="decimalEnclosedCircle"/>
      <w:lvlText w:val="%1"/>
      <w:lvlJc w:val="left"/>
      <w:pPr>
        <w:ind w:left="432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1" w15:restartNumberingAfterBreak="0">
    <w:nsid w:val="748262B5"/>
    <w:multiLevelType w:val="hybridMultilevel"/>
    <w:tmpl w:val="5ADAF1C8"/>
    <w:lvl w:ilvl="0" w:tplc="862CD3A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2" w15:restartNumberingAfterBreak="0">
    <w:nsid w:val="75D35F4D"/>
    <w:multiLevelType w:val="multilevel"/>
    <w:tmpl w:val="A286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0C71A5"/>
    <w:multiLevelType w:val="multilevel"/>
    <w:tmpl w:val="30B4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3478FD"/>
    <w:multiLevelType w:val="multilevel"/>
    <w:tmpl w:val="B8C6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2046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C7D1FF5"/>
    <w:multiLevelType w:val="multilevel"/>
    <w:tmpl w:val="8782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0"/>
  </w:num>
  <w:num w:numId="3">
    <w:abstractNumId w:val="8"/>
  </w:num>
  <w:num w:numId="4">
    <w:abstractNumId w:val="8"/>
  </w:num>
  <w:num w:numId="5">
    <w:abstractNumId w:val="3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5"/>
  </w:num>
  <w:num w:numId="15">
    <w:abstractNumId w:val="24"/>
  </w:num>
  <w:num w:numId="16">
    <w:abstractNumId w:val="21"/>
  </w:num>
  <w:num w:numId="17">
    <w:abstractNumId w:val="43"/>
  </w:num>
  <w:num w:numId="18">
    <w:abstractNumId w:val="26"/>
  </w:num>
  <w:num w:numId="19">
    <w:abstractNumId w:val="15"/>
  </w:num>
  <w:num w:numId="20">
    <w:abstractNumId w:val="25"/>
  </w:num>
  <w:num w:numId="21">
    <w:abstractNumId w:val="27"/>
  </w:num>
  <w:num w:numId="22">
    <w:abstractNumId w:val="10"/>
  </w:num>
  <w:num w:numId="23">
    <w:abstractNumId w:val="42"/>
  </w:num>
  <w:num w:numId="24">
    <w:abstractNumId w:val="23"/>
  </w:num>
  <w:num w:numId="25">
    <w:abstractNumId w:val="18"/>
  </w:num>
  <w:num w:numId="26">
    <w:abstractNumId w:val="14"/>
  </w:num>
  <w:num w:numId="27">
    <w:abstractNumId w:val="16"/>
  </w:num>
  <w:num w:numId="28">
    <w:abstractNumId w:val="35"/>
  </w:num>
  <w:num w:numId="29">
    <w:abstractNumId w:val="19"/>
  </w:num>
  <w:num w:numId="30">
    <w:abstractNumId w:val="11"/>
  </w:num>
  <w:num w:numId="31">
    <w:abstractNumId w:val="32"/>
  </w:num>
  <w:num w:numId="32">
    <w:abstractNumId w:val="36"/>
  </w:num>
  <w:num w:numId="33">
    <w:abstractNumId w:val="31"/>
  </w:num>
  <w:num w:numId="34">
    <w:abstractNumId w:val="38"/>
  </w:num>
  <w:num w:numId="35">
    <w:abstractNumId w:val="37"/>
  </w:num>
  <w:num w:numId="36">
    <w:abstractNumId w:val="40"/>
  </w:num>
  <w:num w:numId="37">
    <w:abstractNumId w:val="28"/>
  </w:num>
  <w:num w:numId="38">
    <w:abstractNumId w:val="22"/>
  </w:num>
  <w:num w:numId="39">
    <w:abstractNumId w:val="39"/>
  </w:num>
  <w:num w:numId="40">
    <w:abstractNumId w:val="17"/>
  </w:num>
  <w:num w:numId="41">
    <w:abstractNumId w:val="44"/>
  </w:num>
  <w:num w:numId="42">
    <w:abstractNumId w:val="46"/>
  </w:num>
  <w:num w:numId="43">
    <w:abstractNumId w:val="13"/>
  </w:num>
  <w:num w:numId="44">
    <w:abstractNumId w:val="12"/>
  </w:num>
  <w:num w:numId="45">
    <w:abstractNumId w:val="29"/>
  </w:num>
  <w:num w:numId="46">
    <w:abstractNumId w:val="30"/>
  </w:num>
  <w:num w:numId="47">
    <w:abstractNumId w:val="34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361"/>
    <w:rsid w:val="000121B8"/>
    <w:rsid w:val="000151E2"/>
    <w:rsid w:val="00037659"/>
    <w:rsid w:val="000528A9"/>
    <w:rsid w:val="000B7213"/>
    <w:rsid w:val="000D27E2"/>
    <w:rsid w:val="000E1287"/>
    <w:rsid w:val="001161D5"/>
    <w:rsid w:val="001912B2"/>
    <w:rsid w:val="00197714"/>
    <w:rsid w:val="00223123"/>
    <w:rsid w:val="00226455"/>
    <w:rsid w:val="00237AC6"/>
    <w:rsid w:val="00246395"/>
    <w:rsid w:val="00286838"/>
    <w:rsid w:val="00290347"/>
    <w:rsid w:val="002A0044"/>
    <w:rsid w:val="00347E33"/>
    <w:rsid w:val="00361963"/>
    <w:rsid w:val="003A445F"/>
    <w:rsid w:val="003A4FE1"/>
    <w:rsid w:val="003C0801"/>
    <w:rsid w:val="003C64C6"/>
    <w:rsid w:val="003E7A68"/>
    <w:rsid w:val="003F66FA"/>
    <w:rsid w:val="004224CB"/>
    <w:rsid w:val="00474746"/>
    <w:rsid w:val="00480162"/>
    <w:rsid w:val="004815ED"/>
    <w:rsid w:val="004A1C76"/>
    <w:rsid w:val="004D5282"/>
    <w:rsid w:val="004F01E9"/>
    <w:rsid w:val="004F0E9B"/>
    <w:rsid w:val="00525FB9"/>
    <w:rsid w:val="00547E56"/>
    <w:rsid w:val="005A54FA"/>
    <w:rsid w:val="005B2EAF"/>
    <w:rsid w:val="005B3755"/>
    <w:rsid w:val="005C6887"/>
    <w:rsid w:val="006319FC"/>
    <w:rsid w:val="0064295B"/>
    <w:rsid w:val="00692011"/>
    <w:rsid w:val="006A560F"/>
    <w:rsid w:val="006C1D4E"/>
    <w:rsid w:val="006E67C4"/>
    <w:rsid w:val="006F2718"/>
    <w:rsid w:val="00707FEA"/>
    <w:rsid w:val="00717ECF"/>
    <w:rsid w:val="00721AB8"/>
    <w:rsid w:val="00762626"/>
    <w:rsid w:val="007A45E4"/>
    <w:rsid w:val="007C0F5E"/>
    <w:rsid w:val="007D1D6C"/>
    <w:rsid w:val="007D770B"/>
    <w:rsid w:val="007F4B9C"/>
    <w:rsid w:val="007F6D58"/>
    <w:rsid w:val="00811361"/>
    <w:rsid w:val="008400AB"/>
    <w:rsid w:val="00846E9F"/>
    <w:rsid w:val="008D5208"/>
    <w:rsid w:val="00900C9A"/>
    <w:rsid w:val="0090428B"/>
    <w:rsid w:val="0092548B"/>
    <w:rsid w:val="00973039"/>
    <w:rsid w:val="009F0032"/>
    <w:rsid w:val="00A2503D"/>
    <w:rsid w:val="00A2704A"/>
    <w:rsid w:val="00A638EC"/>
    <w:rsid w:val="00A741C0"/>
    <w:rsid w:val="00A857E0"/>
    <w:rsid w:val="00A94C93"/>
    <w:rsid w:val="00AA133F"/>
    <w:rsid w:val="00AE5B7C"/>
    <w:rsid w:val="00B111E1"/>
    <w:rsid w:val="00B4795E"/>
    <w:rsid w:val="00B9599E"/>
    <w:rsid w:val="00BE0195"/>
    <w:rsid w:val="00C51B38"/>
    <w:rsid w:val="00C7734F"/>
    <w:rsid w:val="00CE3A31"/>
    <w:rsid w:val="00D02ABF"/>
    <w:rsid w:val="00D508B8"/>
    <w:rsid w:val="00D5350B"/>
    <w:rsid w:val="00DF03BE"/>
    <w:rsid w:val="00E05A91"/>
    <w:rsid w:val="00E2483A"/>
    <w:rsid w:val="00EA5771"/>
    <w:rsid w:val="00F1779A"/>
    <w:rsid w:val="00F32907"/>
    <w:rsid w:val="00F353C1"/>
    <w:rsid w:val="00F547BE"/>
    <w:rsid w:val="00F9069F"/>
    <w:rsid w:val="00FC58C2"/>
    <w:rsid w:val="00F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BE3FF5"/>
  <w15:docId w15:val="{C4EE9B62-C069-4C95-8F20-A6294332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ko-KR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F547BE"/>
    <w:pPr>
      <w:spacing w:before="120" w:after="0" w:line="240" w:lineRule="auto"/>
      <w:ind w:left="72" w:right="72"/>
    </w:pPr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F547BE"/>
    <w:pPr>
      <w:keepNext/>
      <w:keepLines/>
      <w:pageBreakBefore/>
      <w:spacing w:after="40"/>
      <w:outlineLvl w:val="0"/>
    </w:pPr>
    <w:rPr>
      <w:rFonts w:cstheme="majorBidi"/>
      <w:caps/>
      <w:color w:val="355D7E" w:themeColor="accent1" w:themeShade="80"/>
      <w:sz w:val="28"/>
      <w:szCs w:val="28"/>
    </w:rPr>
  </w:style>
  <w:style w:type="paragraph" w:styleId="21">
    <w:name w:val="heading 2"/>
    <w:basedOn w:val="a2"/>
    <w:next w:val="a2"/>
    <w:link w:val="2Char"/>
    <w:uiPriority w:val="1"/>
    <w:qFormat/>
    <w:rsid w:val="00F547BE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31">
    <w:name w:val="heading 3"/>
    <w:basedOn w:val="a2"/>
    <w:next w:val="a2"/>
    <w:link w:val="3Char"/>
    <w:uiPriority w:val="1"/>
    <w:qFormat/>
    <w:rsid w:val="00F547BE"/>
    <w:pPr>
      <w:keepNext/>
      <w:keepLines/>
      <w:spacing w:before="240" w:after="120"/>
      <w:outlineLvl w:val="2"/>
    </w:pPr>
    <w:rPr>
      <w:rFonts w:cstheme="majorBidi"/>
      <w:b/>
      <w:bCs/>
      <w:caps/>
      <w:color w:val="555A3C" w:themeColor="accent3" w:themeShade="80"/>
      <w:sz w:val="24"/>
      <w:szCs w:val="24"/>
    </w:rPr>
  </w:style>
  <w:style w:type="paragraph" w:styleId="41">
    <w:name w:val="heading 4"/>
    <w:basedOn w:val="a2"/>
    <w:next w:val="a2"/>
    <w:link w:val="4Char"/>
    <w:uiPriority w:val="1"/>
    <w:qFormat/>
    <w:rsid w:val="00F547BE"/>
    <w:pPr>
      <w:outlineLvl w:val="3"/>
    </w:pPr>
    <w:rPr>
      <w:rFonts w:cstheme="majorBidi"/>
    </w:rPr>
  </w:style>
  <w:style w:type="paragraph" w:styleId="51">
    <w:name w:val="heading 5"/>
    <w:basedOn w:val="a2"/>
    <w:next w:val="a2"/>
    <w:link w:val="5Char"/>
    <w:uiPriority w:val="9"/>
    <w:semiHidden/>
    <w:unhideWhenUsed/>
    <w:rsid w:val="00F547BE"/>
    <w:pPr>
      <w:keepNext/>
      <w:keepLines/>
      <w:outlineLvl w:val="4"/>
    </w:pPr>
    <w:rPr>
      <w:rFonts w:cstheme="majorBidi"/>
      <w:i/>
      <w:iCs/>
      <w:caps/>
      <w:sz w:val="24"/>
      <w:szCs w:val="24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F547BE"/>
    <w:pPr>
      <w:keepNext/>
      <w:keepLines/>
      <w:outlineLvl w:val="5"/>
    </w:pPr>
    <w:rPr>
      <w:rFonts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F547BE"/>
    <w:pPr>
      <w:keepNext/>
      <w:keepLines/>
      <w:outlineLvl w:val="6"/>
    </w:pPr>
    <w:rPr>
      <w:rFonts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F547BE"/>
    <w:pPr>
      <w:keepNext/>
      <w:keepLines/>
      <w:outlineLvl w:val="7"/>
    </w:pPr>
    <w:rPr>
      <w:rFonts w:cstheme="majorBidi"/>
      <w:b/>
      <w:bCs/>
      <w:caps/>
      <w:color w:val="595959" w:themeColor="text1" w:themeTint="A6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F547BE"/>
    <w:pPr>
      <w:keepNext/>
      <w:keepLines/>
      <w:outlineLvl w:val="8"/>
    </w:pPr>
    <w:rPr>
      <w:rFonts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F547BE"/>
    <w:rPr>
      <w:rFonts w:ascii="맑은 고딕" w:eastAsia="맑은 고딕" w:hAnsi="맑은 고딕" w:cstheme="majorBidi"/>
      <w:caps/>
      <w:color w:val="355D7E" w:themeColor="accent1" w:themeShade="80"/>
      <w:sz w:val="28"/>
      <w:szCs w:val="28"/>
    </w:rPr>
  </w:style>
  <w:style w:type="character" w:customStyle="1" w:styleId="2Char">
    <w:name w:val="제목 2 Char"/>
    <w:basedOn w:val="a3"/>
    <w:link w:val="21"/>
    <w:uiPriority w:val="1"/>
    <w:rsid w:val="00F547BE"/>
    <w:rPr>
      <w:rFonts w:ascii="맑은 고딕" w:eastAsia="맑은 고딕" w:hAnsi="맑은 고딕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3Char">
    <w:name w:val="제목 3 Char"/>
    <w:basedOn w:val="a3"/>
    <w:link w:val="31"/>
    <w:uiPriority w:val="1"/>
    <w:rsid w:val="00F547BE"/>
    <w:rPr>
      <w:rFonts w:ascii="맑은 고딕" w:eastAsia="맑은 고딕" w:hAnsi="맑은 고딕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4Char">
    <w:name w:val="제목 4 Char"/>
    <w:basedOn w:val="a3"/>
    <w:link w:val="41"/>
    <w:uiPriority w:val="1"/>
    <w:rsid w:val="00F547BE"/>
    <w:rPr>
      <w:rFonts w:ascii="맑은 고딕" w:eastAsia="맑은 고딕" w:hAnsi="맑은 고딕" w:cstheme="majorBidi"/>
    </w:rPr>
  </w:style>
  <w:style w:type="character" w:customStyle="1" w:styleId="5Char">
    <w:name w:val="제목 5 Char"/>
    <w:basedOn w:val="a3"/>
    <w:link w:val="51"/>
    <w:uiPriority w:val="9"/>
    <w:semiHidden/>
    <w:rsid w:val="00F547BE"/>
    <w:rPr>
      <w:rFonts w:ascii="맑은 고딕" w:eastAsia="맑은 고딕" w:hAnsi="맑은 고딕" w:cstheme="majorBidi"/>
      <w:i/>
      <w:iCs/>
      <w:caps/>
      <w:sz w:val="24"/>
      <w:szCs w:val="24"/>
    </w:rPr>
  </w:style>
  <w:style w:type="character" w:customStyle="1" w:styleId="6Char">
    <w:name w:val="제목 6 Char"/>
    <w:basedOn w:val="a3"/>
    <w:link w:val="6"/>
    <w:uiPriority w:val="9"/>
    <w:semiHidden/>
    <w:rsid w:val="00F547BE"/>
    <w:rPr>
      <w:rFonts w:ascii="맑은 고딕" w:eastAsia="맑은 고딕" w:hAnsi="맑은 고딕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제목 7 Char"/>
    <w:basedOn w:val="a3"/>
    <w:link w:val="7"/>
    <w:uiPriority w:val="9"/>
    <w:semiHidden/>
    <w:rsid w:val="00F547BE"/>
    <w:rPr>
      <w:rFonts w:ascii="맑은 고딕" w:eastAsia="맑은 고딕" w:hAnsi="맑은 고딕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제목 8 Char"/>
    <w:basedOn w:val="a3"/>
    <w:link w:val="8"/>
    <w:uiPriority w:val="9"/>
    <w:semiHidden/>
    <w:rsid w:val="00F547BE"/>
    <w:rPr>
      <w:rFonts w:ascii="맑은 고딕" w:eastAsia="맑은 고딕" w:hAnsi="맑은 고딕" w:cstheme="majorBidi"/>
      <w:b/>
      <w:bCs/>
      <w:caps/>
      <w:color w:val="595959" w:themeColor="text1" w:themeTint="A6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F547BE"/>
    <w:rPr>
      <w:rFonts w:ascii="맑은 고딕" w:eastAsia="맑은 고딕" w:hAnsi="맑은 고딕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a6">
    <w:name w:val="caption"/>
    <w:basedOn w:val="a2"/>
    <w:next w:val="a2"/>
    <w:uiPriority w:val="35"/>
    <w:semiHidden/>
    <w:unhideWhenUsed/>
    <w:qFormat/>
    <w:rsid w:val="00F547BE"/>
    <w:rPr>
      <w:b/>
      <w:bCs/>
      <w:smallCaps/>
      <w:color w:val="595959" w:themeColor="text1" w:themeTint="A6"/>
    </w:rPr>
  </w:style>
  <w:style w:type="paragraph" w:styleId="a7">
    <w:name w:val="Title"/>
    <w:basedOn w:val="a2"/>
    <w:link w:val="Char"/>
    <w:uiPriority w:val="1"/>
    <w:qFormat/>
    <w:rsid w:val="00F547BE"/>
    <w:pPr>
      <w:jc w:val="right"/>
    </w:pPr>
    <w:rPr>
      <w:rFonts w:cstheme="majorBidi"/>
      <w:caps/>
      <w:color w:val="B85A22" w:themeColor="accent2" w:themeShade="BF"/>
      <w:sz w:val="52"/>
      <w:szCs w:val="52"/>
    </w:rPr>
  </w:style>
  <w:style w:type="character" w:customStyle="1" w:styleId="Char">
    <w:name w:val="제목 Char"/>
    <w:basedOn w:val="a3"/>
    <w:link w:val="a7"/>
    <w:uiPriority w:val="1"/>
    <w:rsid w:val="00F547BE"/>
    <w:rPr>
      <w:rFonts w:ascii="맑은 고딕" w:eastAsia="맑은 고딕" w:hAnsi="맑은 고딕" w:cstheme="majorBidi"/>
      <w:caps/>
      <w:color w:val="B85A22" w:themeColor="accent2" w:themeShade="BF"/>
      <w:sz w:val="52"/>
      <w:szCs w:val="52"/>
    </w:rPr>
  </w:style>
  <w:style w:type="paragraph" w:styleId="a8">
    <w:name w:val="Subtitle"/>
    <w:basedOn w:val="a2"/>
    <w:next w:val="a2"/>
    <w:link w:val="Char0"/>
    <w:uiPriority w:val="1"/>
    <w:qFormat/>
    <w:rsid w:val="00F547BE"/>
    <w:pPr>
      <w:jc w:val="right"/>
    </w:pPr>
    <w:rPr>
      <w:rFonts w:cstheme="majorBidi"/>
      <w:caps/>
      <w:sz w:val="28"/>
      <w:szCs w:val="28"/>
    </w:rPr>
  </w:style>
  <w:style w:type="character" w:customStyle="1" w:styleId="Char0">
    <w:name w:val="부제 Char"/>
    <w:basedOn w:val="a3"/>
    <w:link w:val="a8"/>
    <w:uiPriority w:val="1"/>
    <w:rsid w:val="00F547BE"/>
    <w:rPr>
      <w:rFonts w:ascii="맑은 고딕" w:eastAsia="맑은 고딕" w:hAnsi="맑은 고딕" w:cstheme="majorBidi"/>
      <w:caps/>
      <w:sz w:val="28"/>
      <w:szCs w:val="28"/>
    </w:rPr>
  </w:style>
  <w:style w:type="paragraph" w:styleId="TOC">
    <w:name w:val="TOC Heading"/>
    <w:basedOn w:val="1"/>
    <w:next w:val="a2"/>
    <w:uiPriority w:val="39"/>
    <w:semiHidden/>
    <w:unhideWhenUsed/>
    <w:qFormat/>
    <w:rsid w:val="00F547BE"/>
    <w:pPr>
      <w:outlineLvl w:val="9"/>
    </w:pPr>
  </w:style>
  <w:style w:type="table" w:styleId="a9">
    <w:name w:val="Table Grid"/>
    <w:basedOn w:val="a4"/>
    <w:uiPriority w:val="39"/>
    <w:rsid w:val="00F54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11">
    <w:name w:val="눈금 표 3 - 강조색 11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7-11">
    <w:name w:val="목록 표 7 색상형 - 강조색 11"/>
    <w:basedOn w:val="a4"/>
    <w:uiPriority w:val="52"/>
    <w:rsid w:val="00F547B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-11">
    <w:name w:val="눈금 표 5 어둡게 - 강조색 11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4-61">
    <w:name w:val="눈금 표 4 - 강조색 61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10">
    <w:name w:val="표 눈금 밝게1"/>
    <w:basedOn w:val="a4"/>
    <w:uiPriority w:val="40"/>
    <w:rsid w:val="00F547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일반 표 21"/>
    <w:basedOn w:val="a4"/>
    <w:uiPriority w:val="42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-11">
    <w:name w:val="목록 표 2 - 강조색 11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1-21">
    <w:name w:val="목록 표 1 밝게 - 강조색 2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aa">
    <w:name w:val="Placeholder Text"/>
    <w:basedOn w:val="a3"/>
    <w:uiPriority w:val="2"/>
    <w:rsid w:val="00F547BE"/>
    <w:rPr>
      <w:rFonts w:ascii="맑은 고딕" w:eastAsia="맑은 고딕" w:hAnsi="맑은 고딕"/>
      <w:i/>
      <w:iCs/>
      <w:color w:val="808080"/>
    </w:rPr>
  </w:style>
  <w:style w:type="table" w:customStyle="1" w:styleId="4-11">
    <w:name w:val="눈금 표 4 - 강조색 11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410">
    <w:name w:val="일반 표 41"/>
    <w:basedOn w:val="a4"/>
    <w:uiPriority w:val="44"/>
    <w:rsid w:val="00F547B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61">
    <w:name w:val="눈금 표 1 밝게 - 강조색 6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목록 표 1 밝게 - 강조색 6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ab">
    <w:name w:val="footer"/>
    <w:basedOn w:val="a2"/>
    <w:link w:val="Char1"/>
    <w:uiPriority w:val="2"/>
    <w:rsid w:val="00F547BE"/>
    <w:pPr>
      <w:spacing w:before="0"/>
    </w:pPr>
  </w:style>
  <w:style w:type="character" w:customStyle="1" w:styleId="Char1">
    <w:name w:val="바닥글 Char"/>
    <w:basedOn w:val="a3"/>
    <w:link w:val="ab"/>
    <w:uiPriority w:val="2"/>
    <w:rsid w:val="00F547BE"/>
    <w:rPr>
      <w:rFonts w:ascii="맑은 고딕" w:eastAsia="맑은 고딕" w:hAnsi="맑은 고딕"/>
    </w:rPr>
  </w:style>
  <w:style w:type="table" w:customStyle="1" w:styleId="ac">
    <w:name w:val="테두리 없음"/>
    <w:basedOn w:val="a4"/>
    <w:uiPriority w:val="99"/>
    <w:rsid w:val="00F547BE"/>
    <w:pPr>
      <w:spacing w:after="0" w:line="240" w:lineRule="auto"/>
    </w:pPr>
    <w:tblPr/>
  </w:style>
  <w:style w:type="table" w:customStyle="1" w:styleId="1-11">
    <w:name w:val="눈금 표 1 밝게 - 강조색 11"/>
    <w:aliases w:val="Sample questionnaires table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2-110">
    <w:name w:val="눈금 표 2 - 강조색 11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ad">
    <w:name w:val="로고"/>
    <w:basedOn w:val="a2"/>
    <w:next w:val="a2"/>
    <w:uiPriority w:val="1"/>
    <w:qFormat/>
    <w:rsid w:val="00F547BE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">
    <w:name w:val="HTML Top of Form"/>
    <w:basedOn w:val="a2"/>
    <w:next w:val="a2"/>
    <w:link w:val="z-Char"/>
    <w:hidden/>
    <w:uiPriority w:val="99"/>
    <w:semiHidden/>
    <w:unhideWhenUsed/>
    <w:rsid w:val="00F547B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위 Char"/>
    <w:basedOn w:val="a3"/>
    <w:link w:val="z-"/>
    <w:uiPriority w:val="99"/>
    <w:semiHidden/>
    <w:rsid w:val="00F547BE"/>
    <w:rPr>
      <w:rFonts w:ascii="Arial" w:eastAsia="맑은 고딕" w:hAnsi="Arial" w:cs="Arial"/>
      <w:vanish/>
      <w:sz w:val="16"/>
      <w:szCs w:val="16"/>
    </w:rPr>
  </w:style>
  <w:style w:type="paragraph" w:styleId="z-0">
    <w:name w:val="HTML Bottom of Form"/>
    <w:basedOn w:val="a2"/>
    <w:next w:val="a2"/>
    <w:link w:val="z-Char0"/>
    <w:hidden/>
    <w:uiPriority w:val="99"/>
    <w:semiHidden/>
    <w:unhideWhenUsed/>
    <w:rsid w:val="00F547B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양식의 맨 아래 Char"/>
    <w:basedOn w:val="a3"/>
    <w:link w:val="z-0"/>
    <w:uiPriority w:val="99"/>
    <w:semiHidden/>
    <w:rsid w:val="00F547BE"/>
    <w:rPr>
      <w:rFonts w:ascii="Arial" w:eastAsia="맑은 고딕" w:hAnsi="Arial" w:cs="Arial"/>
      <w:vanish/>
      <w:sz w:val="16"/>
      <w:szCs w:val="16"/>
    </w:rPr>
  </w:style>
  <w:style w:type="paragraph" w:customStyle="1" w:styleId="ae">
    <w:name w:val="연락처 정보"/>
    <w:basedOn w:val="a2"/>
    <w:uiPriority w:val="1"/>
    <w:qFormat/>
    <w:rsid w:val="00F547BE"/>
    <w:pPr>
      <w:spacing w:before="1680"/>
      <w:contextualSpacing/>
      <w:jc w:val="right"/>
    </w:pPr>
    <w:rPr>
      <w:caps/>
    </w:rPr>
  </w:style>
  <w:style w:type="table" w:customStyle="1" w:styleId="3-31">
    <w:name w:val="눈금 표 3 - 강조색 31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5-31">
    <w:name w:val="눈금 표 5 어둡게 - 강조색 31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1-31">
    <w:name w:val="눈금 표 1 밝게 - 강조색 3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2"/>
    <w:link w:val="Char2"/>
    <w:uiPriority w:val="99"/>
    <w:unhideWhenUsed/>
    <w:rsid w:val="00F547BE"/>
    <w:pPr>
      <w:tabs>
        <w:tab w:val="center" w:pos="4680"/>
        <w:tab w:val="right" w:pos="9360"/>
      </w:tabs>
      <w:spacing w:before="0"/>
      <w:jc w:val="right"/>
    </w:pPr>
  </w:style>
  <w:style w:type="paragraph" w:styleId="af0">
    <w:name w:val="Signature"/>
    <w:basedOn w:val="a2"/>
    <w:link w:val="Char3"/>
    <w:uiPriority w:val="1"/>
    <w:qFormat/>
    <w:rsid w:val="00F547BE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Char3">
    <w:name w:val="서명 Char"/>
    <w:basedOn w:val="a3"/>
    <w:link w:val="af0"/>
    <w:uiPriority w:val="1"/>
    <w:rsid w:val="00F547BE"/>
    <w:rPr>
      <w:rFonts w:ascii="맑은 고딕" w:eastAsia="맑은 고딕" w:hAnsi="맑은 고딕"/>
      <w:kern w:val="0"/>
      <w:sz w:val="16"/>
      <w:szCs w:val="16"/>
      <w14:ligatures w14:val="none"/>
    </w:rPr>
  </w:style>
  <w:style w:type="paragraph" w:customStyle="1" w:styleId="af1">
    <w:name w:val="승인"/>
    <w:basedOn w:val="a2"/>
    <w:uiPriority w:val="1"/>
    <w:qFormat/>
    <w:rsid w:val="00F547BE"/>
    <w:pPr>
      <w:jc w:val="center"/>
    </w:pPr>
    <w:rPr>
      <w:sz w:val="20"/>
      <w:szCs w:val="20"/>
    </w:rPr>
  </w:style>
  <w:style w:type="paragraph" w:customStyle="1" w:styleId="af2">
    <w:name w:val="오른쪽 맞춤"/>
    <w:basedOn w:val="a2"/>
    <w:uiPriority w:val="1"/>
    <w:qFormat/>
    <w:rsid w:val="00F547BE"/>
    <w:pPr>
      <w:jc w:val="right"/>
    </w:pPr>
  </w:style>
  <w:style w:type="table" w:customStyle="1" w:styleId="1-210">
    <w:name w:val="눈금 표 1 밝게 - 강조색 2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2">
    <w:name w:val="머리글 Char"/>
    <w:basedOn w:val="a3"/>
    <w:link w:val="af"/>
    <w:uiPriority w:val="99"/>
    <w:rsid w:val="00F547BE"/>
    <w:rPr>
      <w:rFonts w:ascii="맑은 고딕" w:eastAsia="맑은 고딕" w:hAnsi="맑은 고딕"/>
    </w:rPr>
  </w:style>
  <w:style w:type="paragraph" w:styleId="a1">
    <w:name w:val="List Bullet"/>
    <w:basedOn w:val="a2"/>
    <w:uiPriority w:val="1"/>
    <w:unhideWhenUsed/>
    <w:rsid w:val="00F547BE"/>
    <w:pPr>
      <w:numPr>
        <w:numId w:val="5"/>
      </w:numPr>
      <w:ind w:left="432"/>
      <w:contextualSpacing/>
    </w:pPr>
  </w:style>
  <w:style w:type="character" w:styleId="af3">
    <w:name w:val="Intense Emphasis"/>
    <w:basedOn w:val="a3"/>
    <w:uiPriority w:val="21"/>
    <w:semiHidden/>
    <w:unhideWhenUsed/>
    <w:rsid w:val="00F547BE"/>
    <w:rPr>
      <w:rFonts w:ascii="맑은 고딕" w:eastAsia="맑은 고딕" w:hAnsi="맑은 고딕"/>
      <w:i/>
      <w:iCs/>
      <w:color w:val="355D7E" w:themeColor="accent1" w:themeShade="80"/>
    </w:rPr>
  </w:style>
  <w:style w:type="paragraph" w:styleId="af4">
    <w:name w:val="Intense Quote"/>
    <w:basedOn w:val="a2"/>
    <w:next w:val="a2"/>
    <w:link w:val="Char4"/>
    <w:uiPriority w:val="30"/>
    <w:semiHidden/>
    <w:unhideWhenUsed/>
    <w:rsid w:val="00F547BE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har4">
    <w:name w:val="강한 인용 Char"/>
    <w:basedOn w:val="a3"/>
    <w:link w:val="af4"/>
    <w:uiPriority w:val="30"/>
    <w:semiHidden/>
    <w:rsid w:val="00F547BE"/>
    <w:rPr>
      <w:rFonts w:ascii="맑은 고딕" w:eastAsia="맑은 고딕" w:hAnsi="맑은 고딕"/>
      <w:i/>
      <w:iCs/>
      <w:color w:val="355D7E" w:themeColor="accent1" w:themeShade="80"/>
    </w:rPr>
  </w:style>
  <w:style w:type="character" w:styleId="af5">
    <w:name w:val="Intense Reference"/>
    <w:basedOn w:val="a3"/>
    <w:uiPriority w:val="32"/>
    <w:semiHidden/>
    <w:unhideWhenUsed/>
    <w:rsid w:val="00F547BE"/>
    <w:rPr>
      <w:rFonts w:ascii="맑은 고딕" w:eastAsia="맑은 고딕" w:hAnsi="맑은 고딕"/>
      <w:b/>
      <w:bCs/>
      <w:caps w:val="0"/>
      <w:smallCaps/>
      <w:color w:val="355D7E" w:themeColor="accent1" w:themeShade="80"/>
      <w:spacing w:val="5"/>
    </w:rPr>
  </w:style>
  <w:style w:type="paragraph" w:styleId="af6">
    <w:name w:val="Block Text"/>
    <w:basedOn w:val="a2"/>
    <w:uiPriority w:val="99"/>
    <w:semiHidden/>
    <w:unhideWhenUsed/>
    <w:rsid w:val="00F547BE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af7">
    <w:name w:val="Hyperlink"/>
    <w:basedOn w:val="a3"/>
    <w:uiPriority w:val="99"/>
    <w:semiHidden/>
    <w:unhideWhenUsed/>
    <w:rsid w:val="00F547BE"/>
    <w:rPr>
      <w:rFonts w:ascii="맑은 고딕" w:eastAsia="맑은 고딕" w:hAnsi="맑은 고딕"/>
      <w:color w:val="7C5F1D" w:themeColor="accent4" w:themeShade="80"/>
      <w:u w:val="single"/>
    </w:rPr>
  </w:style>
  <w:style w:type="character" w:customStyle="1" w:styleId="af8">
    <w:name w:val="해결되지 않은 멘션"/>
    <w:basedOn w:val="a3"/>
    <w:uiPriority w:val="99"/>
    <w:semiHidden/>
    <w:unhideWhenUsed/>
    <w:rsid w:val="00F547BE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character" w:styleId="af9">
    <w:name w:val="Emphasis"/>
    <w:basedOn w:val="a3"/>
    <w:uiPriority w:val="20"/>
    <w:rsid w:val="00F547BE"/>
    <w:rPr>
      <w:rFonts w:ascii="맑은 고딕" w:eastAsia="맑은 고딕" w:hAnsi="맑은 고딕"/>
      <w:i/>
      <w:iCs/>
      <w:color w:val="595959" w:themeColor="text1" w:themeTint="A6"/>
    </w:rPr>
  </w:style>
  <w:style w:type="paragraph" w:styleId="afa">
    <w:name w:val="Balloon Text"/>
    <w:basedOn w:val="a2"/>
    <w:link w:val="Char5"/>
    <w:uiPriority w:val="99"/>
    <w:semiHidden/>
    <w:unhideWhenUsed/>
    <w:rsid w:val="00F547BE"/>
    <w:pPr>
      <w:spacing w:before="0"/>
    </w:pPr>
    <w:rPr>
      <w:rFonts w:cs="Tahoma"/>
      <w:sz w:val="16"/>
      <w:szCs w:val="16"/>
    </w:rPr>
  </w:style>
  <w:style w:type="character" w:customStyle="1" w:styleId="Char5">
    <w:name w:val="풍선 도움말 텍스트 Char"/>
    <w:basedOn w:val="a3"/>
    <w:link w:val="afa"/>
    <w:uiPriority w:val="99"/>
    <w:semiHidden/>
    <w:rsid w:val="00F547BE"/>
    <w:rPr>
      <w:rFonts w:ascii="맑은 고딕" w:eastAsia="맑은 고딕" w:hAnsi="맑은 고딕" w:cs="Tahoma"/>
      <w:sz w:val="16"/>
      <w:szCs w:val="16"/>
    </w:rPr>
  </w:style>
  <w:style w:type="numbering" w:styleId="111111">
    <w:name w:val="Outline List 2"/>
    <w:basedOn w:val="a5"/>
    <w:uiPriority w:val="99"/>
    <w:semiHidden/>
    <w:unhideWhenUsed/>
    <w:rsid w:val="00F547BE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F547BE"/>
    <w:pPr>
      <w:numPr>
        <w:numId w:val="15"/>
      </w:numPr>
    </w:pPr>
  </w:style>
  <w:style w:type="numbering" w:styleId="a0">
    <w:name w:val="Outline List 3"/>
    <w:basedOn w:val="a5"/>
    <w:uiPriority w:val="99"/>
    <w:semiHidden/>
    <w:unhideWhenUsed/>
    <w:rsid w:val="00F547BE"/>
    <w:pPr>
      <w:numPr>
        <w:numId w:val="16"/>
      </w:numPr>
    </w:pPr>
  </w:style>
  <w:style w:type="paragraph" w:styleId="afb">
    <w:name w:val="Bibliography"/>
    <w:basedOn w:val="a2"/>
    <w:next w:val="a2"/>
    <w:uiPriority w:val="37"/>
    <w:semiHidden/>
    <w:unhideWhenUsed/>
    <w:rsid w:val="00F547BE"/>
  </w:style>
  <w:style w:type="paragraph" w:styleId="afc">
    <w:name w:val="Body Text"/>
    <w:basedOn w:val="a2"/>
    <w:link w:val="Char6"/>
    <w:uiPriority w:val="99"/>
    <w:semiHidden/>
    <w:unhideWhenUsed/>
    <w:rsid w:val="00F547BE"/>
    <w:pPr>
      <w:spacing w:after="120"/>
    </w:pPr>
  </w:style>
  <w:style w:type="character" w:customStyle="1" w:styleId="Char6">
    <w:name w:val="본문 Char"/>
    <w:basedOn w:val="a3"/>
    <w:link w:val="afc"/>
    <w:uiPriority w:val="99"/>
    <w:semiHidden/>
    <w:rsid w:val="00F547BE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F547BE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F547BE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F547BE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F547BE"/>
    <w:rPr>
      <w:rFonts w:ascii="맑은 고딕" w:eastAsia="맑은 고딕" w:hAnsi="맑은 고딕"/>
      <w:sz w:val="16"/>
      <w:szCs w:val="16"/>
    </w:rPr>
  </w:style>
  <w:style w:type="paragraph" w:styleId="afd">
    <w:name w:val="Body Text First Indent"/>
    <w:basedOn w:val="afc"/>
    <w:link w:val="Char7"/>
    <w:uiPriority w:val="99"/>
    <w:semiHidden/>
    <w:unhideWhenUsed/>
    <w:rsid w:val="00F547BE"/>
    <w:pPr>
      <w:spacing w:after="0"/>
      <w:ind w:firstLine="360"/>
    </w:pPr>
  </w:style>
  <w:style w:type="character" w:customStyle="1" w:styleId="Char7">
    <w:name w:val="본문 첫 줄 들여쓰기 Char"/>
    <w:basedOn w:val="Char6"/>
    <w:link w:val="afd"/>
    <w:uiPriority w:val="99"/>
    <w:semiHidden/>
    <w:rsid w:val="00F547BE"/>
    <w:rPr>
      <w:rFonts w:ascii="맑은 고딕" w:eastAsia="맑은 고딕" w:hAnsi="맑은 고딕"/>
    </w:rPr>
  </w:style>
  <w:style w:type="paragraph" w:styleId="afe">
    <w:name w:val="Body Text Indent"/>
    <w:basedOn w:val="a2"/>
    <w:link w:val="Char8"/>
    <w:uiPriority w:val="99"/>
    <w:semiHidden/>
    <w:unhideWhenUsed/>
    <w:rsid w:val="00F547BE"/>
    <w:pPr>
      <w:spacing w:after="120"/>
      <w:ind w:left="360"/>
    </w:pPr>
  </w:style>
  <w:style w:type="character" w:customStyle="1" w:styleId="Char8">
    <w:name w:val="본문 들여쓰기 Char"/>
    <w:basedOn w:val="a3"/>
    <w:link w:val="afe"/>
    <w:uiPriority w:val="99"/>
    <w:semiHidden/>
    <w:rsid w:val="00F547BE"/>
    <w:rPr>
      <w:rFonts w:ascii="맑은 고딕" w:eastAsia="맑은 고딕" w:hAnsi="맑은 고딕"/>
    </w:rPr>
  </w:style>
  <w:style w:type="paragraph" w:styleId="23">
    <w:name w:val="Body Text First Indent 2"/>
    <w:basedOn w:val="afe"/>
    <w:link w:val="2Char1"/>
    <w:uiPriority w:val="99"/>
    <w:semiHidden/>
    <w:unhideWhenUsed/>
    <w:rsid w:val="00F547BE"/>
    <w:pPr>
      <w:spacing w:after="0"/>
      <w:ind w:firstLine="360"/>
    </w:pPr>
  </w:style>
  <w:style w:type="character" w:customStyle="1" w:styleId="2Char1">
    <w:name w:val="본문 첫 줄 들여쓰기 2 Char"/>
    <w:basedOn w:val="Char8"/>
    <w:link w:val="23"/>
    <w:uiPriority w:val="99"/>
    <w:semiHidden/>
    <w:rsid w:val="00F547BE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F547BE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F547BE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F547BE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F547BE"/>
    <w:rPr>
      <w:rFonts w:ascii="맑은 고딕" w:eastAsia="맑은 고딕" w:hAnsi="맑은 고딕"/>
      <w:sz w:val="16"/>
      <w:szCs w:val="16"/>
    </w:rPr>
  </w:style>
  <w:style w:type="character" w:styleId="aff">
    <w:name w:val="Book Title"/>
    <w:basedOn w:val="a3"/>
    <w:uiPriority w:val="33"/>
    <w:semiHidden/>
    <w:unhideWhenUsed/>
    <w:rsid w:val="00F547BE"/>
    <w:rPr>
      <w:rFonts w:ascii="맑은 고딕" w:eastAsia="맑은 고딕" w:hAnsi="맑은 고딕"/>
      <w:b/>
      <w:bCs/>
      <w:i/>
      <w:iCs/>
      <w:spacing w:val="5"/>
    </w:rPr>
  </w:style>
  <w:style w:type="paragraph" w:styleId="aff0">
    <w:name w:val="Closing"/>
    <w:basedOn w:val="a2"/>
    <w:link w:val="Char9"/>
    <w:uiPriority w:val="99"/>
    <w:semiHidden/>
    <w:unhideWhenUsed/>
    <w:rsid w:val="00F547BE"/>
    <w:pPr>
      <w:spacing w:before="0"/>
      <w:ind w:left="4320"/>
    </w:pPr>
  </w:style>
  <w:style w:type="character" w:customStyle="1" w:styleId="Char9">
    <w:name w:val="맺음말 Char"/>
    <w:basedOn w:val="a3"/>
    <w:link w:val="aff0"/>
    <w:uiPriority w:val="99"/>
    <w:semiHidden/>
    <w:rsid w:val="00F547BE"/>
    <w:rPr>
      <w:rFonts w:ascii="맑은 고딕" w:eastAsia="맑은 고딕" w:hAnsi="맑은 고딕"/>
    </w:rPr>
  </w:style>
  <w:style w:type="table" w:styleId="aff1">
    <w:name w:val="Colorful Grid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2">
    <w:name w:val="Colorful List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3">
    <w:name w:val="Colorful Shading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4">
    <w:name w:val="annotation reference"/>
    <w:basedOn w:val="a3"/>
    <w:uiPriority w:val="99"/>
    <w:semiHidden/>
    <w:unhideWhenUsed/>
    <w:rsid w:val="00F547BE"/>
    <w:rPr>
      <w:rFonts w:ascii="맑은 고딕" w:eastAsia="맑은 고딕" w:hAnsi="맑은 고딕"/>
      <w:sz w:val="16"/>
      <w:szCs w:val="16"/>
    </w:rPr>
  </w:style>
  <w:style w:type="paragraph" w:styleId="aff5">
    <w:name w:val="annotation text"/>
    <w:basedOn w:val="a2"/>
    <w:link w:val="Chara"/>
    <w:uiPriority w:val="99"/>
    <w:semiHidden/>
    <w:unhideWhenUsed/>
    <w:rsid w:val="00F547BE"/>
    <w:rPr>
      <w:sz w:val="20"/>
      <w:szCs w:val="20"/>
    </w:rPr>
  </w:style>
  <w:style w:type="character" w:customStyle="1" w:styleId="Chara">
    <w:name w:val="메모 텍스트 Char"/>
    <w:basedOn w:val="a3"/>
    <w:link w:val="aff5"/>
    <w:uiPriority w:val="99"/>
    <w:semiHidden/>
    <w:rsid w:val="00F547BE"/>
    <w:rPr>
      <w:rFonts w:ascii="맑은 고딕" w:eastAsia="맑은 고딕" w:hAnsi="맑은 고딕"/>
      <w:sz w:val="20"/>
      <w:szCs w:val="20"/>
    </w:rPr>
  </w:style>
  <w:style w:type="paragraph" w:styleId="aff6">
    <w:name w:val="annotation subject"/>
    <w:basedOn w:val="aff5"/>
    <w:next w:val="aff5"/>
    <w:link w:val="Charb"/>
    <w:uiPriority w:val="99"/>
    <w:semiHidden/>
    <w:unhideWhenUsed/>
    <w:rsid w:val="00F547BE"/>
    <w:rPr>
      <w:b/>
      <w:bCs/>
    </w:rPr>
  </w:style>
  <w:style w:type="character" w:customStyle="1" w:styleId="Charb">
    <w:name w:val="메모 주제 Char"/>
    <w:basedOn w:val="Chara"/>
    <w:link w:val="aff6"/>
    <w:uiPriority w:val="99"/>
    <w:semiHidden/>
    <w:rsid w:val="00F547BE"/>
    <w:rPr>
      <w:rFonts w:ascii="맑은 고딕" w:eastAsia="맑은 고딕" w:hAnsi="맑은 고딕"/>
      <w:b/>
      <w:bCs/>
      <w:sz w:val="20"/>
      <w:szCs w:val="20"/>
    </w:rPr>
  </w:style>
  <w:style w:type="table" w:styleId="aff7">
    <w:name w:val="Dark List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aff8">
    <w:name w:val="Date"/>
    <w:basedOn w:val="a2"/>
    <w:next w:val="a2"/>
    <w:link w:val="Charc"/>
    <w:uiPriority w:val="99"/>
    <w:semiHidden/>
    <w:unhideWhenUsed/>
    <w:rsid w:val="00F547BE"/>
  </w:style>
  <w:style w:type="character" w:customStyle="1" w:styleId="Charc">
    <w:name w:val="날짜 Char"/>
    <w:basedOn w:val="a3"/>
    <w:link w:val="aff8"/>
    <w:uiPriority w:val="99"/>
    <w:semiHidden/>
    <w:rsid w:val="00F547BE"/>
    <w:rPr>
      <w:rFonts w:ascii="맑은 고딕" w:eastAsia="맑은 고딕" w:hAnsi="맑은 고딕"/>
    </w:rPr>
  </w:style>
  <w:style w:type="paragraph" w:styleId="aff9">
    <w:name w:val="Document Map"/>
    <w:basedOn w:val="a2"/>
    <w:link w:val="Chard"/>
    <w:uiPriority w:val="99"/>
    <w:semiHidden/>
    <w:unhideWhenUsed/>
    <w:rsid w:val="00F547BE"/>
    <w:pPr>
      <w:spacing w:before="0"/>
    </w:pPr>
    <w:rPr>
      <w:rFonts w:cs="Segoe UI"/>
      <w:sz w:val="16"/>
      <w:szCs w:val="16"/>
    </w:rPr>
  </w:style>
  <w:style w:type="character" w:customStyle="1" w:styleId="Chard">
    <w:name w:val="문서 구조 Char"/>
    <w:basedOn w:val="a3"/>
    <w:link w:val="aff9"/>
    <w:uiPriority w:val="99"/>
    <w:semiHidden/>
    <w:rsid w:val="00F547BE"/>
    <w:rPr>
      <w:rFonts w:ascii="맑은 고딕" w:eastAsia="맑은 고딕" w:hAnsi="맑은 고딕" w:cs="Segoe UI"/>
      <w:sz w:val="16"/>
      <w:szCs w:val="16"/>
    </w:rPr>
  </w:style>
  <w:style w:type="paragraph" w:styleId="affa">
    <w:name w:val="E-mail Signature"/>
    <w:basedOn w:val="a2"/>
    <w:link w:val="Chare"/>
    <w:uiPriority w:val="99"/>
    <w:semiHidden/>
    <w:unhideWhenUsed/>
    <w:rsid w:val="00F547BE"/>
    <w:pPr>
      <w:spacing w:before="0"/>
    </w:pPr>
  </w:style>
  <w:style w:type="character" w:customStyle="1" w:styleId="Chare">
    <w:name w:val="전자 메일 서명 Char"/>
    <w:basedOn w:val="a3"/>
    <w:link w:val="affa"/>
    <w:uiPriority w:val="99"/>
    <w:semiHidden/>
    <w:rsid w:val="00F547BE"/>
    <w:rPr>
      <w:rFonts w:ascii="맑은 고딕" w:eastAsia="맑은 고딕" w:hAnsi="맑은 고딕"/>
    </w:rPr>
  </w:style>
  <w:style w:type="character" w:styleId="affb">
    <w:name w:val="endnote reference"/>
    <w:basedOn w:val="a3"/>
    <w:uiPriority w:val="99"/>
    <w:semiHidden/>
    <w:unhideWhenUsed/>
    <w:rsid w:val="00F547BE"/>
    <w:rPr>
      <w:rFonts w:ascii="맑은 고딕" w:eastAsia="맑은 고딕" w:hAnsi="맑은 고딕"/>
      <w:vertAlign w:val="superscript"/>
    </w:rPr>
  </w:style>
  <w:style w:type="paragraph" w:styleId="affc">
    <w:name w:val="endnote text"/>
    <w:basedOn w:val="a2"/>
    <w:link w:val="Charf"/>
    <w:uiPriority w:val="99"/>
    <w:semiHidden/>
    <w:unhideWhenUsed/>
    <w:rsid w:val="00F547BE"/>
    <w:pPr>
      <w:spacing w:before="0"/>
    </w:pPr>
    <w:rPr>
      <w:sz w:val="20"/>
      <w:szCs w:val="20"/>
    </w:rPr>
  </w:style>
  <w:style w:type="character" w:customStyle="1" w:styleId="Charf">
    <w:name w:val="미주 텍스트 Char"/>
    <w:basedOn w:val="a3"/>
    <w:link w:val="affc"/>
    <w:uiPriority w:val="99"/>
    <w:semiHidden/>
    <w:rsid w:val="00F547BE"/>
    <w:rPr>
      <w:rFonts w:ascii="맑은 고딕" w:eastAsia="맑은 고딕" w:hAnsi="맑은 고딕"/>
      <w:sz w:val="20"/>
      <w:szCs w:val="20"/>
    </w:rPr>
  </w:style>
  <w:style w:type="paragraph" w:styleId="affd">
    <w:name w:val="envelope address"/>
    <w:basedOn w:val="a2"/>
    <w:uiPriority w:val="99"/>
    <w:semiHidden/>
    <w:unhideWhenUsed/>
    <w:rsid w:val="00F547BE"/>
    <w:pPr>
      <w:framePr w:w="7920" w:h="1980" w:hRule="exact" w:hSpace="180" w:wrap="auto" w:hAnchor="page" w:xAlign="center" w:yAlign="bottom"/>
      <w:spacing w:before="0"/>
      <w:ind w:left="2880"/>
    </w:pPr>
    <w:rPr>
      <w:rFonts w:cstheme="majorBidi"/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F547BE"/>
    <w:pPr>
      <w:spacing w:before="0"/>
    </w:pPr>
    <w:rPr>
      <w:rFonts w:cstheme="majorBidi"/>
      <w:sz w:val="20"/>
      <w:szCs w:val="20"/>
    </w:rPr>
  </w:style>
  <w:style w:type="character" w:styleId="afff">
    <w:name w:val="FollowedHyperlink"/>
    <w:basedOn w:val="a3"/>
    <w:uiPriority w:val="99"/>
    <w:semiHidden/>
    <w:unhideWhenUsed/>
    <w:rsid w:val="00F547BE"/>
    <w:rPr>
      <w:rFonts w:ascii="맑은 고딕" w:eastAsia="맑은 고딕" w:hAnsi="맑은 고딕"/>
      <w:color w:val="704404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F547BE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f0"/>
    <w:uiPriority w:val="99"/>
    <w:semiHidden/>
    <w:unhideWhenUsed/>
    <w:rsid w:val="00F547BE"/>
    <w:pPr>
      <w:spacing w:before="0"/>
    </w:pPr>
    <w:rPr>
      <w:sz w:val="20"/>
      <w:szCs w:val="20"/>
    </w:rPr>
  </w:style>
  <w:style w:type="character" w:customStyle="1" w:styleId="Charf0">
    <w:name w:val="각주 텍스트 Char"/>
    <w:basedOn w:val="a3"/>
    <w:link w:val="afff1"/>
    <w:uiPriority w:val="99"/>
    <w:semiHidden/>
    <w:rsid w:val="00F547BE"/>
    <w:rPr>
      <w:rFonts w:ascii="맑은 고딕" w:eastAsia="맑은 고딕" w:hAnsi="맑은 고딕"/>
      <w:sz w:val="20"/>
      <w:szCs w:val="20"/>
    </w:rPr>
  </w:style>
  <w:style w:type="table" w:styleId="11">
    <w:name w:val="Grid Table 1 Light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">
    <w:name w:val="Grid Table 2 Accent 2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">
    <w:name w:val="Grid Table 2 Accent 3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">
    <w:name w:val="Grid Table 2 Accent 4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">
    <w:name w:val="Grid Table 2 Accent 5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">
    <w:name w:val="Grid Table 2 Accent 6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4">
    <w:name w:val="Grid Table 3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2">
    <w:name w:val="Grid Table 4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Grid Table 4 Accent 2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Grid Table 4 Accent 3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Grid Table 4 Accent 4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Grid Table 4 Accent 5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Grid Table 4 Accent 6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2">
    <w:name w:val="Grid Table 5 Dark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">
    <w:name w:val="Grid Table 5 Dark Accent 2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">
    <w:name w:val="Grid Table 5 Dark Accent 3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">
    <w:name w:val="Grid Table 5 Dark Accent 4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">
    <w:name w:val="Grid Table 5 Dark Accent 5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">
    <w:name w:val="Grid Table 5 Dark Accent 6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0">
    <w:name w:val="Grid Table 6 Colorful"/>
    <w:basedOn w:val="a4"/>
    <w:uiPriority w:val="51"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F547B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Grid Table 6 Colorful Accent 2"/>
    <w:basedOn w:val="a4"/>
    <w:uiPriority w:val="51"/>
    <w:rsid w:val="00F547B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Grid Table 6 Colorful Accent 3"/>
    <w:basedOn w:val="a4"/>
    <w:uiPriority w:val="51"/>
    <w:rsid w:val="00F547B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Grid Table 6 Colorful Accent 4"/>
    <w:basedOn w:val="a4"/>
    <w:uiPriority w:val="51"/>
    <w:rsid w:val="00F547B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Grid Table 6 Colorful Accent 5"/>
    <w:basedOn w:val="a4"/>
    <w:uiPriority w:val="51"/>
    <w:rsid w:val="00F547B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Grid Table 6 Colorful Accent 6"/>
    <w:basedOn w:val="a4"/>
    <w:uiPriority w:val="51"/>
    <w:rsid w:val="00F547B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0">
    <w:name w:val="Grid Table 7 Colorful"/>
    <w:basedOn w:val="a4"/>
    <w:uiPriority w:val="52"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F547B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F547B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F547B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F547B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F547B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F547B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12">
    <w:name w:val="해시태그1"/>
    <w:basedOn w:val="a3"/>
    <w:uiPriority w:val="99"/>
    <w:semiHidden/>
    <w:unhideWhenUsed/>
    <w:rsid w:val="00F547BE"/>
    <w:rPr>
      <w:rFonts w:ascii="맑은 고딕" w:eastAsia="맑은 고딕" w:hAnsi="맑은 고딕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F547BE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F547BE"/>
    <w:pPr>
      <w:spacing w:before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F547BE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F547BE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F547BE"/>
    <w:rPr>
      <w:rFonts w:ascii="맑은 고딕" w:eastAsia="맑은 고딕" w:hAnsi="맑은 고딕"/>
      <w:sz w:val="20"/>
      <w:szCs w:val="20"/>
    </w:rPr>
  </w:style>
  <w:style w:type="character" w:styleId="HTML3">
    <w:name w:val="HTML Definition"/>
    <w:basedOn w:val="a3"/>
    <w:uiPriority w:val="99"/>
    <w:semiHidden/>
    <w:unhideWhenUsed/>
    <w:rsid w:val="00F547BE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F547BE"/>
    <w:rPr>
      <w:rFonts w:ascii="맑은 고딕" w:eastAsia="맑은 고딕" w:hAnsi="맑은 고딕"/>
      <w:sz w:val="20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F547BE"/>
    <w:pPr>
      <w:spacing w:before="0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F547BE"/>
    <w:rPr>
      <w:rFonts w:ascii="맑은 고딕" w:eastAsia="맑은 고딕" w:hAnsi="맑은 고딕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F547B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F547BE"/>
    <w:rPr>
      <w:rFonts w:ascii="맑은 고딕" w:eastAsia="맑은 고딕" w:hAnsi="맑은 고딕"/>
      <w:sz w:val="20"/>
      <w:szCs w:val="20"/>
    </w:rPr>
  </w:style>
  <w:style w:type="character" w:styleId="HTML8">
    <w:name w:val="HTML Variable"/>
    <w:basedOn w:val="a3"/>
    <w:uiPriority w:val="99"/>
    <w:semiHidden/>
    <w:unhideWhenUsed/>
    <w:rsid w:val="00F547BE"/>
    <w:rPr>
      <w:rFonts w:ascii="맑은 고딕" w:eastAsia="맑은 고딕" w:hAnsi="맑은 고딕"/>
      <w:i/>
      <w:iCs/>
    </w:rPr>
  </w:style>
  <w:style w:type="paragraph" w:styleId="13">
    <w:name w:val="index 1"/>
    <w:basedOn w:val="a2"/>
    <w:next w:val="a2"/>
    <w:autoRedefine/>
    <w:uiPriority w:val="99"/>
    <w:semiHidden/>
    <w:unhideWhenUsed/>
    <w:rsid w:val="00F547BE"/>
    <w:pPr>
      <w:spacing w:before="0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F547BE"/>
    <w:pPr>
      <w:spacing w:before="0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F547BE"/>
    <w:pPr>
      <w:spacing w:before="0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F547BE"/>
    <w:pPr>
      <w:spacing w:before="0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F547BE"/>
    <w:pPr>
      <w:spacing w:before="0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F547BE"/>
    <w:pPr>
      <w:spacing w:before="0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F547BE"/>
    <w:pPr>
      <w:spacing w:before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F547BE"/>
    <w:pPr>
      <w:spacing w:before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F547BE"/>
    <w:pPr>
      <w:spacing w:before="0"/>
      <w:ind w:left="1980" w:hanging="220"/>
    </w:pPr>
  </w:style>
  <w:style w:type="paragraph" w:styleId="afff2">
    <w:name w:val="index heading"/>
    <w:basedOn w:val="a2"/>
    <w:next w:val="13"/>
    <w:uiPriority w:val="99"/>
    <w:semiHidden/>
    <w:unhideWhenUsed/>
    <w:rsid w:val="00F547BE"/>
    <w:rPr>
      <w:rFonts w:cstheme="majorBidi"/>
      <w:b/>
      <w:bCs/>
    </w:rPr>
  </w:style>
  <w:style w:type="table" w:styleId="afff3">
    <w:name w:val="Light Grid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4">
    <w:name w:val="Light List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5">
    <w:name w:val="Light Shading"/>
    <w:basedOn w:val="a4"/>
    <w:uiPriority w:val="60"/>
    <w:semiHidden/>
    <w:unhideWhenUsed/>
    <w:rsid w:val="00F54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F547B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F547B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F547B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F547B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F547B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F547B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afff6">
    <w:name w:val="line number"/>
    <w:basedOn w:val="a3"/>
    <w:uiPriority w:val="99"/>
    <w:semiHidden/>
    <w:unhideWhenUsed/>
    <w:rsid w:val="00F547BE"/>
    <w:rPr>
      <w:rFonts w:ascii="맑은 고딕" w:eastAsia="맑은 고딕" w:hAnsi="맑은 고딕"/>
    </w:rPr>
  </w:style>
  <w:style w:type="paragraph" w:styleId="afff7">
    <w:name w:val="List"/>
    <w:basedOn w:val="a2"/>
    <w:semiHidden/>
    <w:unhideWhenUsed/>
    <w:rsid w:val="00F547BE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F547BE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F547BE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F547BE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F547BE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F547BE"/>
    <w:pPr>
      <w:numPr>
        <w:numId w:val="6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547BE"/>
    <w:pPr>
      <w:numPr>
        <w:numId w:val="7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547BE"/>
    <w:pPr>
      <w:numPr>
        <w:numId w:val="8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547BE"/>
    <w:pPr>
      <w:numPr>
        <w:numId w:val="9"/>
      </w:numPr>
      <w:contextualSpacing/>
    </w:pPr>
  </w:style>
  <w:style w:type="paragraph" w:styleId="afff8">
    <w:name w:val="List Continue"/>
    <w:basedOn w:val="a2"/>
    <w:uiPriority w:val="99"/>
    <w:semiHidden/>
    <w:unhideWhenUsed/>
    <w:rsid w:val="00F547BE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F547BE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F547BE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F547BE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F547BE"/>
    <w:pPr>
      <w:spacing w:after="120"/>
      <w:ind w:left="1800"/>
      <w:contextualSpacing/>
    </w:pPr>
  </w:style>
  <w:style w:type="paragraph" w:styleId="a">
    <w:name w:val="List Number"/>
    <w:basedOn w:val="a2"/>
    <w:semiHidden/>
    <w:unhideWhenUsed/>
    <w:qFormat/>
    <w:rsid w:val="00F547BE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547BE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547BE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547BE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547BE"/>
    <w:pPr>
      <w:numPr>
        <w:numId w:val="13"/>
      </w:numPr>
      <w:contextualSpacing/>
    </w:pPr>
  </w:style>
  <w:style w:type="paragraph" w:styleId="afff9">
    <w:name w:val="List Paragraph"/>
    <w:basedOn w:val="a2"/>
    <w:uiPriority w:val="34"/>
    <w:qFormat/>
    <w:rsid w:val="00F547BE"/>
    <w:pPr>
      <w:ind w:left="720"/>
      <w:contextualSpacing/>
    </w:pPr>
  </w:style>
  <w:style w:type="table" w:styleId="14">
    <w:name w:val="List Table 1 Light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0">
    <w:name w:val="List Table 1 Light Accent 2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0">
    <w:name w:val="List Table 1 Light Accent 3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0">
    <w:name w:val="List Table 1 Light Accent 4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0">
    <w:name w:val="List Table 1 Light Accent 5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0">
    <w:name w:val="List Table 1 Light Accent 6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9">
    <w:name w:val="List Table 2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0">
    <w:name w:val="List Table 2 Accent 2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0">
    <w:name w:val="List Table 2 Accent 3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0">
    <w:name w:val="List Table 2 Accent 4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0">
    <w:name w:val="List Table 2 Accent 5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0">
    <w:name w:val="List Table 2 Accent 6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8">
    <w:name w:val="List Table 3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List Table 4 Accent 2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List Table 4 Accent 3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List Table 4 Accent 4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List Table 4 Accent 5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List Table 4 Accent 6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6">
    <w:name w:val="List Table 5 Dark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F547B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List Table 6 Colorful Accent 2"/>
    <w:basedOn w:val="a4"/>
    <w:uiPriority w:val="51"/>
    <w:rsid w:val="00F547B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List Table 6 Colorful Accent 3"/>
    <w:basedOn w:val="a4"/>
    <w:uiPriority w:val="51"/>
    <w:rsid w:val="00F547B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List Table 6 Colorful Accent 4"/>
    <w:basedOn w:val="a4"/>
    <w:uiPriority w:val="51"/>
    <w:rsid w:val="00F547B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List Table 6 Colorful Accent 5"/>
    <w:basedOn w:val="a4"/>
    <w:uiPriority w:val="51"/>
    <w:rsid w:val="00F547B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List Table 6 Colorful Accent 6"/>
    <w:basedOn w:val="a4"/>
    <w:uiPriority w:val="51"/>
    <w:rsid w:val="00F547B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2">
    <w:name w:val="List Table 7 Colorful"/>
    <w:basedOn w:val="a4"/>
    <w:uiPriority w:val="52"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F547B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F547B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F547B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F547B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F547B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F547B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macro"/>
    <w:link w:val="Charf1"/>
    <w:uiPriority w:val="99"/>
    <w:semiHidden/>
    <w:unhideWhenUsed/>
    <w:rsid w:val="00F547B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40" w:lineRule="auto"/>
      <w:ind w:left="72" w:right="72"/>
    </w:pPr>
    <w:rPr>
      <w:rFonts w:ascii="맑은 고딕" w:eastAsia="맑은 고딕" w:hAnsi="맑은 고딕"/>
      <w:sz w:val="20"/>
      <w:szCs w:val="20"/>
    </w:rPr>
  </w:style>
  <w:style w:type="character" w:customStyle="1" w:styleId="Charf1">
    <w:name w:val="매크로 텍스트 Char"/>
    <w:basedOn w:val="a3"/>
    <w:link w:val="afffa"/>
    <w:uiPriority w:val="99"/>
    <w:semiHidden/>
    <w:rsid w:val="00F547BE"/>
    <w:rPr>
      <w:rFonts w:ascii="맑은 고딕" w:eastAsia="맑은 고딕" w:hAnsi="맑은 고딕"/>
      <w:sz w:val="20"/>
      <w:szCs w:val="20"/>
    </w:rPr>
  </w:style>
  <w:style w:type="table" w:styleId="15">
    <w:name w:val="Medium Grid 1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2">
    <w:name w:val="Medium Grid 1 Accent 1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2">
    <w:name w:val="Medium Grid 1 Accent 2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2">
    <w:name w:val="Medium Grid 1 Accent 3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2">
    <w:name w:val="Medium Grid 1 Accent 6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2">
    <w:name w:val="Medium Grid 2 Accent 1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2">
    <w:name w:val="Medium Grid 3 Accent 1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2">
    <w:name w:val="Medium Grid 3 Accent 3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6">
    <w:name w:val="Medium List 1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3">
    <w:name w:val="Medium List 1 Accent 1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3">
    <w:name w:val="Medium List 1 Accent 2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3">
    <w:name w:val="Medium List 1 Accent 3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3">
    <w:name w:val="Medium List 1 Accent 6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List 2 Accent 1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4">
    <w:name w:val="Medium Shading 1 Accent 1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4">
    <w:name w:val="Medium Shading 1 Accent 2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4">
    <w:name w:val="Medium Shading 1 Accent 3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4">
    <w:name w:val="Medium Shading 1 Accent 6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4">
    <w:name w:val="Medium Shading 2 Accent 1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8">
    <w:name w:val="멘션1"/>
    <w:basedOn w:val="a3"/>
    <w:uiPriority w:val="99"/>
    <w:semiHidden/>
    <w:unhideWhenUsed/>
    <w:rsid w:val="00F547BE"/>
    <w:rPr>
      <w:rFonts w:ascii="맑은 고딕" w:eastAsia="맑은 고딕" w:hAnsi="맑은 고딕"/>
      <w:color w:val="2B579A"/>
      <w:shd w:val="clear" w:color="auto" w:fill="E1DFDD"/>
    </w:rPr>
  </w:style>
  <w:style w:type="paragraph" w:styleId="afffb">
    <w:name w:val="Message Header"/>
    <w:basedOn w:val="a2"/>
    <w:link w:val="Charf2"/>
    <w:uiPriority w:val="99"/>
    <w:semiHidden/>
    <w:unhideWhenUsed/>
    <w:rsid w:val="00F547B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cstheme="majorBidi"/>
      <w:sz w:val="24"/>
      <w:szCs w:val="24"/>
    </w:rPr>
  </w:style>
  <w:style w:type="character" w:customStyle="1" w:styleId="Charf2">
    <w:name w:val="메시지 머리글 Char"/>
    <w:basedOn w:val="a3"/>
    <w:link w:val="afffb"/>
    <w:uiPriority w:val="99"/>
    <w:semiHidden/>
    <w:rsid w:val="00F547BE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c">
    <w:name w:val="No Spacing"/>
    <w:uiPriority w:val="1"/>
    <w:semiHidden/>
    <w:unhideWhenUsed/>
    <w:rsid w:val="00F547BE"/>
    <w:pPr>
      <w:spacing w:after="0" w:line="240" w:lineRule="auto"/>
      <w:ind w:left="72" w:right="72"/>
    </w:pPr>
    <w:rPr>
      <w:rFonts w:ascii="맑은 고딕" w:eastAsia="맑은 고딕" w:hAnsi="맑은 고딕"/>
    </w:rPr>
  </w:style>
  <w:style w:type="paragraph" w:styleId="afffd">
    <w:name w:val="Normal (Web)"/>
    <w:basedOn w:val="a2"/>
    <w:uiPriority w:val="99"/>
    <w:unhideWhenUsed/>
    <w:rsid w:val="00F547BE"/>
    <w:rPr>
      <w:rFonts w:cs="Times New Roman"/>
      <w:sz w:val="24"/>
      <w:szCs w:val="24"/>
    </w:rPr>
  </w:style>
  <w:style w:type="paragraph" w:styleId="afffe">
    <w:name w:val="Normal Indent"/>
    <w:basedOn w:val="a2"/>
    <w:uiPriority w:val="99"/>
    <w:semiHidden/>
    <w:unhideWhenUsed/>
    <w:rsid w:val="00F547BE"/>
    <w:pPr>
      <w:ind w:left="720"/>
    </w:pPr>
  </w:style>
  <w:style w:type="paragraph" w:styleId="affff">
    <w:name w:val="Note Heading"/>
    <w:basedOn w:val="a2"/>
    <w:next w:val="a2"/>
    <w:link w:val="Charf3"/>
    <w:uiPriority w:val="99"/>
    <w:semiHidden/>
    <w:unhideWhenUsed/>
    <w:rsid w:val="00F547BE"/>
    <w:pPr>
      <w:spacing w:before="0"/>
    </w:pPr>
  </w:style>
  <w:style w:type="character" w:customStyle="1" w:styleId="Charf3">
    <w:name w:val="각주/미주 머리글 Char"/>
    <w:basedOn w:val="a3"/>
    <w:link w:val="affff"/>
    <w:uiPriority w:val="99"/>
    <w:semiHidden/>
    <w:rsid w:val="00F547BE"/>
    <w:rPr>
      <w:rFonts w:ascii="맑은 고딕" w:eastAsia="맑은 고딕" w:hAnsi="맑은 고딕"/>
    </w:rPr>
  </w:style>
  <w:style w:type="character" w:styleId="affff0">
    <w:name w:val="page number"/>
    <w:basedOn w:val="a3"/>
    <w:uiPriority w:val="99"/>
    <w:semiHidden/>
    <w:unhideWhenUsed/>
    <w:rsid w:val="00F547BE"/>
    <w:rPr>
      <w:rFonts w:ascii="맑은 고딕" w:eastAsia="맑은 고딕" w:hAnsi="맑은 고딕"/>
    </w:rPr>
  </w:style>
  <w:style w:type="table" w:styleId="19">
    <w:name w:val="Plain Table 1"/>
    <w:basedOn w:val="a4"/>
    <w:uiPriority w:val="41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Plain Text"/>
    <w:basedOn w:val="a2"/>
    <w:link w:val="Charf4"/>
    <w:uiPriority w:val="99"/>
    <w:semiHidden/>
    <w:unhideWhenUsed/>
    <w:rsid w:val="00F547BE"/>
    <w:pPr>
      <w:spacing w:before="0"/>
    </w:pPr>
    <w:rPr>
      <w:sz w:val="21"/>
      <w:szCs w:val="21"/>
    </w:rPr>
  </w:style>
  <w:style w:type="character" w:customStyle="1" w:styleId="Charf4">
    <w:name w:val="글자만 Char"/>
    <w:basedOn w:val="a3"/>
    <w:link w:val="affff1"/>
    <w:uiPriority w:val="99"/>
    <w:semiHidden/>
    <w:rsid w:val="00F547BE"/>
    <w:rPr>
      <w:rFonts w:ascii="맑은 고딕" w:eastAsia="맑은 고딕" w:hAnsi="맑은 고딕"/>
      <w:sz w:val="21"/>
      <w:szCs w:val="21"/>
    </w:rPr>
  </w:style>
  <w:style w:type="paragraph" w:styleId="affff2">
    <w:name w:val="Quote"/>
    <w:basedOn w:val="a2"/>
    <w:next w:val="a2"/>
    <w:link w:val="Charf5"/>
    <w:uiPriority w:val="29"/>
    <w:rsid w:val="00F547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3"/>
    <w:link w:val="affff2"/>
    <w:uiPriority w:val="29"/>
    <w:rsid w:val="00F547BE"/>
    <w:rPr>
      <w:rFonts w:ascii="맑은 고딕" w:eastAsia="맑은 고딕" w:hAnsi="맑은 고딕"/>
      <w:i/>
      <w:iCs/>
      <w:color w:val="404040" w:themeColor="text1" w:themeTint="BF"/>
    </w:rPr>
  </w:style>
  <w:style w:type="paragraph" w:styleId="affff3">
    <w:name w:val="Salutation"/>
    <w:basedOn w:val="a2"/>
    <w:next w:val="a2"/>
    <w:link w:val="Charf6"/>
    <w:uiPriority w:val="99"/>
    <w:semiHidden/>
    <w:unhideWhenUsed/>
    <w:rsid w:val="00F547BE"/>
  </w:style>
  <w:style w:type="character" w:customStyle="1" w:styleId="Charf6">
    <w:name w:val="인사말 Char"/>
    <w:basedOn w:val="a3"/>
    <w:link w:val="affff3"/>
    <w:uiPriority w:val="99"/>
    <w:semiHidden/>
    <w:rsid w:val="00F547BE"/>
    <w:rPr>
      <w:rFonts w:ascii="맑은 고딕" w:eastAsia="맑은 고딕" w:hAnsi="맑은 고딕"/>
    </w:rPr>
  </w:style>
  <w:style w:type="character" w:customStyle="1" w:styleId="1a">
    <w:name w:val="스마트 하이퍼링크1"/>
    <w:basedOn w:val="a3"/>
    <w:uiPriority w:val="99"/>
    <w:semiHidden/>
    <w:unhideWhenUsed/>
    <w:rsid w:val="00F547BE"/>
    <w:rPr>
      <w:rFonts w:ascii="맑은 고딕" w:eastAsia="맑은 고딕" w:hAnsi="맑은 고딕"/>
      <w:u w:val="dotted"/>
    </w:rPr>
  </w:style>
  <w:style w:type="character" w:styleId="affff4">
    <w:name w:val="Strong"/>
    <w:basedOn w:val="a3"/>
    <w:uiPriority w:val="9"/>
    <w:rsid w:val="00F547BE"/>
    <w:rPr>
      <w:rFonts w:ascii="맑은 고딕" w:eastAsia="맑은 고딕" w:hAnsi="맑은 고딕"/>
      <w:b/>
      <w:bCs/>
    </w:rPr>
  </w:style>
  <w:style w:type="character" w:styleId="affff5">
    <w:name w:val="Subtle Emphasis"/>
    <w:basedOn w:val="a3"/>
    <w:uiPriority w:val="19"/>
    <w:rsid w:val="00F547B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6">
    <w:name w:val="Subtle Reference"/>
    <w:basedOn w:val="a3"/>
    <w:uiPriority w:val="31"/>
    <w:rsid w:val="00F547BE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lassic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olorful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Columns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7">
    <w:name w:val="Table Contemporary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8">
    <w:name w:val="Table Elegant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Grid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F547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Table List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a">
    <w:name w:val="table of authorities"/>
    <w:basedOn w:val="a2"/>
    <w:next w:val="a2"/>
    <w:uiPriority w:val="99"/>
    <w:semiHidden/>
    <w:unhideWhenUsed/>
    <w:rsid w:val="00F547BE"/>
    <w:pPr>
      <w:ind w:left="220" w:hanging="220"/>
    </w:pPr>
  </w:style>
  <w:style w:type="paragraph" w:styleId="affffb">
    <w:name w:val="table of figures"/>
    <w:basedOn w:val="a2"/>
    <w:next w:val="a2"/>
    <w:uiPriority w:val="99"/>
    <w:semiHidden/>
    <w:unhideWhenUsed/>
    <w:rsid w:val="00F547BE"/>
    <w:pPr>
      <w:ind w:left="0"/>
    </w:pPr>
  </w:style>
  <w:style w:type="table" w:styleId="affffc">
    <w:name w:val="Table Professional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imple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ubtle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d">
    <w:name w:val="Table Theme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Web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e">
    <w:name w:val="toa heading"/>
    <w:basedOn w:val="a2"/>
    <w:next w:val="a2"/>
    <w:uiPriority w:val="99"/>
    <w:semiHidden/>
    <w:unhideWhenUsed/>
    <w:rsid w:val="00F547BE"/>
    <w:rPr>
      <w:rFonts w:cstheme="majorBidi"/>
      <w:b/>
      <w:bCs/>
      <w:sz w:val="24"/>
      <w:szCs w:val="24"/>
    </w:rPr>
  </w:style>
  <w:style w:type="paragraph" w:styleId="1f3">
    <w:name w:val="toc 1"/>
    <w:basedOn w:val="a2"/>
    <w:next w:val="a2"/>
    <w:autoRedefine/>
    <w:uiPriority w:val="39"/>
    <w:semiHidden/>
    <w:unhideWhenUsed/>
    <w:rsid w:val="00F547BE"/>
    <w:pPr>
      <w:spacing w:after="100"/>
      <w:ind w:left="0"/>
    </w:pPr>
  </w:style>
  <w:style w:type="paragraph" w:styleId="2f6">
    <w:name w:val="toc 2"/>
    <w:basedOn w:val="a2"/>
    <w:next w:val="a2"/>
    <w:autoRedefine/>
    <w:uiPriority w:val="39"/>
    <w:semiHidden/>
    <w:unhideWhenUsed/>
    <w:rsid w:val="00F547BE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F547BE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F547BE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F547BE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F547BE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F547BE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F547BE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F547BE"/>
    <w:pPr>
      <w:spacing w:after="100"/>
      <w:ind w:left="1760"/>
    </w:pPr>
  </w:style>
  <w:style w:type="character" w:customStyle="1" w:styleId="1f4">
    <w:name w:val="확인되지 않은 멘션1"/>
    <w:basedOn w:val="a3"/>
    <w:uiPriority w:val="99"/>
    <w:semiHidden/>
    <w:unhideWhenUsed/>
    <w:rsid w:val="00F547BE"/>
    <w:rPr>
      <w:rFonts w:ascii="맑은 고딕" w:eastAsia="맑은 고딕" w:hAnsi="맑은 고딕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311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Michel\AppData\Roaming\Microsoft\Templates\&#51204;&#47029;&#51201;%20&#48708;&#51592;&#45768;&#49828;%20&#47560;&#52992;&#54021;%20&#44228;&#5492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2D662554CB429C85C685E4C2B0A97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07861EE-8BBE-4EC1-8C63-45326B4B70B4}"/>
      </w:docPartPr>
      <w:docPartBody>
        <w:p w:rsidR="00E6475F" w:rsidRDefault="007608FE">
          <w:pPr>
            <w:pStyle w:val="AA2D662554CB429C85C685E4C2B0A97D"/>
          </w:pPr>
          <w:r w:rsidRPr="00F547BE">
            <w:rPr>
              <w:rFonts w:hint="eastAsia"/>
              <w:lang w:val="ko-KR" w:bidi="ko-KR"/>
            </w:rPr>
            <w:t>날짜</w:t>
          </w:r>
        </w:p>
      </w:docPartBody>
    </w:docPart>
    <w:docPart>
      <w:docPartPr>
        <w:name w:val="57C724AA87F64F5383C6FC5C4F7D83E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CE1C2A9-C2CD-4E83-8995-AD616E903FE1}"/>
      </w:docPartPr>
      <w:docPartBody>
        <w:p w:rsidR="00E6475F" w:rsidRDefault="007608FE">
          <w:pPr>
            <w:pStyle w:val="57C724AA87F64F5383C6FC5C4F7D83EC"/>
          </w:pPr>
          <w:r w:rsidRPr="00F547BE">
            <w:rPr>
              <w:rFonts w:hint="eastAsia"/>
              <w:lang w:val="ko-KR" w:bidi="ko-KR"/>
            </w:rPr>
            <w:t>전략적 마케팅 계획</w:t>
          </w:r>
        </w:p>
      </w:docPartBody>
    </w:docPart>
    <w:docPart>
      <w:docPartPr>
        <w:name w:val="29A4C4E871B04AE9B8D0482CC4EB1F6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BA5E66C-1458-4280-817A-D7AE3084CA81}"/>
      </w:docPartPr>
      <w:docPartBody>
        <w:p w:rsidR="00E6475F" w:rsidRDefault="007608FE">
          <w:pPr>
            <w:pStyle w:val="29A4C4E871B04AE9B8D0482CC4EB1F68"/>
          </w:pPr>
          <w:r w:rsidRPr="00F547BE">
            <w:rPr>
              <w:rFonts w:hint="eastAsia"/>
              <w:lang w:val="ko-KR" w:bidi="ko-KR"/>
            </w:rPr>
            <w:t>문서 부제목</w:t>
          </w:r>
        </w:p>
      </w:docPartBody>
    </w:docPart>
    <w:docPart>
      <w:docPartPr>
        <w:name w:val="51340BC129774FD7BE9FC82E98EFFAD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633A99-AF49-46DD-BAF4-F455D414C5BC}"/>
      </w:docPartPr>
      <w:docPartBody>
        <w:p w:rsidR="00E6475F" w:rsidRDefault="007608FE">
          <w:pPr>
            <w:pStyle w:val="51340BC129774FD7BE9FC82E98EFFAD9"/>
          </w:pPr>
          <w:r w:rsidRPr="00F547BE">
            <w:rPr>
              <w:rFonts w:hint="eastAsia"/>
              <w:lang w:val="ko-KR" w:bidi="ko-KR"/>
            </w:rPr>
            <w:t>회사 이름</w:t>
          </w:r>
        </w:p>
      </w:docPartBody>
    </w:docPart>
    <w:docPart>
      <w:docPartPr>
        <w:name w:val="B6913E78FC7741E4A4F9796EEFE0F1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7DE2DDC-C47D-48B1-A599-81B261AB0AC9}"/>
      </w:docPartPr>
      <w:docPartBody>
        <w:p w:rsidR="00E6475F" w:rsidRDefault="007608FE">
          <w:pPr>
            <w:pStyle w:val="B6913E78FC7741E4A4F9796EEFE0F10A"/>
          </w:pPr>
          <w:r w:rsidRPr="00F547BE">
            <w:rPr>
              <w:rFonts w:hint="eastAsia"/>
              <w:lang w:val="ko-KR" w:bidi="ko-KR"/>
            </w:rPr>
            <w:t>풀 스루(pull-through) 제안을 정의합니다.</w:t>
          </w:r>
        </w:p>
      </w:docPartBody>
    </w:docPart>
    <w:docPart>
      <w:docPartPr>
        <w:name w:val="A488B157DB2D4D3EB9EAA6A81839D46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15AEB9E-8000-49FB-8EB6-14E3D6BAB722}"/>
      </w:docPartPr>
      <w:docPartBody>
        <w:p w:rsidR="00E6475F" w:rsidRDefault="007608FE">
          <w:pPr>
            <w:pStyle w:val="A488B157DB2D4D3EB9EAA6A81839D468"/>
          </w:pPr>
          <w:r w:rsidRPr="00F547BE">
            <w:rPr>
              <w:rFonts w:hint="eastAsia"/>
              <w:lang w:val="ko-KR" w:bidi="ko-KR"/>
            </w:rPr>
            <w:t>프로세스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8FE"/>
    <w:rsid w:val="005953F3"/>
    <w:rsid w:val="005F052D"/>
    <w:rsid w:val="006F6B15"/>
    <w:rsid w:val="007608FE"/>
    <w:rsid w:val="007C328B"/>
    <w:rsid w:val="00825DD9"/>
    <w:rsid w:val="00A210A2"/>
    <w:rsid w:val="00BB5C58"/>
    <w:rsid w:val="00C82231"/>
    <w:rsid w:val="00E6475F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851144D84742BCB3CD16C041DA44CA">
    <w:name w:val="2C851144D84742BCB3CD16C041DA44CA"/>
    <w:pPr>
      <w:widowControl w:val="0"/>
      <w:wordWrap w:val="0"/>
      <w:autoSpaceDE w:val="0"/>
      <w:autoSpaceDN w:val="0"/>
    </w:pPr>
  </w:style>
  <w:style w:type="paragraph" w:customStyle="1" w:styleId="CB2E5A1B1D9F45739EBFE4938D535DB1">
    <w:name w:val="CB2E5A1B1D9F45739EBFE4938D535DB1"/>
    <w:pPr>
      <w:widowControl w:val="0"/>
      <w:wordWrap w:val="0"/>
      <w:autoSpaceDE w:val="0"/>
      <w:autoSpaceDN w:val="0"/>
    </w:pPr>
  </w:style>
  <w:style w:type="paragraph" w:customStyle="1" w:styleId="AA2D662554CB429C85C685E4C2B0A97D">
    <w:name w:val="AA2D662554CB429C85C685E4C2B0A97D"/>
    <w:pPr>
      <w:widowControl w:val="0"/>
      <w:wordWrap w:val="0"/>
      <w:autoSpaceDE w:val="0"/>
      <w:autoSpaceDN w:val="0"/>
    </w:pPr>
  </w:style>
  <w:style w:type="paragraph" w:customStyle="1" w:styleId="57C724AA87F64F5383C6FC5C4F7D83EC">
    <w:name w:val="57C724AA87F64F5383C6FC5C4F7D83EC"/>
    <w:pPr>
      <w:widowControl w:val="0"/>
      <w:wordWrap w:val="0"/>
      <w:autoSpaceDE w:val="0"/>
      <w:autoSpaceDN w:val="0"/>
    </w:pPr>
  </w:style>
  <w:style w:type="paragraph" w:customStyle="1" w:styleId="29A4C4E871B04AE9B8D0482CC4EB1F68">
    <w:name w:val="29A4C4E871B04AE9B8D0482CC4EB1F68"/>
    <w:pPr>
      <w:widowControl w:val="0"/>
      <w:wordWrap w:val="0"/>
      <w:autoSpaceDE w:val="0"/>
      <w:autoSpaceDN w:val="0"/>
    </w:pPr>
  </w:style>
  <w:style w:type="paragraph" w:customStyle="1" w:styleId="AF053AE5A9F948AD812B7D6681B65F5D">
    <w:name w:val="AF053AE5A9F948AD812B7D6681B65F5D"/>
    <w:pPr>
      <w:widowControl w:val="0"/>
      <w:wordWrap w:val="0"/>
      <w:autoSpaceDE w:val="0"/>
      <w:autoSpaceDN w:val="0"/>
    </w:pPr>
  </w:style>
  <w:style w:type="paragraph" w:customStyle="1" w:styleId="0454C813086541B3BE84B2F4D7FA75B0">
    <w:name w:val="0454C813086541B3BE84B2F4D7FA75B0"/>
    <w:pPr>
      <w:widowControl w:val="0"/>
      <w:wordWrap w:val="0"/>
      <w:autoSpaceDE w:val="0"/>
      <w:autoSpaceDN w:val="0"/>
    </w:pPr>
  </w:style>
  <w:style w:type="paragraph" w:customStyle="1" w:styleId="51340BC129774FD7BE9FC82E98EFFAD9">
    <w:name w:val="51340BC129774FD7BE9FC82E98EFFAD9"/>
    <w:pPr>
      <w:widowControl w:val="0"/>
      <w:wordWrap w:val="0"/>
      <w:autoSpaceDE w:val="0"/>
      <w:autoSpaceDN w:val="0"/>
    </w:pPr>
  </w:style>
  <w:style w:type="paragraph" w:customStyle="1" w:styleId="DD3A014DC1FE44998AAEE0B7D70FEB41">
    <w:name w:val="DD3A014DC1FE44998AAEE0B7D70FEB41"/>
    <w:pPr>
      <w:widowControl w:val="0"/>
      <w:wordWrap w:val="0"/>
      <w:autoSpaceDE w:val="0"/>
      <w:autoSpaceDN w:val="0"/>
    </w:pPr>
  </w:style>
  <w:style w:type="paragraph" w:customStyle="1" w:styleId="93313927259B47678B396F3742BC6962">
    <w:name w:val="93313927259B47678B396F3742BC6962"/>
    <w:pPr>
      <w:widowControl w:val="0"/>
      <w:wordWrap w:val="0"/>
      <w:autoSpaceDE w:val="0"/>
      <w:autoSpaceDN w:val="0"/>
    </w:pPr>
  </w:style>
  <w:style w:type="character" w:styleId="a3">
    <w:name w:val="Emphasis"/>
    <w:basedOn w:val="a0"/>
    <w:uiPriority w:val="20"/>
    <w:rPr>
      <w:rFonts w:ascii="맑은 고딕" w:eastAsia="맑은 고딕" w:hAnsi="맑은 고딕"/>
      <w:i/>
      <w:iCs/>
      <w:color w:val="595959" w:themeColor="text1" w:themeTint="A6"/>
    </w:rPr>
  </w:style>
  <w:style w:type="paragraph" w:customStyle="1" w:styleId="9312BF39F1EC4D2EAEE53B3C76DCD1B0">
    <w:name w:val="9312BF39F1EC4D2EAEE53B3C76DCD1B0"/>
    <w:pPr>
      <w:widowControl w:val="0"/>
      <w:wordWrap w:val="0"/>
      <w:autoSpaceDE w:val="0"/>
      <w:autoSpaceDN w:val="0"/>
    </w:pPr>
  </w:style>
  <w:style w:type="paragraph" w:customStyle="1" w:styleId="C4C71947685146DD8ECEB119AA98CBE5">
    <w:name w:val="C4C71947685146DD8ECEB119AA98CBE5"/>
    <w:pPr>
      <w:widowControl w:val="0"/>
      <w:wordWrap w:val="0"/>
      <w:autoSpaceDE w:val="0"/>
      <w:autoSpaceDN w:val="0"/>
    </w:pPr>
  </w:style>
  <w:style w:type="paragraph" w:customStyle="1" w:styleId="B0857BA8CA7047D8A6BE6CC4A16EF816">
    <w:name w:val="B0857BA8CA7047D8A6BE6CC4A16EF816"/>
    <w:pPr>
      <w:widowControl w:val="0"/>
      <w:wordWrap w:val="0"/>
      <w:autoSpaceDE w:val="0"/>
      <w:autoSpaceDN w:val="0"/>
    </w:pPr>
  </w:style>
  <w:style w:type="paragraph" w:customStyle="1" w:styleId="5849E54210CA4FB791C0B56C1D2359CC">
    <w:name w:val="5849E54210CA4FB791C0B56C1D2359CC"/>
    <w:pPr>
      <w:widowControl w:val="0"/>
      <w:wordWrap w:val="0"/>
      <w:autoSpaceDE w:val="0"/>
      <w:autoSpaceDN w:val="0"/>
    </w:pPr>
  </w:style>
  <w:style w:type="paragraph" w:customStyle="1" w:styleId="2BA774E0219F4BECA07DB71B2FA51728">
    <w:name w:val="2BA774E0219F4BECA07DB71B2FA51728"/>
    <w:pPr>
      <w:widowControl w:val="0"/>
      <w:wordWrap w:val="0"/>
      <w:autoSpaceDE w:val="0"/>
      <w:autoSpaceDN w:val="0"/>
    </w:pPr>
  </w:style>
  <w:style w:type="paragraph" w:customStyle="1" w:styleId="AB90DC6BA343426FA55BDE61171BCBDA">
    <w:name w:val="AB90DC6BA343426FA55BDE61171BCBDA"/>
    <w:pPr>
      <w:widowControl w:val="0"/>
      <w:wordWrap w:val="0"/>
      <w:autoSpaceDE w:val="0"/>
      <w:autoSpaceDN w:val="0"/>
    </w:pPr>
  </w:style>
  <w:style w:type="paragraph" w:customStyle="1" w:styleId="1C3501D960CC4C4EB399B09D5E56D895">
    <w:name w:val="1C3501D960CC4C4EB399B09D5E56D895"/>
    <w:pPr>
      <w:widowControl w:val="0"/>
      <w:wordWrap w:val="0"/>
      <w:autoSpaceDE w:val="0"/>
      <w:autoSpaceDN w:val="0"/>
    </w:pPr>
  </w:style>
  <w:style w:type="paragraph" w:customStyle="1" w:styleId="9F3BE086391E4CD8897AC7896EBCA82D">
    <w:name w:val="9F3BE086391E4CD8897AC7896EBCA82D"/>
    <w:pPr>
      <w:widowControl w:val="0"/>
      <w:wordWrap w:val="0"/>
      <w:autoSpaceDE w:val="0"/>
      <w:autoSpaceDN w:val="0"/>
    </w:pPr>
  </w:style>
  <w:style w:type="paragraph" w:customStyle="1" w:styleId="7C1FD464061D4B5091D789AF3E8E6911">
    <w:name w:val="7C1FD464061D4B5091D789AF3E8E6911"/>
    <w:pPr>
      <w:widowControl w:val="0"/>
      <w:wordWrap w:val="0"/>
      <w:autoSpaceDE w:val="0"/>
      <w:autoSpaceDN w:val="0"/>
    </w:pPr>
  </w:style>
  <w:style w:type="paragraph" w:customStyle="1" w:styleId="D02B0704DDF94D59AD799D544E8010B7">
    <w:name w:val="D02B0704DDF94D59AD799D544E8010B7"/>
    <w:pPr>
      <w:widowControl w:val="0"/>
      <w:wordWrap w:val="0"/>
      <w:autoSpaceDE w:val="0"/>
      <w:autoSpaceDN w:val="0"/>
    </w:pPr>
  </w:style>
  <w:style w:type="paragraph" w:customStyle="1" w:styleId="5B915D85E6A44E308BBD098020A03F9D">
    <w:name w:val="5B915D85E6A44E308BBD098020A03F9D"/>
    <w:pPr>
      <w:widowControl w:val="0"/>
      <w:wordWrap w:val="0"/>
      <w:autoSpaceDE w:val="0"/>
      <w:autoSpaceDN w:val="0"/>
    </w:pPr>
  </w:style>
  <w:style w:type="paragraph" w:customStyle="1" w:styleId="A79BDF74FA8E49CD94D00F7C3F1C7613">
    <w:name w:val="A79BDF74FA8E49CD94D00F7C3F1C7613"/>
    <w:pPr>
      <w:widowControl w:val="0"/>
      <w:wordWrap w:val="0"/>
      <w:autoSpaceDE w:val="0"/>
      <w:autoSpaceDN w:val="0"/>
    </w:pPr>
  </w:style>
  <w:style w:type="paragraph" w:customStyle="1" w:styleId="89FAC252934441ADBFF6CDF0DCED91C0">
    <w:name w:val="89FAC252934441ADBFF6CDF0DCED91C0"/>
    <w:pPr>
      <w:widowControl w:val="0"/>
      <w:wordWrap w:val="0"/>
      <w:autoSpaceDE w:val="0"/>
      <w:autoSpaceDN w:val="0"/>
    </w:pPr>
  </w:style>
  <w:style w:type="paragraph" w:customStyle="1" w:styleId="983C3D85350742F989D0D4726390885B">
    <w:name w:val="983C3D85350742F989D0D4726390885B"/>
    <w:pPr>
      <w:widowControl w:val="0"/>
      <w:wordWrap w:val="0"/>
      <w:autoSpaceDE w:val="0"/>
      <w:autoSpaceDN w:val="0"/>
    </w:pPr>
  </w:style>
  <w:style w:type="paragraph" w:customStyle="1" w:styleId="F88F6158B1914F439E33CA97DF9DB095">
    <w:name w:val="F88F6158B1914F439E33CA97DF9DB095"/>
    <w:pPr>
      <w:widowControl w:val="0"/>
      <w:wordWrap w:val="0"/>
      <w:autoSpaceDE w:val="0"/>
      <w:autoSpaceDN w:val="0"/>
    </w:pPr>
  </w:style>
  <w:style w:type="paragraph" w:customStyle="1" w:styleId="8B8C025AD8214C34BF3567EE08AFD0E1">
    <w:name w:val="8B8C025AD8214C34BF3567EE08AFD0E1"/>
    <w:pPr>
      <w:widowControl w:val="0"/>
      <w:wordWrap w:val="0"/>
      <w:autoSpaceDE w:val="0"/>
      <w:autoSpaceDN w:val="0"/>
    </w:pPr>
  </w:style>
  <w:style w:type="paragraph" w:customStyle="1" w:styleId="0345C5FF91A94BC7B6A95AC0D1F4B2E2">
    <w:name w:val="0345C5FF91A94BC7B6A95AC0D1F4B2E2"/>
    <w:pPr>
      <w:widowControl w:val="0"/>
      <w:wordWrap w:val="0"/>
      <w:autoSpaceDE w:val="0"/>
      <w:autoSpaceDN w:val="0"/>
    </w:pPr>
  </w:style>
  <w:style w:type="paragraph" w:customStyle="1" w:styleId="5C74B72036B1479F95E5BA9EE77A3FD3">
    <w:name w:val="5C74B72036B1479F95E5BA9EE77A3FD3"/>
    <w:pPr>
      <w:widowControl w:val="0"/>
      <w:wordWrap w:val="0"/>
      <w:autoSpaceDE w:val="0"/>
      <w:autoSpaceDN w:val="0"/>
    </w:pPr>
  </w:style>
  <w:style w:type="paragraph" w:customStyle="1" w:styleId="5350BBB1ECF54ADFAB5DA097504225BE">
    <w:name w:val="5350BBB1ECF54ADFAB5DA097504225BE"/>
    <w:pPr>
      <w:widowControl w:val="0"/>
      <w:wordWrap w:val="0"/>
      <w:autoSpaceDE w:val="0"/>
      <w:autoSpaceDN w:val="0"/>
    </w:pPr>
  </w:style>
  <w:style w:type="paragraph" w:customStyle="1" w:styleId="228B2C7FDC2142898A4DD9D76B634D55">
    <w:name w:val="228B2C7FDC2142898A4DD9D76B634D55"/>
    <w:pPr>
      <w:widowControl w:val="0"/>
      <w:wordWrap w:val="0"/>
      <w:autoSpaceDE w:val="0"/>
      <w:autoSpaceDN w:val="0"/>
    </w:pPr>
  </w:style>
  <w:style w:type="paragraph" w:customStyle="1" w:styleId="354376EAB3AF4F05A807B33EAE75D155">
    <w:name w:val="354376EAB3AF4F05A807B33EAE75D155"/>
    <w:pPr>
      <w:widowControl w:val="0"/>
      <w:wordWrap w:val="0"/>
      <w:autoSpaceDE w:val="0"/>
      <w:autoSpaceDN w:val="0"/>
    </w:pPr>
  </w:style>
  <w:style w:type="paragraph" w:customStyle="1" w:styleId="C013C5D8B5504D7CACDD8D04B22DCAA4">
    <w:name w:val="C013C5D8B5504D7CACDD8D04B22DCAA4"/>
    <w:pPr>
      <w:widowControl w:val="0"/>
      <w:wordWrap w:val="0"/>
      <w:autoSpaceDE w:val="0"/>
      <w:autoSpaceDN w:val="0"/>
    </w:pPr>
  </w:style>
  <w:style w:type="paragraph" w:customStyle="1" w:styleId="D783C67DBD9E4B25869E61392C844FAA">
    <w:name w:val="D783C67DBD9E4B25869E61392C844FAA"/>
    <w:pPr>
      <w:widowControl w:val="0"/>
      <w:wordWrap w:val="0"/>
      <w:autoSpaceDE w:val="0"/>
      <w:autoSpaceDN w:val="0"/>
    </w:pPr>
  </w:style>
  <w:style w:type="paragraph" w:customStyle="1" w:styleId="7D2BAD68EE354BA5BBACD44109323D40">
    <w:name w:val="7D2BAD68EE354BA5BBACD44109323D40"/>
    <w:pPr>
      <w:widowControl w:val="0"/>
      <w:wordWrap w:val="0"/>
      <w:autoSpaceDE w:val="0"/>
      <w:autoSpaceDN w:val="0"/>
    </w:pPr>
  </w:style>
  <w:style w:type="paragraph" w:customStyle="1" w:styleId="28B6538558774038B2C9D45FB4059235">
    <w:name w:val="28B6538558774038B2C9D45FB4059235"/>
    <w:pPr>
      <w:widowControl w:val="0"/>
      <w:wordWrap w:val="0"/>
      <w:autoSpaceDE w:val="0"/>
      <w:autoSpaceDN w:val="0"/>
    </w:pPr>
  </w:style>
  <w:style w:type="paragraph" w:customStyle="1" w:styleId="B6913E78FC7741E4A4F9796EEFE0F10A">
    <w:name w:val="B6913E78FC7741E4A4F9796EEFE0F10A"/>
    <w:pPr>
      <w:widowControl w:val="0"/>
      <w:wordWrap w:val="0"/>
      <w:autoSpaceDE w:val="0"/>
      <w:autoSpaceDN w:val="0"/>
    </w:pPr>
  </w:style>
  <w:style w:type="paragraph" w:customStyle="1" w:styleId="A488B157DB2D4D3EB9EAA6A81839D468">
    <w:name w:val="A488B157DB2D4D3EB9EAA6A81839D468"/>
    <w:pPr>
      <w:widowControl w:val="0"/>
      <w:wordWrap w:val="0"/>
      <w:autoSpaceDE w:val="0"/>
      <w:autoSpaceDN w:val="0"/>
    </w:pPr>
  </w:style>
  <w:style w:type="paragraph" w:customStyle="1" w:styleId="C95EB7985D6646359214EE255F271F3E">
    <w:name w:val="C95EB7985D6646359214EE255F271F3E"/>
    <w:pPr>
      <w:widowControl w:val="0"/>
      <w:wordWrap w:val="0"/>
      <w:autoSpaceDE w:val="0"/>
      <w:autoSpaceDN w:val="0"/>
    </w:pPr>
  </w:style>
  <w:style w:type="paragraph" w:customStyle="1" w:styleId="6F968D6115164B2B9CF89ED8701A76BF">
    <w:name w:val="6F968D6115164B2B9CF89ED8701A76BF"/>
    <w:pPr>
      <w:widowControl w:val="0"/>
      <w:wordWrap w:val="0"/>
      <w:autoSpaceDE w:val="0"/>
      <w:autoSpaceDN w:val="0"/>
    </w:pPr>
  </w:style>
  <w:style w:type="paragraph" w:customStyle="1" w:styleId="959E2F3E76E240EFA8B0E6450FB90533">
    <w:name w:val="959E2F3E76E240EFA8B0E6450FB90533"/>
    <w:pPr>
      <w:widowControl w:val="0"/>
      <w:wordWrap w:val="0"/>
      <w:autoSpaceDE w:val="0"/>
      <w:autoSpaceDN w:val="0"/>
    </w:pPr>
  </w:style>
  <w:style w:type="paragraph" w:customStyle="1" w:styleId="65C7C9C00A234D429EF9C42ADD5BC62C">
    <w:name w:val="65C7C9C00A234D429EF9C42ADD5BC62C"/>
    <w:pPr>
      <w:widowControl w:val="0"/>
      <w:wordWrap w:val="0"/>
      <w:autoSpaceDE w:val="0"/>
      <w:autoSpaceDN w:val="0"/>
    </w:pPr>
  </w:style>
  <w:style w:type="paragraph" w:customStyle="1" w:styleId="094E1551EE604A2C979F8272066720FA">
    <w:name w:val="094E1551EE604A2C979F8272066720FA"/>
    <w:pPr>
      <w:widowControl w:val="0"/>
      <w:wordWrap w:val="0"/>
      <w:autoSpaceDE w:val="0"/>
      <w:autoSpaceDN w:val="0"/>
    </w:pPr>
  </w:style>
  <w:style w:type="paragraph" w:customStyle="1" w:styleId="589B38C28F9648999F4DF75DD8B42D37">
    <w:name w:val="589B38C28F9648999F4DF75DD8B42D37"/>
    <w:pPr>
      <w:widowControl w:val="0"/>
      <w:wordWrap w:val="0"/>
      <w:autoSpaceDE w:val="0"/>
      <w:autoSpaceDN w:val="0"/>
    </w:pPr>
  </w:style>
  <w:style w:type="paragraph" w:customStyle="1" w:styleId="EB87A0F9E90B4997A519D8C120DB2C45">
    <w:name w:val="EB87A0F9E90B4997A519D8C120DB2C45"/>
    <w:pPr>
      <w:widowControl w:val="0"/>
      <w:wordWrap w:val="0"/>
      <w:autoSpaceDE w:val="0"/>
      <w:autoSpaceDN w:val="0"/>
    </w:pPr>
  </w:style>
  <w:style w:type="paragraph" w:customStyle="1" w:styleId="67843724D0864C8D894270CAA0C16D18">
    <w:name w:val="67843724D0864C8D894270CAA0C16D18"/>
    <w:pPr>
      <w:widowControl w:val="0"/>
      <w:wordWrap w:val="0"/>
      <w:autoSpaceDE w:val="0"/>
      <w:autoSpaceDN w:val="0"/>
    </w:pPr>
  </w:style>
  <w:style w:type="paragraph" w:customStyle="1" w:styleId="C32AAA90763D4C4F8D64EBEB2080EE4F">
    <w:name w:val="C32AAA90763D4C4F8D64EBEB2080EE4F"/>
    <w:pPr>
      <w:widowControl w:val="0"/>
      <w:wordWrap w:val="0"/>
      <w:autoSpaceDE w:val="0"/>
      <w:autoSpaceDN w:val="0"/>
    </w:pPr>
  </w:style>
  <w:style w:type="paragraph" w:customStyle="1" w:styleId="A63BD2EA311A4AEDB81FEC8D4483606E">
    <w:name w:val="A63BD2EA311A4AEDB81FEC8D4483606E"/>
    <w:pPr>
      <w:widowControl w:val="0"/>
      <w:wordWrap w:val="0"/>
      <w:autoSpaceDE w:val="0"/>
      <w:autoSpaceDN w:val="0"/>
    </w:pPr>
  </w:style>
  <w:style w:type="paragraph" w:customStyle="1" w:styleId="C433C46BC00E42739682611B647CBCD6">
    <w:name w:val="C433C46BC00E42739682611B647CBCD6"/>
    <w:pPr>
      <w:widowControl w:val="0"/>
      <w:wordWrap w:val="0"/>
      <w:autoSpaceDE w:val="0"/>
      <w:autoSpaceDN w:val="0"/>
    </w:pPr>
  </w:style>
  <w:style w:type="paragraph" w:customStyle="1" w:styleId="6286C90ADA894F8B93B61FFD79DF7FF9">
    <w:name w:val="6286C90ADA894F8B93B61FFD79DF7FF9"/>
    <w:pPr>
      <w:widowControl w:val="0"/>
      <w:wordWrap w:val="0"/>
      <w:autoSpaceDE w:val="0"/>
      <w:autoSpaceDN w:val="0"/>
    </w:pPr>
  </w:style>
  <w:style w:type="paragraph" w:customStyle="1" w:styleId="9DEB4D3DB56F431491968403ECAC25FA">
    <w:name w:val="9DEB4D3DB56F431491968403ECAC25FA"/>
    <w:pPr>
      <w:widowControl w:val="0"/>
      <w:wordWrap w:val="0"/>
      <w:autoSpaceDE w:val="0"/>
      <w:autoSpaceDN w:val="0"/>
    </w:pPr>
  </w:style>
  <w:style w:type="paragraph" w:customStyle="1" w:styleId="18CD076F8087461F84FF82CE4475DE27">
    <w:name w:val="18CD076F8087461F84FF82CE4475DE27"/>
    <w:pPr>
      <w:widowControl w:val="0"/>
      <w:wordWrap w:val="0"/>
      <w:autoSpaceDE w:val="0"/>
      <w:autoSpaceDN w:val="0"/>
    </w:pPr>
  </w:style>
  <w:style w:type="paragraph" w:customStyle="1" w:styleId="5F544CA92DF6455384CC3C595D5C5A97">
    <w:name w:val="5F544CA92DF6455384CC3C595D5C5A97"/>
    <w:pPr>
      <w:widowControl w:val="0"/>
      <w:wordWrap w:val="0"/>
      <w:autoSpaceDE w:val="0"/>
      <w:autoSpaceDN w:val="0"/>
    </w:pPr>
  </w:style>
  <w:style w:type="paragraph" w:customStyle="1" w:styleId="83431AA9ECD94B93B592C70777CFCC53">
    <w:name w:val="83431AA9ECD94B93B592C70777CFCC53"/>
    <w:pPr>
      <w:widowControl w:val="0"/>
      <w:wordWrap w:val="0"/>
      <w:autoSpaceDE w:val="0"/>
      <w:autoSpaceDN w:val="0"/>
    </w:pPr>
  </w:style>
  <w:style w:type="paragraph" w:customStyle="1" w:styleId="31DF87F28FA740909C56146883DE6302">
    <w:name w:val="31DF87F28FA740909C56146883DE6302"/>
    <w:pPr>
      <w:widowControl w:val="0"/>
      <w:wordWrap w:val="0"/>
      <w:autoSpaceDE w:val="0"/>
      <w:autoSpaceDN w:val="0"/>
    </w:pPr>
  </w:style>
  <w:style w:type="paragraph" w:customStyle="1" w:styleId="81AE88AF3DAA4C81A6D7DA71F673313F">
    <w:name w:val="81AE88AF3DAA4C81A6D7DA71F673313F"/>
    <w:pPr>
      <w:widowControl w:val="0"/>
      <w:wordWrap w:val="0"/>
      <w:autoSpaceDE w:val="0"/>
      <w:autoSpaceDN w:val="0"/>
    </w:pPr>
  </w:style>
  <w:style w:type="paragraph" w:customStyle="1" w:styleId="655DFBB6F71F40A486D4808E52BBE276">
    <w:name w:val="655DFBB6F71F40A486D4808E52BBE276"/>
    <w:pPr>
      <w:widowControl w:val="0"/>
      <w:wordWrap w:val="0"/>
      <w:autoSpaceDE w:val="0"/>
      <w:autoSpaceDN w:val="0"/>
    </w:pPr>
  </w:style>
  <w:style w:type="paragraph" w:customStyle="1" w:styleId="B43E1D37559E490CA066D95F4A9C0961">
    <w:name w:val="B43E1D37559E490CA066D95F4A9C0961"/>
    <w:pPr>
      <w:widowControl w:val="0"/>
      <w:wordWrap w:val="0"/>
      <w:autoSpaceDE w:val="0"/>
      <w:autoSpaceDN w:val="0"/>
    </w:pPr>
  </w:style>
  <w:style w:type="paragraph" w:customStyle="1" w:styleId="74E9141504E4481EB86279B4680FD72D">
    <w:name w:val="74E9141504E4481EB86279B4680FD72D"/>
    <w:pPr>
      <w:widowControl w:val="0"/>
      <w:wordWrap w:val="0"/>
      <w:autoSpaceDE w:val="0"/>
      <w:autoSpaceDN w:val="0"/>
    </w:pPr>
  </w:style>
  <w:style w:type="paragraph" w:customStyle="1" w:styleId="097948F6F9A1475DADC496313BF87A19">
    <w:name w:val="097948F6F9A1475DADC496313BF87A19"/>
    <w:pPr>
      <w:widowControl w:val="0"/>
      <w:wordWrap w:val="0"/>
      <w:autoSpaceDE w:val="0"/>
      <w:autoSpaceDN w:val="0"/>
    </w:pPr>
  </w:style>
  <w:style w:type="paragraph" w:customStyle="1" w:styleId="2E93EE481C3642BE9A8C1387802FBFE4">
    <w:name w:val="2E93EE481C3642BE9A8C1387802FBFE4"/>
    <w:pPr>
      <w:widowControl w:val="0"/>
      <w:wordWrap w:val="0"/>
      <w:autoSpaceDE w:val="0"/>
      <w:autoSpaceDN w:val="0"/>
    </w:pPr>
  </w:style>
  <w:style w:type="paragraph" w:customStyle="1" w:styleId="0C5FA5A3E2BB47C99B79749044CC62AC">
    <w:name w:val="0C5FA5A3E2BB47C99B79749044CC62AC"/>
    <w:pPr>
      <w:widowControl w:val="0"/>
      <w:wordWrap w:val="0"/>
      <w:autoSpaceDE w:val="0"/>
      <w:autoSpaceDN w:val="0"/>
    </w:pPr>
  </w:style>
  <w:style w:type="paragraph" w:customStyle="1" w:styleId="1A6F1B982A9A417DA6D1D8DA063E1AD9">
    <w:name w:val="1A6F1B982A9A417DA6D1D8DA063E1AD9"/>
    <w:pPr>
      <w:widowControl w:val="0"/>
      <w:wordWrap w:val="0"/>
      <w:autoSpaceDE w:val="0"/>
      <w:autoSpaceDN w:val="0"/>
    </w:pPr>
  </w:style>
  <w:style w:type="paragraph" w:customStyle="1" w:styleId="262E7638EE29475B9399D0848372015B">
    <w:name w:val="262E7638EE29475B9399D0848372015B"/>
    <w:pPr>
      <w:widowControl w:val="0"/>
      <w:wordWrap w:val="0"/>
      <w:autoSpaceDE w:val="0"/>
      <w:autoSpaceDN w:val="0"/>
    </w:pPr>
  </w:style>
  <w:style w:type="paragraph" w:customStyle="1" w:styleId="CAD733A68F73428F9BF1C9BBC47AE6C5">
    <w:name w:val="CAD733A68F73428F9BF1C9BBC47AE6C5"/>
    <w:pPr>
      <w:widowControl w:val="0"/>
      <w:wordWrap w:val="0"/>
      <w:autoSpaceDE w:val="0"/>
      <w:autoSpaceDN w:val="0"/>
    </w:pPr>
  </w:style>
  <w:style w:type="paragraph" w:customStyle="1" w:styleId="BC5FDF1078284702B0B7BFD3DDD7F38A">
    <w:name w:val="BC5FDF1078284702B0B7BFD3DDD7F38A"/>
    <w:pPr>
      <w:widowControl w:val="0"/>
      <w:wordWrap w:val="0"/>
      <w:autoSpaceDE w:val="0"/>
      <w:autoSpaceDN w:val="0"/>
    </w:pPr>
  </w:style>
  <w:style w:type="paragraph" w:customStyle="1" w:styleId="CBB22DA7F53A4B77AED1CB895E5917C8">
    <w:name w:val="CBB22DA7F53A4B77AED1CB895E5917C8"/>
    <w:pPr>
      <w:widowControl w:val="0"/>
      <w:wordWrap w:val="0"/>
      <w:autoSpaceDE w:val="0"/>
      <w:autoSpaceDN w:val="0"/>
    </w:pPr>
  </w:style>
  <w:style w:type="paragraph" w:customStyle="1" w:styleId="12B9E08FCA65427BB69E736344FCBB67">
    <w:name w:val="12B9E08FCA65427BB69E736344FCBB67"/>
    <w:pPr>
      <w:widowControl w:val="0"/>
      <w:wordWrap w:val="0"/>
      <w:autoSpaceDE w:val="0"/>
      <w:autoSpaceDN w:val="0"/>
    </w:pPr>
  </w:style>
  <w:style w:type="paragraph" w:customStyle="1" w:styleId="3066E593C4F4424D8E59C8C9618DAC91">
    <w:name w:val="3066E593C4F4424D8E59C8C9618DAC91"/>
    <w:pPr>
      <w:widowControl w:val="0"/>
      <w:wordWrap w:val="0"/>
      <w:autoSpaceDE w:val="0"/>
      <w:autoSpaceDN w:val="0"/>
    </w:pPr>
  </w:style>
  <w:style w:type="paragraph" w:customStyle="1" w:styleId="A92BA31C8A6E4442809EE207CB2D0E15">
    <w:name w:val="A92BA31C8A6E4442809EE207CB2D0E15"/>
    <w:pPr>
      <w:widowControl w:val="0"/>
      <w:wordWrap w:val="0"/>
      <w:autoSpaceDE w:val="0"/>
      <w:autoSpaceDN w:val="0"/>
    </w:pPr>
  </w:style>
  <w:style w:type="paragraph" w:customStyle="1" w:styleId="EA7B28ACA5454AFC8D4DB5A819F967D1">
    <w:name w:val="EA7B28ACA5454AFC8D4DB5A819F967D1"/>
    <w:pPr>
      <w:widowControl w:val="0"/>
      <w:wordWrap w:val="0"/>
      <w:autoSpaceDE w:val="0"/>
      <w:autoSpaceDN w:val="0"/>
    </w:pPr>
  </w:style>
  <w:style w:type="paragraph" w:customStyle="1" w:styleId="EDC14CC7303048388C80D90E4D929F10">
    <w:name w:val="EDC14CC7303048388C80D90E4D929F10"/>
    <w:pPr>
      <w:widowControl w:val="0"/>
      <w:wordWrap w:val="0"/>
      <w:autoSpaceDE w:val="0"/>
      <w:autoSpaceDN w:val="0"/>
    </w:pPr>
  </w:style>
  <w:style w:type="paragraph" w:customStyle="1" w:styleId="630B752DDC54433CBF3945BCD637ADA8">
    <w:name w:val="630B752DDC54433CBF3945BCD637ADA8"/>
    <w:pPr>
      <w:widowControl w:val="0"/>
      <w:wordWrap w:val="0"/>
      <w:autoSpaceDE w:val="0"/>
      <w:autoSpaceDN w:val="0"/>
    </w:pPr>
  </w:style>
  <w:style w:type="paragraph" w:customStyle="1" w:styleId="9446701839A04CC0B073E191321C970F">
    <w:name w:val="9446701839A04CC0B073E191321C970F"/>
    <w:pPr>
      <w:widowControl w:val="0"/>
      <w:wordWrap w:val="0"/>
      <w:autoSpaceDE w:val="0"/>
      <w:autoSpaceDN w:val="0"/>
    </w:pPr>
  </w:style>
  <w:style w:type="paragraph" w:customStyle="1" w:styleId="EADCC1D04781482D9549B4841B39895F">
    <w:name w:val="EADCC1D04781482D9549B4841B39895F"/>
    <w:pPr>
      <w:widowControl w:val="0"/>
      <w:wordWrap w:val="0"/>
      <w:autoSpaceDE w:val="0"/>
      <w:autoSpaceDN w:val="0"/>
    </w:pPr>
  </w:style>
  <w:style w:type="paragraph" w:customStyle="1" w:styleId="A22FB01ACD364B1C8C861EFB9CF60D58">
    <w:name w:val="A22FB01ACD364B1C8C861EFB9CF60D58"/>
    <w:pPr>
      <w:widowControl w:val="0"/>
      <w:wordWrap w:val="0"/>
      <w:autoSpaceDE w:val="0"/>
      <w:autoSpaceDN w:val="0"/>
    </w:pPr>
  </w:style>
  <w:style w:type="paragraph" w:customStyle="1" w:styleId="A81A3D675716494C9691B968E74A521A">
    <w:name w:val="A81A3D675716494C9691B968E74A521A"/>
    <w:pPr>
      <w:widowControl w:val="0"/>
      <w:wordWrap w:val="0"/>
      <w:autoSpaceDE w:val="0"/>
      <w:autoSpaceDN w:val="0"/>
    </w:pPr>
  </w:style>
  <w:style w:type="paragraph" w:customStyle="1" w:styleId="428DC5D503B6462BBCC21915069F8227">
    <w:name w:val="428DC5D503B6462BBCC21915069F8227"/>
    <w:pPr>
      <w:widowControl w:val="0"/>
      <w:wordWrap w:val="0"/>
      <w:autoSpaceDE w:val="0"/>
      <w:autoSpaceDN w:val="0"/>
    </w:pPr>
  </w:style>
  <w:style w:type="paragraph" w:customStyle="1" w:styleId="756E1F4B4C2148D2BD23175BED136541">
    <w:name w:val="756E1F4B4C2148D2BD23175BED136541"/>
    <w:pPr>
      <w:widowControl w:val="0"/>
      <w:wordWrap w:val="0"/>
      <w:autoSpaceDE w:val="0"/>
      <w:autoSpaceDN w:val="0"/>
    </w:pPr>
  </w:style>
  <w:style w:type="paragraph" w:customStyle="1" w:styleId="649F423A0ADE4AF9B6E850CA1B90474D">
    <w:name w:val="649F423A0ADE4AF9B6E850CA1B90474D"/>
    <w:pPr>
      <w:widowControl w:val="0"/>
      <w:wordWrap w:val="0"/>
      <w:autoSpaceDE w:val="0"/>
      <w:autoSpaceDN w:val="0"/>
    </w:pPr>
  </w:style>
  <w:style w:type="paragraph" w:customStyle="1" w:styleId="0742F6E365FC46F4A2E322FA04997AF0">
    <w:name w:val="0742F6E365FC46F4A2E322FA04997AF0"/>
    <w:pPr>
      <w:widowControl w:val="0"/>
      <w:wordWrap w:val="0"/>
      <w:autoSpaceDE w:val="0"/>
      <w:autoSpaceDN w:val="0"/>
    </w:pPr>
  </w:style>
  <w:style w:type="paragraph" w:customStyle="1" w:styleId="FCF19A560AA24C9AAA6B1343C75C732C">
    <w:name w:val="FCF19A560AA24C9AAA6B1343C75C732C"/>
    <w:pPr>
      <w:widowControl w:val="0"/>
      <w:wordWrap w:val="0"/>
      <w:autoSpaceDE w:val="0"/>
      <w:autoSpaceDN w:val="0"/>
    </w:pPr>
  </w:style>
  <w:style w:type="paragraph" w:customStyle="1" w:styleId="B1061AB0752F4211B6F0F70F5263C92F">
    <w:name w:val="B1061AB0752F4211B6F0F70F5263C92F"/>
    <w:pPr>
      <w:widowControl w:val="0"/>
      <w:wordWrap w:val="0"/>
      <w:autoSpaceDE w:val="0"/>
      <w:autoSpaceDN w:val="0"/>
    </w:pPr>
  </w:style>
  <w:style w:type="paragraph" w:customStyle="1" w:styleId="7B85AA3ACAF4417D9072AE63C055BF64">
    <w:name w:val="7B85AA3ACAF4417D9072AE63C055BF64"/>
    <w:pPr>
      <w:widowControl w:val="0"/>
      <w:wordWrap w:val="0"/>
      <w:autoSpaceDE w:val="0"/>
      <w:autoSpaceDN w:val="0"/>
    </w:pPr>
  </w:style>
  <w:style w:type="paragraph" w:customStyle="1" w:styleId="DA9DDACC13484ED6821BD7312FD9ECCF">
    <w:name w:val="DA9DDACC13484ED6821BD7312FD9ECCF"/>
    <w:pPr>
      <w:widowControl w:val="0"/>
      <w:wordWrap w:val="0"/>
      <w:autoSpaceDE w:val="0"/>
      <w:autoSpaceDN w:val="0"/>
    </w:pPr>
  </w:style>
  <w:style w:type="paragraph" w:customStyle="1" w:styleId="58E6FAD07EE74402943B324B9FA8AE26">
    <w:name w:val="58E6FAD07EE74402943B324B9FA8AE26"/>
    <w:pPr>
      <w:widowControl w:val="0"/>
      <w:wordWrap w:val="0"/>
      <w:autoSpaceDE w:val="0"/>
      <w:autoSpaceDN w:val="0"/>
    </w:pPr>
  </w:style>
  <w:style w:type="paragraph" w:customStyle="1" w:styleId="58B574705C59433D958C325E62FDA5D9">
    <w:name w:val="58B574705C59433D958C325E62FDA5D9"/>
    <w:pPr>
      <w:widowControl w:val="0"/>
      <w:wordWrap w:val="0"/>
      <w:autoSpaceDE w:val="0"/>
      <w:autoSpaceDN w:val="0"/>
    </w:pPr>
  </w:style>
  <w:style w:type="paragraph" w:customStyle="1" w:styleId="77422EAD6BE541869D1F96CB342FABAB">
    <w:name w:val="77422EAD6BE541869D1F96CB342FABAB"/>
    <w:pPr>
      <w:widowControl w:val="0"/>
      <w:wordWrap w:val="0"/>
      <w:autoSpaceDE w:val="0"/>
      <w:autoSpaceDN w:val="0"/>
    </w:pPr>
  </w:style>
  <w:style w:type="paragraph" w:customStyle="1" w:styleId="1A540B7C298A401BB8B3F37F8AF0AB63">
    <w:name w:val="1A540B7C298A401BB8B3F37F8AF0AB63"/>
    <w:pPr>
      <w:widowControl w:val="0"/>
      <w:wordWrap w:val="0"/>
      <w:autoSpaceDE w:val="0"/>
      <w:autoSpaceDN w:val="0"/>
    </w:pPr>
  </w:style>
  <w:style w:type="paragraph" w:customStyle="1" w:styleId="CF688D232C2D47D3B793EEA7391F10D2">
    <w:name w:val="CF688D232C2D47D3B793EEA7391F10D2"/>
    <w:pPr>
      <w:widowControl w:val="0"/>
      <w:wordWrap w:val="0"/>
      <w:autoSpaceDE w:val="0"/>
      <w:autoSpaceDN w:val="0"/>
    </w:pPr>
  </w:style>
  <w:style w:type="paragraph" w:customStyle="1" w:styleId="68615FEE21E64BC0BBC88CB255F06564">
    <w:name w:val="68615FEE21E64BC0BBC88CB255F06564"/>
    <w:pPr>
      <w:widowControl w:val="0"/>
      <w:wordWrap w:val="0"/>
      <w:autoSpaceDE w:val="0"/>
      <w:autoSpaceDN w:val="0"/>
    </w:pPr>
  </w:style>
  <w:style w:type="paragraph" w:customStyle="1" w:styleId="B4B64082E1BD4FA1836CFEEA4B64111E">
    <w:name w:val="B4B64082E1BD4FA1836CFEEA4B64111E"/>
    <w:pPr>
      <w:widowControl w:val="0"/>
      <w:wordWrap w:val="0"/>
      <w:autoSpaceDE w:val="0"/>
      <w:autoSpaceDN w:val="0"/>
    </w:pPr>
  </w:style>
  <w:style w:type="paragraph" w:customStyle="1" w:styleId="4C5CCF4C487C40949B0F2CB89BD9B679">
    <w:name w:val="4C5CCF4C487C40949B0F2CB89BD9B679"/>
    <w:pPr>
      <w:widowControl w:val="0"/>
      <w:wordWrap w:val="0"/>
      <w:autoSpaceDE w:val="0"/>
      <w:autoSpaceDN w:val="0"/>
    </w:pPr>
  </w:style>
  <w:style w:type="paragraph" w:customStyle="1" w:styleId="77092866FC6641E599ED7D945B0FCDB4">
    <w:name w:val="77092866FC6641E599ED7D945B0FCDB4"/>
    <w:pPr>
      <w:widowControl w:val="0"/>
      <w:wordWrap w:val="0"/>
      <w:autoSpaceDE w:val="0"/>
      <w:autoSpaceDN w:val="0"/>
    </w:pPr>
  </w:style>
  <w:style w:type="paragraph" w:customStyle="1" w:styleId="F2D5CD1D9F0A4BA4A109171E548EADAE">
    <w:name w:val="F2D5CD1D9F0A4BA4A109171E548EADAE"/>
    <w:pPr>
      <w:widowControl w:val="0"/>
      <w:wordWrap w:val="0"/>
      <w:autoSpaceDE w:val="0"/>
      <w:autoSpaceDN w:val="0"/>
    </w:pPr>
  </w:style>
  <w:style w:type="paragraph" w:customStyle="1" w:styleId="59CBF5691C5843DEA96CF8A5CD538029">
    <w:name w:val="59CBF5691C5843DEA96CF8A5CD538029"/>
    <w:pPr>
      <w:widowControl w:val="0"/>
      <w:wordWrap w:val="0"/>
      <w:autoSpaceDE w:val="0"/>
      <w:autoSpaceDN w:val="0"/>
    </w:pPr>
  </w:style>
  <w:style w:type="paragraph" w:customStyle="1" w:styleId="2D27A6CD8EDC435882E2782E39E1F605">
    <w:name w:val="2D27A6CD8EDC435882E2782E39E1F605"/>
    <w:pPr>
      <w:widowControl w:val="0"/>
      <w:wordWrap w:val="0"/>
      <w:autoSpaceDE w:val="0"/>
      <w:autoSpaceDN w:val="0"/>
    </w:pPr>
  </w:style>
  <w:style w:type="paragraph" w:customStyle="1" w:styleId="53A9B242F5C24853BDF06772D8207835">
    <w:name w:val="53A9B242F5C24853BDF06772D8207835"/>
    <w:pPr>
      <w:widowControl w:val="0"/>
      <w:wordWrap w:val="0"/>
      <w:autoSpaceDE w:val="0"/>
      <w:autoSpaceDN w:val="0"/>
    </w:pPr>
  </w:style>
  <w:style w:type="paragraph" w:customStyle="1" w:styleId="136499CB339D4725BD2EB5FA32E77134">
    <w:name w:val="136499CB339D4725BD2EB5FA32E77134"/>
    <w:pPr>
      <w:widowControl w:val="0"/>
      <w:wordWrap w:val="0"/>
      <w:autoSpaceDE w:val="0"/>
      <w:autoSpaceDN w:val="0"/>
    </w:pPr>
  </w:style>
  <w:style w:type="paragraph" w:customStyle="1" w:styleId="AF3CC8CABCB0464E905BE9994F272904">
    <w:name w:val="AF3CC8CABCB0464E905BE9994F272904"/>
    <w:pPr>
      <w:widowControl w:val="0"/>
      <w:wordWrap w:val="0"/>
      <w:autoSpaceDE w:val="0"/>
      <w:autoSpaceDN w:val="0"/>
    </w:pPr>
  </w:style>
  <w:style w:type="paragraph" w:customStyle="1" w:styleId="2F6F6ADC653F46D8ADED4C37830298D6">
    <w:name w:val="2F6F6ADC653F46D8ADED4C37830298D6"/>
    <w:pPr>
      <w:widowControl w:val="0"/>
      <w:wordWrap w:val="0"/>
      <w:autoSpaceDE w:val="0"/>
      <w:autoSpaceDN w:val="0"/>
    </w:pPr>
  </w:style>
  <w:style w:type="paragraph" w:customStyle="1" w:styleId="B8FB584F63A944D38972F61AA12BB3EA">
    <w:name w:val="B8FB584F63A944D38972F61AA12BB3EA"/>
    <w:pPr>
      <w:widowControl w:val="0"/>
      <w:wordWrap w:val="0"/>
      <w:autoSpaceDE w:val="0"/>
      <w:autoSpaceDN w:val="0"/>
    </w:pPr>
  </w:style>
  <w:style w:type="character" w:styleId="a4">
    <w:name w:val="Placeholder Text"/>
    <w:basedOn w:val="a0"/>
    <w:uiPriority w:val="2"/>
    <w:rPr>
      <w:rFonts w:ascii="맑은 고딕" w:eastAsia="맑은 고딕" w:hAnsi="맑은 고딕"/>
      <w:i/>
      <w:iCs/>
      <w:color w:val="808080"/>
    </w:rPr>
  </w:style>
  <w:style w:type="paragraph" w:customStyle="1" w:styleId="551E1C086B2B4EE2A4196A356CD61CCC">
    <w:name w:val="551E1C086B2B4EE2A4196A356CD61CCC"/>
    <w:pPr>
      <w:widowControl w:val="0"/>
      <w:wordWrap w:val="0"/>
      <w:autoSpaceDE w:val="0"/>
      <w:autoSpaceDN w:val="0"/>
    </w:pPr>
  </w:style>
  <w:style w:type="paragraph" w:customStyle="1" w:styleId="09F55C9AD8C14704806B73D38E0D366C">
    <w:name w:val="09F55C9AD8C14704806B73D38E0D366C"/>
    <w:pPr>
      <w:widowControl w:val="0"/>
      <w:wordWrap w:val="0"/>
      <w:autoSpaceDE w:val="0"/>
      <w:autoSpaceDN w:val="0"/>
    </w:pPr>
  </w:style>
  <w:style w:type="paragraph" w:customStyle="1" w:styleId="30C614A71ECF4B67912CB7EA343E7454">
    <w:name w:val="30C614A71ECF4B67912CB7EA343E7454"/>
    <w:pPr>
      <w:widowControl w:val="0"/>
      <w:wordWrap w:val="0"/>
      <w:autoSpaceDE w:val="0"/>
      <w:autoSpaceDN w:val="0"/>
    </w:pPr>
  </w:style>
  <w:style w:type="paragraph" w:customStyle="1" w:styleId="A7A53C0DE62C418EA0BB2417F9271178">
    <w:name w:val="A7A53C0DE62C418EA0BB2417F9271178"/>
    <w:pPr>
      <w:widowControl w:val="0"/>
      <w:wordWrap w:val="0"/>
      <w:autoSpaceDE w:val="0"/>
      <w:autoSpaceDN w:val="0"/>
    </w:pPr>
  </w:style>
  <w:style w:type="paragraph" w:customStyle="1" w:styleId="14745F58EE1943DA9EB242EA906242BA">
    <w:name w:val="14745F58EE1943DA9EB242EA906242BA"/>
    <w:pPr>
      <w:widowControl w:val="0"/>
      <w:wordWrap w:val="0"/>
      <w:autoSpaceDE w:val="0"/>
      <w:autoSpaceDN w:val="0"/>
    </w:pPr>
  </w:style>
  <w:style w:type="paragraph" w:customStyle="1" w:styleId="8951A0052DEA47278BF98CE268A807F2">
    <w:name w:val="8951A0052DEA47278BF98CE268A807F2"/>
    <w:pPr>
      <w:widowControl w:val="0"/>
      <w:wordWrap w:val="0"/>
      <w:autoSpaceDE w:val="0"/>
      <w:autoSpaceDN w:val="0"/>
    </w:pPr>
  </w:style>
  <w:style w:type="paragraph" w:customStyle="1" w:styleId="9C081A1A088C466E99EA99918B5F0C13">
    <w:name w:val="9C081A1A088C466E99EA99918B5F0C13"/>
    <w:pPr>
      <w:widowControl w:val="0"/>
      <w:wordWrap w:val="0"/>
      <w:autoSpaceDE w:val="0"/>
      <w:autoSpaceDN w:val="0"/>
    </w:pPr>
  </w:style>
  <w:style w:type="paragraph" w:customStyle="1" w:styleId="1CBB20D70F32492488999CCC440F42E1">
    <w:name w:val="1CBB20D70F32492488999CCC440F42E1"/>
    <w:pPr>
      <w:widowControl w:val="0"/>
      <w:wordWrap w:val="0"/>
      <w:autoSpaceDE w:val="0"/>
      <w:autoSpaceDN w:val="0"/>
    </w:pPr>
  </w:style>
  <w:style w:type="paragraph" w:customStyle="1" w:styleId="3F795510A9C2414A9FF60B120DF9519C">
    <w:name w:val="3F795510A9C2414A9FF60B120DF9519C"/>
    <w:pPr>
      <w:widowControl w:val="0"/>
      <w:wordWrap w:val="0"/>
      <w:autoSpaceDE w:val="0"/>
      <w:autoSpaceDN w:val="0"/>
    </w:pPr>
  </w:style>
  <w:style w:type="paragraph" w:customStyle="1" w:styleId="5D7B29DFF6D64D5990E9CBF5467B944C">
    <w:name w:val="5D7B29DFF6D64D5990E9CBF5467B944C"/>
    <w:pPr>
      <w:widowControl w:val="0"/>
      <w:wordWrap w:val="0"/>
      <w:autoSpaceDE w:val="0"/>
      <w:autoSpaceDN w:val="0"/>
    </w:pPr>
  </w:style>
  <w:style w:type="paragraph" w:customStyle="1" w:styleId="02178027914D4BED82BF4E6854558858">
    <w:name w:val="02178027914D4BED82BF4E6854558858"/>
    <w:pPr>
      <w:widowControl w:val="0"/>
      <w:wordWrap w:val="0"/>
      <w:autoSpaceDE w:val="0"/>
      <w:autoSpaceDN w:val="0"/>
    </w:pPr>
  </w:style>
  <w:style w:type="paragraph" w:customStyle="1" w:styleId="49EAF8D232D6448A9FF60FEDCD439893">
    <w:name w:val="49EAF8D232D6448A9FF60FEDCD439893"/>
    <w:pPr>
      <w:widowControl w:val="0"/>
      <w:wordWrap w:val="0"/>
      <w:autoSpaceDE w:val="0"/>
      <w:autoSpaceDN w:val="0"/>
    </w:pPr>
  </w:style>
  <w:style w:type="paragraph" w:customStyle="1" w:styleId="849D9459995B4742B0A56BAF02C810E2">
    <w:name w:val="849D9459995B4742B0A56BAF02C810E2"/>
    <w:pPr>
      <w:widowControl w:val="0"/>
      <w:wordWrap w:val="0"/>
      <w:autoSpaceDE w:val="0"/>
      <w:autoSpaceDN w:val="0"/>
    </w:pPr>
  </w:style>
  <w:style w:type="paragraph" w:customStyle="1" w:styleId="51AA4CFDB6B2482F866FEBA0B9D6D2AA">
    <w:name w:val="51AA4CFDB6B2482F866FEBA0B9D6D2AA"/>
    <w:pPr>
      <w:widowControl w:val="0"/>
      <w:wordWrap w:val="0"/>
      <w:autoSpaceDE w:val="0"/>
      <w:autoSpaceDN w:val="0"/>
    </w:pPr>
  </w:style>
  <w:style w:type="paragraph" w:customStyle="1" w:styleId="F40D604562A64092884F641B4497E8F7">
    <w:name w:val="F40D604562A64092884F641B4497E8F7"/>
    <w:pPr>
      <w:widowControl w:val="0"/>
      <w:wordWrap w:val="0"/>
      <w:autoSpaceDE w:val="0"/>
      <w:autoSpaceDN w:val="0"/>
    </w:pPr>
  </w:style>
  <w:style w:type="paragraph" w:customStyle="1" w:styleId="8DDF84D812C74BDBA4E5193D1A9D0C8F">
    <w:name w:val="8DDF84D812C74BDBA4E5193D1A9D0C8F"/>
    <w:pPr>
      <w:widowControl w:val="0"/>
      <w:wordWrap w:val="0"/>
      <w:autoSpaceDE w:val="0"/>
      <w:autoSpaceDN w:val="0"/>
    </w:pPr>
  </w:style>
  <w:style w:type="paragraph" w:customStyle="1" w:styleId="62FDF61F694542F4B2E9D416CE9F2313">
    <w:name w:val="62FDF61F694542F4B2E9D416CE9F2313"/>
    <w:pPr>
      <w:widowControl w:val="0"/>
      <w:wordWrap w:val="0"/>
      <w:autoSpaceDE w:val="0"/>
      <w:autoSpaceDN w:val="0"/>
    </w:pPr>
  </w:style>
  <w:style w:type="paragraph" w:customStyle="1" w:styleId="08C3D1EF6F5942618B22003E6CB792F7">
    <w:name w:val="08C3D1EF6F5942618B22003E6CB792F7"/>
    <w:pPr>
      <w:widowControl w:val="0"/>
      <w:wordWrap w:val="0"/>
      <w:autoSpaceDE w:val="0"/>
      <w:autoSpaceDN w:val="0"/>
    </w:pPr>
  </w:style>
  <w:style w:type="paragraph" w:customStyle="1" w:styleId="055292ABE3EE4B799639A66F8E6845D4">
    <w:name w:val="055292ABE3EE4B799639A66F8E6845D4"/>
    <w:pPr>
      <w:widowControl w:val="0"/>
      <w:wordWrap w:val="0"/>
      <w:autoSpaceDE w:val="0"/>
      <w:autoSpaceDN w:val="0"/>
    </w:pPr>
  </w:style>
  <w:style w:type="paragraph" w:customStyle="1" w:styleId="F56144960DA7481DAF4D7B7C43B1D2BA">
    <w:name w:val="F56144960DA7481DAF4D7B7C43B1D2BA"/>
    <w:pPr>
      <w:widowControl w:val="0"/>
      <w:wordWrap w:val="0"/>
      <w:autoSpaceDE w:val="0"/>
      <w:autoSpaceDN w:val="0"/>
    </w:pPr>
  </w:style>
  <w:style w:type="paragraph" w:customStyle="1" w:styleId="77C0636DF38449999D6B173B2B21A550">
    <w:name w:val="77C0636DF38449999D6B173B2B21A550"/>
    <w:pPr>
      <w:widowControl w:val="0"/>
      <w:wordWrap w:val="0"/>
      <w:autoSpaceDE w:val="0"/>
      <w:autoSpaceDN w:val="0"/>
    </w:pPr>
  </w:style>
  <w:style w:type="paragraph" w:customStyle="1" w:styleId="F675959862A74C9AA23FEBD2E42A1290">
    <w:name w:val="F675959862A74C9AA23FEBD2E42A1290"/>
    <w:pPr>
      <w:widowControl w:val="0"/>
      <w:wordWrap w:val="0"/>
      <w:autoSpaceDE w:val="0"/>
      <w:autoSpaceDN w:val="0"/>
    </w:pPr>
  </w:style>
  <w:style w:type="paragraph" w:customStyle="1" w:styleId="BFB4D7C980FF4BAC80D63DC29C6E267C">
    <w:name w:val="BFB4D7C980FF4BAC80D63DC29C6E267C"/>
    <w:pPr>
      <w:widowControl w:val="0"/>
      <w:wordWrap w:val="0"/>
      <w:autoSpaceDE w:val="0"/>
      <w:autoSpaceDN w:val="0"/>
    </w:pPr>
  </w:style>
  <w:style w:type="paragraph" w:customStyle="1" w:styleId="DD6A39F1FF934F169913A6856A294C3A">
    <w:name w:val="DD6A39F1FF934F169913A6856A294C3A"/>
    <w:pPr>
      <w:widowControl w:val="0"/>
      <w:wordWrap w:val="0"/>
      <w:autoSpaceDE w:val="0"/>
      <w:autoSpaceDN w:val="0"/>
    </w:pPr>
  </w:style>
  <w:style w:type="paragraph" w:customStyle="1" w:styleId="B54562024C264A3881AFAAB1B7461170">
    <w:name w:val="B54562024C264A3881AFAAB1B7461170"/>
    <w:pPr>
      <w:widowControl w:val="0"/>
      <w:wordWrap w:val="0"/>
      <w:autoSpaceDE w:val="0"/>
      <w:autoSpaceDN w:val="0"/>
    </w:pPr>
  </w:style>
  <w:style w:type="paragraph" w:customStyle="1" w:styleId="8BFE5EF1AD6041D2B513A8BC931789EF">
    <w:name w:val="8BFE5EF1AD6041D2B513A8BC931789EF"/>
    <w:pPr>
      <w:widowControl w:val="0"/>
      <w:wordWrap w:val="0"/>
      <w:autoSpaceDE w:val="0"/>
      <w:autoSpaceDN w:val="0"/>
    </w:pPr>
  </w:style>
  <w:style w:type="paragraph" w:customStyle="1" w:styleId="C4461E25D7654DDFA319985C3DD38022">
    <w:name w:val="C4461E25D7654DDFA319985C3DD38022"/>
    <w:pPr>
      <w:widowControl w:val="0"/>
      <w:wordWrap w:val="0"/>
      <w:autoSpaceDE w:val="0"/>
      <w:autoSpaceDN w:val="0"/>
    </w:pPr>
  </w:style>
  <w:style w:type="paragraph" w:customStyle="1" w:styleId="994DCE61335B4E12BE0858024A4DEC05">
    <w:name w:val="994DCE61335B4E12BE0858024A4DEC05"/>
    <w:pPr>
      <w:widowControl w:val="0"/>
      <w:wordWrap w:val="0"/>
      <w:autoSpaceDE w:val="0"/>
      <w:autoSpaceDN w:val="0"/>
    </w:pPr>
  </w:style>
  <w:style w:type="paragraph" w:customStyle="1" w:styleId="D4F497BB57E74B95B3F6BBE2C3E478EB">
    <w:name w:val="D4F497BB57E74B95B3F6BBE2C3E478EB"/>
    <w:pPr>
      <w:widowControl w:val="0"/>
      <w:wordWrap w:val="0"/>
      <w:autoSpaceDE w:val="0"/>
      <w:autoSpaceDN w:val="0"/>
    </w:pPr>
  </w:style>
  <w:style w:type="paragraph" w:customStyle="1" w:styleId="DB71AD9202AB4CF0A1DEAF1FF98F27EA">
    <w:name w:val="DB71AD9202AB4CF0A1DEAF1FF98F27EA"/>
    <w:pPr>
      <w:widowControl w:val="0"/>
      <w:wordWrap w:val="0"/>
      <w:autoSpaceDE w:val="0"/>
      <w:autoSpaceDN w:val="0"/>
    </w:pPr>
  </w:style>
  <w:style w:type="paragraph" w:customStyle="1" w:styleId="0DB5F023C2D84A818D9D777D36ACBCD0">
    <w:name w:val="0DB5F023C2D84A818D9D777D36ACBCD0"/>
    <w:pPr>
      <w:widowControl w:val="0"/>
      <w:wordWrap w:val="0"/>
      <w:autoSpaceDE w:val="0"/>
      <w:autoSpaceDN w:val="0"/>
    </w:pPr>
  </w:style>
  <w:style w:type="paragraph" w:customStyle="1" w:styleId="47E81AFAD1394BB2B28033178C5AEEEF">
    <w:name w:val="47E81AFAD1394BB2B28033178C5AEEEF"/>
    <w:pPr>
      <w:widowControl w:val="0"/>
      <w:wordWrap w:val="0"/>
      <w:autoSpaceDE w:val="0"/>
      <w:autoSpaceDN w:val="0"/>
    </w:pPr>
  </w:style>
  <w:style w:type="paragraph" w:customStyle="1" w:styleId="3FEA00F9B393426F923D3CFCB4EE4FC1">
    <w:name w:val="3FEA00F9B393426F923D3CFCB4EE4FC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2019.09.09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189126-10A6-4AF0-9CA9-2B225F0D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전략적 비즈니스 마케팅 계획.dotx</Template>
  <TotalTime>39</TotalTime>
  <Pages>8</Pages>
  <Words>412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팀 원 : 이승찬, 이정원, 이정민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얼굴인식 기반 PC 루틴 자동화 서비스</dc:subject>
  <dc:creator>JeanMichel</dc:creator>
  <cp:keywords>프로젝트 제안서</cp:keywords>
  <cp:lastModifiedBy>이 정민</cp:lastModifiedBy>
  <cp:revision>9</cp:revision>
  <cp:lastPrinted>2019-09-09T12:57:00Z</cp:lastPrinted>
  <dcterms:created xsi:type="dcterms:W3CDTF">2019-09-09T12:19:00Z</dcterms:created>
  <dcterms:modified xsi:type="dcterms:W3CDTF">2019-09-09T12:58:00Z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