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B4391" w14:textId="30CE7F2B" w:rsidR="00A638EC" w:rsidRPr="00F547BE" w:rsidRDefault="00C25625" w:rsidP="0064295B">
      <w:pPr>
        <w:pStyle w:val="a8"/>
        <w:spacing w:line="15" w:lineRule="atLeast"/>
      </w:pPr>
      <w:sdt>
        <w:sdtPr>
          <w:rPr>
            <w:rFonts w:hint="eastAsia"/>
          </w:rPr>
          <w:alias w:val="날짜 입력:"/>
          <w:tag w:val="날짜 입력:"/>
          <w:id w:val="-664086759"/>
          <w:placeholder>
            <w:docPart w:val="AA2D662554CB429C85C685E4C2B0A97D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11361">
            <w:t>2019.0</w:t>
          </w:r>
          <w:r w:rsidR="003E7A68">
            <w:t>9</w:t>
          </w:r>
          <w:r w:rsidR="00811361">
            <w:t>.</w:t>
          </w:r>
          <w:r w:rsidR="003E7A68">
            <w:t>09</w:t>
          </w:r>
        </w:sdtContent>
      </w:sdt>
    </w:p>
    <w:p w14:paraId="548BF3C2" w14:textId="77777777" w:rsidR="00A638EC" w:rsidRPr="00F547BE" w:rsidRDefault="00A638EC" w:rsidP="0064295B">
      <w:pPr>
        <w:pStyle w:val="ad"/>
        <w:spacing w:line="15" w:lineRule="atLeast"/>
      </w:pPr>
      <w:r w:rsidRPr="00F547BE">
        <w:rPr>
          <w:rFonts w:hint="eastAsia"/>
          <w:noProof/>
        </w:rPr>
        <w:drawing>
          <wp:inline distT="0" distB="0" distL="0" distR="0" wp14:anchorId="0B56D921" wp14:editId="1DD488C7">
            <wp:extent cx="3436463" cy="990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251" cy="9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hint="eastAsia"/>
          <w:sz w:val="56"/>
        </w:rPr>
        <w:alias w:val="제목 입력:"/>
        <w:tag w:val=""/>
        <w:id w:val="390237733"/>
        <w:placeholder>
          <w:docPart w:val="57C724AA87F64F5383C6FC5C4F7D83E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18132A67" w14:textId="18CD2197" w:rsidR="00A638EC" w:rsidRPr="000D27E2" w:rsidRDefault="003E7A68" w:rsidP="0064295B">
          <w:pPr>
            <w:pStyle w:val="a7"/>
            <w:spacing w:line="15" w:lineRule="atLeast"/>
            <w:rPr>
              <w:sz w:val="56"/>
            </w:rPr>
          </w:pPr>
          <w:r>
            <w:rPr>
              <w:rFonts w:hint="eastAsia"/>
              <w:sz w:val="56"/>
            </w:rPr>
            <w:t>프로젝트</w:t>
          </w:r>
          <w:r w:rsidR="00811361" w:rsidRPr="000D27E2">
            <w:rPr>
              <w:rFonts w:hint="eastAsia"/>
              <w:sz w:val="56"/>
            </w:rPr>
            <w:t xml:space="preserve"> 제안서</w:t>
          </w:r>
        </w:p>
      </w:sdtContent>
    </w:sdt>
    <w:sdt>
      <w:sdtPr>
        <w:rPr>
          <w:rFonts w:hint="eastAsia"/>
          <w:sz w:val="40"/>
          <w:szCs w:val="40"/>
        </w:rPr>
        <w:alias w:val="부제 입력:"/>
        <w:tag w:val="부제 입력:"/>
        <w:id w:val="1134748392"/>
        <w:placeholder>
          <w:docPart w:val="29A4C4E871B04AE9B8D0482CC4EB1F6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324E6B7D" w14:textId="49310CE6" w:rsidR="00A638EC" w:rsidRPr="000D27E2" w:rsidRDefault="003E7A68" w:rsidP="0064295B">
          <w:pPr>
            <w:pStyle w:val="a8"/>
            <w:spacing w:line="15" w:lineRule="atLeast"/>
            <w:rPr>
              <w:sz w:val="32"/>
            </w:rPr>
          </w:pPr>
          <w:r>
            <w:rPr>
              <w:rFonts w:hint="eastAsia"/>
              <w:sz w:val="40"/>
              <w:szCs w:val="40"/>
            </w:rPr>
            <w:t>얼굴인식 기반 PC 루틴 자동화 서비스</w:t>
          </w:r>
        </w:p>
      </w:sdtContent>
    </w:sdt>
    <w:p w14:paraId="057E6B7D" w14:textId="563AA8CA" w:rsidR="00A638EC" w:rsidRPr="00F547BE" w:rsidRDefault="00811361" w:rsidP="00F353C1">
      <w:pPr>
        <w:pStyle w:val="ae"/>
        <w:spacing w:line="15" w:lineRule="atLeast"/>
        <w:ind w:right="202"/>
      </w:pPr>
      <w:r>
        <w:rPr>
          <w:rFonts w:hint="eastAsia"/>
        </w:rPr>
        <w:t xml:space="preserve">팀 </w:t>
      </w:r>
      <w:proofErr w:type="gramStart"/>
      <w:r>
        <w:rPr>
          <w:rFonts w:hint="eastAsia"/>
        </w:rPr>
        <w:t xml:space="preserve">명 </w:t>
      </w:r>
      <w:r>
        <w:t>:</w:t>
      </w:r>
      <w:proofErr w:type="gramEnd"/>
      <w:r w:rsidR="00A638EC" w:rsidRPr="00F547BE">
        <w:rPr>
          <w:rFonts w:hint="eastAsia"/>
          <w:lang w:val="ko-KR" w:bidi="ko-KR"/>
        </w:rPr>
        <w:t xml:space="preserve"> </w:t>
      </w:r>
      <w:proofErr w:type="spellStart"/>
      <w:r w:rsidR="00525FB9">
        <w:rPr>
          <w:rFonts w:hint="eastAsia"/>
          <w:lang w:val="ko-KR" w:bidi="ko-KR"/>
        </w:rPr>
        <w:t>뉴캡</w:t>
      </w:r>
      <w:proofErr w:type="spellEnd"/>
      <w:r w:rsidR="00525FB9">
        <w:rPr>
          <w:rFonts w:hint="eastAsia"/>
          <w:lang w:val="ko-KR" w:bidi="ko-KR"/>
        </w:rPr>
        <w:t xml:space="preserve"> </w:t>
      </w:r>
      <w:r w:rsidR="00525FB9">
        <w:rPr>
          <w:lang w:val="ko-KR" w:bidi="ko-KR"/>
        </w:rPr>
        <w:t>(new cap)</w:t>
      </w:r>
    </w:p>
    <w:p w14:paraId="1CBAEF01" w14:textId="7E516F03" w:rsidR="006A560F" w:rsidRDefault="00C25625" w:rsidP="00361963">
      <w:pPr>
        <w:pStyle w:val="af2"/>
      </w:pPr>
      <w:sdt>
        <w:sdtPr>
          <w:rPr>
            <w:rFonts w:hint="eastAsia"/>
          </w:rPr>
          <w:alias w:val="회사 이름 입력:"/>
          <w:tag w:val=""/>
          <w:id w:val="-874304286"/>
          <w:placeholder>
            <w:docPart w:val="51340BC129774FD7BE9FC82E98EFFAD9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811361">
            <w:rPr>
              <w:rFonts w:hint="eastAsia"/>
            </w:rPr>
            <w:t>팀</w:t>
          </w:r>
          <w:r w:rsidR="00B9599E">
            <w:rPr>
              <w:rFonts w:hint="eastAsia"/>
            </w:rPr>
            <w:t xml:space="preserve"> </w:t>
          </w:r>
          <w:proofErr w:type="gramStart"/>
          <w:r w:rsidR="00811361">
            <w:rPr>
              <w:rFonts w:hint="eastAsia"/>
            </w:rPr>
            <w:t>원 :</w:t>
          </w:r>
          <w:proofErr w:type="gramEnd"/>
          <w:r w:rsidR="00525FB9">
            <w:rPr>
              <w:rFonts w:hint="eastAsia"/>
            </w:rPr>
            <w:t xml:space="preserve"> 이승찬</w:t>
          </w:r>
          <w:r w:rsidR="00811361">
            <w:rPr>
              <w:rFonts w:hint="eastAsia"/>
            </w:rPr>
            <w:t>, 이정원, 이정민</w:t>
          </w:r>
        </w:sdtContent>
      </w:sdt>
    </w:p>
    <w:p w14:paraId="5F9E5B8D" w14:textId="3620982F" w:rsidR="00361963" w:rsidRDefault="00361963" w:rsidP="00361963">
      <w:pPr>
        <w:pStyle w:val="af2"/>
      </w:pPr>
    </w:p>
    <w:p w14:paraId="1B7B1400" w14:textId="5BBAFE11" w:rsidR="00361963" w:rsidRDefault="00361963" w:rsidP="00361963">
      <w:pPr>
        <w:pStyle w:val="af2"/>
      </w:pPr>
    </w:p>
    <w:p w14:paraId="2FB1C99D" w14:textId="3CB17A6F" w:rsidR="00361963" w:rsidRDefault="00361963" w:rsidP="00361963">
      <w:pPr>
        <w:pStyle w:val="af2"/>
      </w:pPr>
    </w:p>
    <w:p w14:paraId="5B01240D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50"/>
          <w:szCs w:val="50"/>
          <w14:ligatures w14:val="none"/>
        </w:rPr>
        <w:lastRenderedPageBreak/>
        <w:t>목차</w:t>
      </w:r>
    </w:p>
    <w:p w14:paraId="55D0F23E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50"/>
          <w:szCs w:val="50"/>
          <w14:ligatures w14:val="none"/>
        </w:rPr>
        <w:t> </w:t>
      </w:r>
    </w:p>
    <w:p w14:paraId="4BEA2777" w14:textId="3091A234" w:rsid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t>1. 프로젝트 기획 동기 및 설명</w:t>
      </w:r>
    </w:p>
    <w:p w14:paraId="5E0866AD" w14:textId="77777777" w:rsidR="007A45E4" w:rsidRPr="00525FB9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70F8CC21" w14:textId="2A512EDA" w:rsid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t>2. 팀원 및 역할 분담</w:t>
      </w:r>
    </w:p>
    <w:p w14:paraId="077F1A38" w14:textId="77777777" w:rsidR="007A45E4" w:rsidRPr="00525FB9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13BC0E45" w14:textId="321D9296" w:rsid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t>3. 개요</w:t>
      </w:r>
    </w:p>
    <w:p w14:paraId="338D5FD5" w14:textId="77777777" w:rsidR="007A45E4" w:rsidRPr="00525FB9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307C1F58" w14:textId="51A231F7" w:rsid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t>4. 개발 목표 및 구현 내용</w:t>
      </w:r>
    </w:p>
    <w:p w14:paraId="5663A46D" w14:textId="77777777" w:rsidR="007A45E4" w:rsidRPr="00525FB9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24CB483D" w14:textId="47A7BF51" w:rsid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t>5. 개발 및 구현 내용</w:t>
      </w:r>
    </w:p>
    <w:p w14:paraId="0963587A" w14:textId="77777777" w:rsidR="007A45E4" w:rsidRPr="00525FB9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259F1AC3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t>6. 주간 진행 계획</w:t>
      </w:r>
    </w:p>
    <w:p w14:paraId="63D27312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14:ligatures w14:val="none"/>
        </w:rPr>
        <w:t> </w:t>
      </w:r>
    </w:p>
    <w:p w14:paraId="1B955747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14:ligatures w14:val="none"/>
        </w:rPr>
        <w:t> </w:t>
      </w:r>
    </w:p>
    <w:p w14:paraId="4B41FB2F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14:ligatures w14:val="none"/>
        </w:rPr>
        <w:t> </w:t>
      </w:r>
    </w:p>
    <w:p w14:paraId="3D4E2359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14:ligatures w14:val="none"/>
        </w:rPr>
        <w:t> </w:t>
      </w:r>
    </w:p>
    <w:p w14:paraId="79AEEF09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14:ligatures w14:val="none"/>
        </w:rPr>
        <w:t> </w:t>
      </w:r>
    </w:p>
    <w:p w14:paraId="18E07D42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lastRenderedPageBreak/>
        <w:t>1. 프로젝트 기획 동기 및 설명</w:t>
      </w:r>
    </w:p>
    <w:p w14:paraId="77320A1D" w14:textId="471749AC" w:rsidR="00525FB9" w:rsidRPr="00525FB9" w:rsidRDefault="00525FB9" w:rsidP="00525FB9">
      <w:pPr>
        <w:spacing w:before="240" w:after="240"/>
        <w:ind w:left="0" w:right="0" w:firstLine="200"/>
        <w:jc w:val="both"/>
        <w:rPr>
          <w:rFonts w:asciiTheme="minorEastAsia" w:eastAsiaTheme="minorEastAsia" w:hAnsiTheme="minorEastAsia" w:cs="굴림"/>
          <w:kern w:val="0"/>
          <w:sz w:val="28"/>
          <w:szCs w:val="28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컴퓨터 없이는 살아가기 힘든 시대인 요즘, 우리는 집에 들어서자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마자 컴퓨터부터 켜기 마련이다. 집에 들어와 컴퓨터 앞에 앉아 부팅을 하고, 인터넷을 켜고, 매번 수행하는 반복적인 행위가 존재한다. 이러한 일련의 과정은 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매일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일어나며, 반복되는 행동이기 때문에</w:t>
      </w:r>
      <w:r w:rsidR="00846E9F" w:rsidRPr="007A45E4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비효율적이다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.</w:t>
      </w:r>
    </w:p>
    <w:p w14:paraId="55BB0321" w14:textId="77777777" w:rsidR="00525FB9" w:rsidRPr="00525FB9" w:rsidRDefault="00525FB9" w:rsidP="00525FB9">
      <w:pPr>
        <w:spacing w:before="240" w:after="240"/>
        <w:ind w:left="0" w:right="0" w:firstLine="200"/>
        <w:rPr>
          <w:rFonts w:asciiTheme="minorEastAsia" w:eastAsiaTheme="minorEastAsia" w:hAnsiTheme="minorEastAsia" w:cs="굴림"/>
          <w:kern w:val="0"/>
          <w:sz w:val="28"/>
          <w:szCs w:val="28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우리는 이러한 일련의 과정을 단축하여, 사용자로 하여금 시간을 좀 더 효율적으로 사용할 수 있는 방법을 생각하였다. 그 결과, 사용자 별 행동 패턴을 바탕으로 컴퓨터를 부팅해주는 서비스를 기획하였다.</w:t>
      </w:r>
    </w:p>
    <w:p w14:paraId="339527E5" w14:textId="2B90C1F8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7C2849E4" w14:textId="76B3EE53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t>2. 팀원 및 역할분담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438"/>
        <w:gridCol w:w="2429"/>
        <w:gridCol w:w="3518"/>
      </w:tblGrid>
      <w:tr w:rsidR="00525FB9" w:rsidRPr="00525FB9" w14:paraId="14C9BA0E" w14:textId="77777777" w:rsidTr="00525FB9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7AE88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F773E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학번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E4537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배경 지식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21197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주요 담당 역할</w:t>
            </w:r>
          </w:p>
        </w:tc>
      </w:tr>
      <w:tr w:rsidR="00525FB9" w:rsidRPr="00525FB9" w14:paraId="2A0CF4E0" w14:textId="77777777" w:rsidTr="007A45E4">
        <w:trPr>
          <w:trHeight w:val="9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369A7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이승찬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8F8D9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20173198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F53C2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Django, 웹, 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CF26D" w14:textId="31FEDFDA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 xml:space="preserve">서버 및 </w:t>
            </w:r>
            <w:r w:rsidR="00246395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6"/>
                <w:szCs w:val="26"/>
                <w14:ligatures w14:val="none"/>
              </w:rPr>
              <w:t>스크립트 생성 모듈</w:t>
            </w:r>
          </w:p>
        </w:tc>
      </w:tr>
      <w:tr w:rsidR="00525FB9" w:rsidRPr="00525FB9" w14:paraId="51F54F40" w14:textId="77777777" w:rsidTr="00525FB9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AF9F9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이정민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9750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20153734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DD617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영상처리, 클라우드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B1E47" w14:textId="79EE1EF8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영상처리</w:t>
            </w:r>
          </w:p>
        </w:tc>
      </w:tr>
      <w:tr w:rsidR="00525FB9" w:rsidRPr="00525FB9" w14:paraId="6029136D" w14:textId="77777777" w:rsidTr="00525FB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E32B3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>이정원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BDECF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 xml:space="preserve"> 20153283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F869C" w14:textId="77777777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 xml:space="preserve"> Django, 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BFF97" w14:textId="70021C6A" w:rsidR="00525FB9" w:rsidRPr="00525FB9" w:rsidRDefault="00525FB9" w:rsidP="00525FB9">
            <w:pPr>
              <w:spacing w:before="240"/>
              <w:ind w:left="0" w:right="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  <w:szCs w:val="24"/>
                <w14:ligatures w14:val="none"/>
              </w:rPr>
            </w:pPr>
            <w:r w:rsidRPr="00525FB9">
              <w:rPr>
                <w:rFonts w:asciiTheme="minorEastAsia" w:eastAsiaTheme="minorEastAsia" w:hAnsiTheme="minorEastAsia" w:cs="Arial"/>
                <w:color w:val="000000"/>
                <w:kern w:val="0"/>
                <w:sz w:val="26"/>
                <w:szCs w:val="26"/>
                <w14:ligatures w14:val="none"/>
              </w:rPr>
              <w:t xml:space="preserve"> 서버 및 </w:t>
            </w:r>
            <w:r w:rsidR="00246395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6"/>
                <w:szCs w:val="26"/>
                <w14:ligatures w14:val="none"/>
              </w:rPr>
              <w:t>스크립트 생성 모듈</w:t>
            </w:r>
          </w:p>
        </w:tc>
      </w:tr>
    </w:tbl>
    <w:p w14:paraId="22DB390E" w14:textId="63721942" w:rsidR="00525FB9" w:rsidRPr="007A45E4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14:ligatures w14:val="none"/>
        </w:rPr>
        <w:t> </w:t>
      </w:r>
    </w:p>
    <w:p w14:paraId="2B3FE7A6" w14:textId="4DA689A5" w:rsidR="00846E9F" w:rsidRPr="007A45E4" w:rsidRDefault="00846E9F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14:ligatures w14:val="none"/>
        </w:rPr>
      </w:pPr>
    </w:p>
    <w:p w14:paraId="1F59C3D7" w14:textId="6B6E140B" w:rsidR="007A45E4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14:ligatures w14:val="none"/>
        </w:rPr>
      </w:pPr>
    </w:p>
    <w:p w14:paraId="7903D8BD" w14:textId="77777777" w:rsidR="007A45E4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14:ligatures w14:val="none"/>
        </w:rPr>
      </w:pPr>
    </w:p>
    <w:p w14:paraId="77FC77E7" w14:textId="77777777" w:rsidR="007A45E4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14:ligatures w14:val="none"/>
        </w:rPr>
      </w:pPr>
    </w:p>
    <w:p w14:paraId="2503DC66" w14:textId="03DF90EB" w:rsidR="007A45E4" w:rsidRPr="007A45E4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lastRenderedPageBreak/>
        <w:t>3. 개요</w:t>
      </w:r>
    </w:p>
    <w:p w14:paraId="6004E977" w14:textId="1A575FD3" w:rsidR="00525FB9" w:rsidRPr="00525FB9" w:rsidRDefault="00525FB9" w:rsidP="007A45E4">
      <w:pPr>
        <w:spacing w:before="240" w:after="240"/>
        <w:ind w:left="0" w:right="0" w:firstLineChars="100" w:firstLine="24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집에 들어설 때 얼굴 인식을 통해 가족 구성원을 판별하고, 각 구성원에게 알맞은 자동 컴퓨터 부팅 서비스를 제공한다.</w:t>
      </w:r>
    </w:p>
    <w:p w14:paraId="377D5C9D" w14:textId="41FFFA2D" w:rsidR="00525FB9" w:rsidRPr="00525FB9" w:rsidRDefault="00525FB9" w:rsidP="00525FB9">
      <w:pPr>
        <w:numPr>
          <w:ilvl w:val="0"/>
          <w:numId w:val="39"/>
        </w:numPr>
        <w:spacing w:before="240"/>
        <w:ind w:right="0"/>
        <w:textAlignment w:val="baseline"/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 xml:space="preserve">기본 </w:t>
      </w:r>
      <w:r w:rsidR="00846E9F" w:rsidRPr="007A45E4"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24"/>
          <w:szCs w:val="24"/>
          <w14:ligatures w14:val="none"/>
        </w:rPr>
        <w:t>전제 사항</w:t>
      </w:r>
    </w:p>
    <w:p w14:paraId="5F56B977" w14:textId="77777777" w:rsidR="00525FB9" w:rsidRPr="00525FB9" w:rsidRDefault="00525FB9" w:rsidP="00525FB9">
      <w:pPr>
        <w:numPr>
          <w:ilvl w:val="0"/>
          <w:numId w:val="40"/>
        </w:numPr>
        <w:spacing w:before="0"/>
        <w:ind w:left="1440" w:right="0"/>
        <w:textAlignment w:val="baseline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출입문에는 가속도 센서가 부착 되어있다.</w:t>
      </w:r>
    </w:p>
    <w:p w14:paraId="1D16008B" w14:textId="56E528B5" w:rsidR="00525FB9" w:rsidRPr="00525FB9" w:rsidRDefault="00525FB9" w:rsidP="00525FB9">
      <w:pPr>
        <w:numPr>
          <w:ilvl w:val="0"/>
          <w:numId w:val="40"/>
        </w:numPr>
        <w:spacing w:before="0"/>
        <w:ind w:left="1440" w:right="0"/>
        <w:textAlignment w:val="baseline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출입문을 촬영하는 카메라가 연결된 라즈베리 파이가 집안에 있다.</w:t>
      </w:r>
    </w:p>
    <w:p w14:paraId="701FA711" w14:textId="5D85DC4F" w:rsidR="00525FB9" w:rsidRPr="00525FB9" w:rsidRDefault="00525FB9" w:rsidP="00525FB9">
      <w:pPr>
        <w:numPr>
          <w:ilvl w:val="0"/>
          <w:numId w:val="40"/>
        </w:numPr>
        <w:spacing w:before="0"/>
        <w:ind w:left="1440" w:right="0"/>
        <w:textAlignment w:val="baseline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사용자는 컴퓨터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를 빈번하게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이용한다.</w:t>
      </w:r>
    </w:p>
    <w:p w14:paraId="09591776" w14:textId="769E86E1" w:rsidR="00525FB9" w:rsidRPr="00525FB9" w:rsidRDefault="00525FB9" w:rsidP="00525FB9">
      <w:pPr>
        <w:numPr>
          <w:ilvl w:val="0"/>
          <w:numId w:val="40"/>
        </w:numPr>
        <w:spacing w:before="0" w:after="240"/>
        <w:ind w:left="1440" w:right="0"/>
        <w:textAlignment w:val="baseline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사용자는 서비스 사용 이전에 개인 설정 파일을 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지정한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다.</w:t>
      </w:r>
    </w:p>
    <w:p w14:paraId="39E5CD14" w14:textId="77777777" w:rsidR="00525FB9" w:rsidRPr="00525FB9" w:rsidRDefault="00525FB9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3FF94F7C" w14:textId="77777777" w:rsidR="00525FB9" w:rsidRPr="00525FB9" w:rsidRDefault="00525FB9" w:rsidP="00525FB9">
      <w:pPr>
        <w:numPr>
          <w:ilvl w:val="0"/>
          <w:numId w:val="41"/>
        </w:numPr>
        <w:spacing w:before="240" w:after="240"/>
        <w:ind w:right="0"/>
        <w:textAlignment w:val="baseline"/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작동 원리</w:t>
      </w:r>
    </w:p>
    <w:p w14:paraId="5A6B0C01" w14:textId="6E1B998E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37D755BE" wp14:editId="4C47808E">
            <wp:extent cx="5730240" cy="33147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78E6" w14:textId="6C4509FD" w:rsidR="00525FB9" w:rsidRPr="00525FB9" w:rsidRDefault="00525FB9" w:rsidP="00525FB9">
      <w:pPr>
        <w:numPr>
          <w:ilvl w:val="0"/>
          <w:numId w:val="42"/>
        </w:numPr>
        <w:spacing w:before="240"/>
        <w:ind w:left="1440" w:right="0"/>
        <w:textAlignment w:val="baseline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문을 엶으로 인한 가속도 센서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값 변화로 </w:t>
      </w:r>
      <w:r w:rsid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출입문 개폐를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판단한다.</w:t>
      </w:r>
    </w:p>
    <w:p w14:paraId="5B02F708" w14:textId="41BD4B27" w:rsidR="00525FB9" w:rsidRPr="00525FB9" w:rsidRDefault="00525FB9" w:rsidP="00525FB9">
      <w:pPr>
        <w:numPr>
          <w:ilvl w:val="0"/>
          <w:numId w:val="42"/>
        </w:numPr>
        <w:spacing w:before="0"/>
        <w:ind w:left="1440" w:right="0"/>
        <w:textAlignment w:val="baseline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카메라를 작동시켜 들어오는 이미지를 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초당 한 </w:t>
      </w:r>
      <w:proofErr w:type="spellStart"/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프레임</w:t>
      </w:r>
      <w:r w:rsid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씩</w:t>
      </w:r>
      <w:proofErr w:type="spellEnd"/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저장한다.</w:t>
      </w:r>
    </w:p>
    <w:p w14:paraId="1BCBC1D4" w14:textId="2574DB02" w:rsidR="00525FB9" w:rsidRPr="00525FB9" w:rsidRDefault="00525FB9" w:rsidP="00525FB9">
      <w:pPr>
        <w:numPr>
          <w:ilvl w:val="0"/>
          <w:numId w:val="42"/>
        </w:numPr>
        <w:spacing w:before="0"/>
        <w:ind w:left="1440" w:right="0"/>
        <w:textAlignment w:val="baseline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이미지를 바탕으로 face recognition을 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수행하여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사용자를 특정한다.</w:t>
      </w:r>
    </w:p>
    <w:p w14:paraId="72D7A646" w14:textId="51FB7119" w:rsidR="00525FB9" w:rsidRPr="00525FB9" w:rsidRDefault="00525FB9" w:rsidP="00525FB9">
      <w:pPr>
        <w:numPr>
          <w:ilvl w:val="0"/>
          <w:numId w:val="42"/>
        </w:numPr>
        <w:spacing w:before="0" w:after="240"/>
        <w:ind w:left="1440" w:right="0"/>
        <w:textAlignment w:val="baseline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사용자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가</w:t>
      </w:r>
      <w:r w:rsid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식별되면,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사전에 </w:t>
      </w:r>
      <w:r w:rsid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식별된 유저가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설정</w:t>
      </w:r>
      <w:r w:rsid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한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파일을 바탕으로 부팅 및 실행을 한다.</w:t>
      </w:r>
    </w:p>
    <w:p w14:paraId="70053181" w14:textId="7E61D54F" w:rsidR="00846E9F" w:rsidRPr="007A45E4" w:rsidRDefault="00525FB9" w:rsidP="00197714">
      <w:pPr>
        <w:spacing w:before="240" w:after="240"/>
        <w:ind w:left="0" w:right="0" w:firstLine="200"/>
        <w:rPr>
          <w:rFonts w:asciiTheme="minorEastAsia" w:eastAsiaTheme="minorEastAsia" w:hAnsiTheme="minorEastAsia" w:cs="Arial"/>
          <w:color w:val="000000"/>
          <w:kern w:val="0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14:ligatures w14:val="none"/>
        </w:rPr>
        <w:t> </w:t>
      </w:r>
    </w:p>
    <w:p w14:paraId="108F62A4" w14:textId="362EA253" w:rsidR="007A45E4" w:rsidRPr="007A45E4" w:rsidRDefault="00525FB9" w:rsidP="007A45E4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lastRenderedPageBreak/>
        <w:t>4. 개발 목표 및 구현 내용</w:t>
      </w:r>
    </w:p>
    <w:p w14:paraId="712BE47E" w14:textId="1B3E76B0" w:rsidR="007A45E4" w:rsidRPr="00525FB9" w:rsidRDefault="00525FB9" w:rsidP="007A45E4">
      <w:pPr>
        <w:numPr>
          <w:ilvl w:val="0"/>
          <w:numId w:val="43"/>
        </w:numPr>
        <w:spacing w:before="240" w:after="240"/>
        <w:ind w:right="0"/>
        <w:textAlignment w:val="baseline"/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Face retrieval (얼굴 인식 및 식별)</w:t>
      </w:r>
    </w:p>
    <w:p w14:paraId="23977EA7" w14:textId="0A0A8A76" w:rsidR="00846E9F" w:rsidRPr="007A45E4" w:rsidRDefault="00846E9F" w:rsidP="00846E9F">
      <w:pPr>
        <w:spacing w:before="240" w:after="240"/>
        <w:ind w:left="0" w:right="0"/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 xml:space="preserve">1. Sensor </w:t>
      </w:r>
    </w:p>
    <w:p w14:paraId="3DDDC01E" w14:textId="7F2014FD" w:rsidR="007A45E4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집안에 사람이 들어오게 되면 수행되는 기능이다. 문에 장착된 가속도 센서를 기반으로 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출입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문의 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개폐를 판단한다.</w:t>
      </w:r>
    </w:p>
    <w:p w14:paraId="5E36E9E1" w14:textId="23CCF325" w:rsidR="00525FB9" w:rsidRPr="007A45E4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가. 센서를 기반으로 문열림을 판단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한다.</w:t>
      </w:r>
    </w:p>
    <w:p w14:paraId="08988E8A" w14:textId="4F98AF44" w:rsidR="00846E9F" w:rsidRPr="007A45E4" w:rsidRDefault="00846E9F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나</w:t>
      </w:r>
      <w:r w:rsidRPr="007A45E4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. </w:t>
      </w:r>
      <w:r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개폐가 판단되면,</w:t>
      </w:r>
      <w:r w:rsidRPr="007A45E4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메인 서버에 신호를 전달한다.</w:t>
      </w:r>
    </w:p>
    <w:p w14:paraId="3F334879" w14:textId="77777777" w:rsidR="00846E9F" w:rsidRPr="007A45E4" w:rsidRDefault="00846E9F" w:rsidP="00846E9F">
      <w:pPr>
        <w:spacing w:before="240" w:after="240"/>
        <w:ind w:left="0" w:right="0"/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36DC38EF" w14:textId="17B95AAF" w:rsidR="00846E9F" w:rsidRPr="00525FB9" w:rsidRDefault="00846E9F" w:rsidP="00846E9F">
      <w:pPr>
        <w:spacing w:before="240" w:after="240"/>
        <w:ind w:left="0" w:right="0"/>
        <w:rPr>
          <w:rFonts w:asciiTheme="minorEastAsia" w:eastAsiaTheme="minorEastAsia" w:hAnsiTheme="minorEastAsia" w:cs="굴림"/>
          <w:b/>
          <w:bCs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 </w:t>
      </w:r>
      <w:r w:rsidRPr="007A45E4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2</w:t>
      </w: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 xml:space="preserve">. </w:t>
      </w:r>
      <w:r w:rsidRPr="007A45E4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amera</w:t>
      </w:r>
    </w:p>
    <w:p w14:paraId="0EB765CD" w14:textId="0CD222CD" w:rsidR="007A45E4" w:rsidRPr="007A45E4" w:rsidRDefault="007A45E4" w:rsidP="007A45E4">
      <w:pPr>
        <w:spacing w:before="240" w:after="240"/>
        <w:ind w:left="0" w:right="0" w:firstLine="120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개폐로 인해 서버에 신호가 전달되면,</w:t>
      </w:r>
      <w:r w:rsidRPr="007A45E4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장착된 </w:t>
      </w:r>
      <w:r w:rsidR="00846E9F"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카메라를 작동시킨다.</w:t>
      </w:r>
    </w:p>
    <w:p w14:paraId="292D93BD" w14:textId="78EC22E1" w:rsidR="007A45E4" w:rsidRPr="00525FB9" w:rsidRDefault="007A45E4" w:rsidP="007A45E4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가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. 카메라를 통해 프레임을 수집하고, 사전에 구축된 얼굴 인식 모듈에 전달한다.</w:t>
      </w:r>
    </w:p>
    <w:p w14:paraId="548988C9" w14:textId="052ADC4A" w:rsidR="007A45E4" w:rsidRPr="00525FB9" w:rsidRDefault="007A45E4" w:rsidP="007A45E4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나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. 인식 모듈을 통해 가구 구성원을 식별한다.</w:t>
      </w:r>
    </w:p>
    <w:p w14:paraId="5313BA3B" w14:textId="1B36F064" w:rsidR="00846E9F" w:rsidRPr="00525FB9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다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. 입장한 가구 구성원 정보를 서버에 송신한다.</w:t>
      </w:r>
    </w:p>
    <w:p w14:paraId="07A49ED4" w14:textId="1FE7DF72" w:rsidR="007A45E4" w:rsidRDefault="007A45E4" w:rsidP="007317C3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1D73E957" w14:textId="53278F86" w:rsidR="007317C3" w:rsidRPr="007317C3" w:rsidRDefault="007317C3" w:rsidP="007317C3">
      <w:pPr>
        <w:spacing w:before="0"/>
        <w:ind w:left="0" w:right="0"/>
        <w:rPr>
          <w:rFonts w:asciiTheme="minorEastAsia" w:eastAsiaTheme="minorEastAsia" w:hAnsiTheme="minorEastAsia" w:cs="굴림"/>
          <w:b/>
          <w:kern w:val="0"/>
          <w:sz w:val="24"/>
          <w:szCs w:val="24"/>
          <w14:ligatures w14:val="none"/>
        </w:rPr>
      </w:pPr>
      <w:r w:rsidRPr="007317C3">
        <w:rPr>
          <w:rFonts w:asciiTheme="minorEastAsia" w:eastAsiaTheme="minorEastAsia" w:hAnsiTheme="minorEastAsia" w:cs="굴림"/>
          <w:b/>
          <w:kern w:val="0"/>
          <w:sz w:val="24"/>
          <w:szCs w:val="24"/>
          <w14:ligatures w14:val="none"/>
        </w:rPr>
        <w:t xml:space="preserve"> 3. Security</w:t>
      </w:r>
    </w:p>
    <w:p w14:paraId="2FB9DA7A" w14:textId="3D673C5E" w:rsidR="007317C3" w:rsidRDefault="007317C3" w:rsidP="007317C3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  <w:t xml:space="preserve"> </w:t>
      </w:r>
      <w:r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  <w:t>컴퓨터를 키고,</w:t>
      </w:r>
      <w:r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  <w:t xml:space="preserve"> </w:t>
      </w:r>
      <w:r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  <w:t>프로세스를 실행하는 과정에서 포트를 개방한다.</w:t>
      </w:r>
      <w:r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  <w:t xml:space="preserve"> </w:t>
      </w:r>
      <w:r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  <w:t>이때 발생하는 보안문제를</w:t>
      </w:r>
      <w:r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  <w:t xml:space="preserve"> </w:t>
      </w:r>
      <w:r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  <w:t>최대한 해결한다.</w:t>
      </w:r>
    </w:p>
    <w:p w14:paraId="3AA431C5" w14:textId="1EBFBEB1" w:rsidR="007317C3" w:rsidRPr="007317C3" w:rsidRDefault="007317C3" w:rsidP="007317C3">
      <w:pPr>
        <w:pStyle w:val="afff9"/>
        <w:numPr>
          <w:ilvl w:val="0"/>
          <w:numId w:val="49"/>
        </w:numPr>
        <w:spacing w:before="0"/>
        <w:ind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7317C3"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  <w:t xml:space="preserve">ssh2 </w:t>
      </w:r>
      <w:r w:rsidRPr="007317C3"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  <w:t>프로토콜 이용</w:t>
      </w:r>
    </w:p>
    <w:p w14:paraId="5E167628" w14:textId="7F150CC5" w:rsidR="007317C3" w:rsidRDefault="007317C3" w:rsidP="007317C3">
      <w:pPr>
        <w:pStyle w:val="afff9"/>
        <w:numPr>
          <w:ilvl w:val="0"/>
          <w:numId w:val="49"/>
        </w:numPr>
        <w:spacing w:before="0"/>
        <w:ind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  <w:t xml:space="preserve">private </w:t>
      </w:r>
      <w:proofErr w:type="spellStart"/>
      <w:r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  <w:t>ip</w:t>
      </w:r>
      <w:proofErr w:type="spellEnd"/>
      <w:r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  <w:t>이용</w:t>
      </w:r>
    </w:p>
    <w:p w14:paraId="6597D448" w14:textId="1BFB2E1E" w:rsidR="007317C3" w:rsidRPr="007317C3" w:rsidRDefault="007317C3" w:rsidP="007317C3">
      <w:pPr>
        <w:pStyle w:val="afff9"/>
        <w:numPr>
          <w:ilvl w:val="0"/>
          <w:numId w:val="49"/>
        </w:numPr>
        <w:spacing w:before="0"/>
        <w:ind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  <w:t>f</w:t>
      </w:r>
      <w:r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  <w:t>ail2ban</w:t>
      </w:r>
      <w:r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  <w:t xml:space="preserve">과 같은 </w:t>
      </w:r>
      <w:r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  <w:t xml:space="preserve">opensource </w:t>
      </w:r>
      <w:r>
        <w:rPr>
          <w:rFonts w:asciiTheme="minorEastAsia" w:eastAsiaTheme="minorEastAsia" w:hAnsiTheme="minorEastAsia" w:cs="굴림" w:hint="eastAsia"/>
          <w:kern w:val="0"/>
          <w:sz w:val="24"/>
          <w:szCs w:val="24"/>
          <w14:ligatures w14:val="none"/>
        </w:rPr>
        <w:t>보안 솔루션 활용</w:t>
      </w:r>
    </w:p>
    <w:p w14:paraId="7CAA5436" w14:textId="2D6DA470" w:rsidR="007A45E4" w:rsidRPr="007A45E4" w:rsidRDefault="007A45E4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624A2A3D" w14:textId="0A41233A" w:rsidR="007A45E4" w:rsidRDefault="007A45E4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7FF10E5B" w14:textId="5DC0B24B" w:rsidR="00197714" w:rsidRDefault="00197714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4484BD30" w14:textId="77777777" w:rsidR="00197714" w:rsidRPr="007A45E4" w:rsidRDefault="00197714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78F831CC" w14:textId="649B62FB" w:rsidR="007A45E4" w:rsidRPr="007A45E4" w:rsidRDefault="007A45E4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0F01278E" w14:textId="77777777" w:rsidR="007A45E4" w:rsidRPr="007A45E4" w:rsidRDefault="007A45E4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7BC3B43A" w14:textId="00ED8EE1" w:rsidR="007A45E4" w:rsidRPr="00525FB9" w:rsidRDefault="00525FB9" w:rsidP="007A45E4">
      <w:pPr>
        <w:numPr>
          <w:ilvl w:val="0"/>
          <w:numId w:val="44"/>
        </w:numPr>
        <w:spacing w:before="240" w:after="240"/>
        <w:ind w:right="0"/>
        <w:textAlignment w:val="baseline"/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>Autonomous PC setting (식별된 사용자의 루틴 수행)</w:t>
      </w:r>
    </w:p>
    <w:p w14:paraId="1D74DF7E" w14:textId="5134F693" w:rsidR="007A45E4" w:rsidRPr="007A45E4" w:rsidRDefault="00846E9F" w:rsidP="007A45E4">
      <w:pPr>
        <w:pStyle w:val="afff9"/>
        <w:numPr>
          <w:ilvl w:val="0"/>
          <w:numId w:val="48"/>
        </w:numPr>
        <w:spacing w:before="240" w:after="240"/>
        <w:ind w:right="0"/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User</w:t>
      </w:r>
      <w:r w:rsidR="00525FB9" w:rsidRPr="007A45E4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 xml:space="preserve"> Registration (사용자 등록 기능)</w:t>
      </w:r>
    </w:p>
    <w:p w14:paraId="3AA39092" w14:textId="695F4CDA" w:rsidR="00846E9F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 사전에 사용자 등록을 위한 기능을 제공한다. </w:t>
      </w:r>
      <w:r w:rsidR="00F32907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Raspberry pi</w:t>
      </w:r>
      <w:r w:rsidR="00F32907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에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장착된 카메라 모듈을 이용해 사용자 얼굴을 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>저장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하는 기능을 돕는다.</w:t>
      </w:r>
    </w:p>
    <w:p w14:paraId="3362BBE7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가. 사용자 등록 기능을 수행하며, 사용자의 얼굴을 촬영한다.</w:t>
      </w:r>
    </w:p>
    <w:p w14:paraId="6DCF5419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나. 사용자의 정보를 저장 및 관리한다.</w:t>
      </w:r>
    </w:p>
    <w:p w14:paraId="45DA325A" w14:textId="4261C8C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다. 사용자 부팅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후 수행 루틴을 관리한다.</w:t>
      </w:r>
    </w:p>
    <w:p w14:paraId="533B77F0" w14:textId="77777777" w:rsidR="007A45E4" w:rsidRPr="00525FB9" w:rsidRDefault="007A45E4" w:rsidP="00525FB9">
      <w:pPr>
        <w:spacing w:before="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374D8E8B" w14:textId="0B63734D" w:rsidR="007A45E4" w:rsidRPr="007A45E4" w:rsidRDefault="00525FB9" w:rsidP="007A45E4">
      <w:pPr>
        <w:pStyle w:val="afff9"/>
        <w:numPr>
          <w:ilvl w:val="0"/>
          <w:numId w:val="48"/>
        </w:numPr>
        <w:spacing w:before="240" w:after="240"/>
        <w:ind w:right="0"/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</w:pPr>
      <w:r w:rsidRPr="007A45E4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Routine script creator (수행 루틴 작성 환경을 제공한다.)</w:t>
      </w:r>
    </w:p>
    <w:p w14:paraId="0785CB1C" w14:textId="0000B528" w:rsidR="00525FB9" w:rsidRPr="00525FB9" w:rsidRDefault="00525FB9" w:rsidP="007A45E4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 사용자별 수행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루틴을 제공하는 인터페이스를 통해 입력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받는다. 입력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받은 수행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루틴을 스크립트 파일로 변환하여, 부팅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후 루틴을 서버에 저장한다.</w:t>
      </w:r>
    </w:p>
    <w:p w14:paraId="32CDA21A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가. 사용자 수행 루틴 작성 기능을 제공한다.</w:t>
      </w:r>
    </w:p>
    <w:p w14:paraId="15D08A60" w14:textId="59FECD1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나. 입력</w:t>
      </w:r>
      <w:r w:rsidR="00846E9F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받은 수행 루틴을 </w:t>
      </w:r>
      <w:proofErr w:type="spellStart"/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배치파일</w:t>
      </w:r>
      <w:proofErr w:type="spellEnd"/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(.bat)혹은 쉘 스크립트 파일(.</w:t>
      </w:r>
      <w:proofErr w:type="spellStart"/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sh</w:t>
      </w:r>
      <w:proofErr w:type="spellEnd"/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)로 변환한다.</w:t>
      </w:r>
    </w:p>
    <w:p w14:paraId="7C5950ED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다. 서버에 기록된 사용자 정보 기반으로 스크립트 파일을 갱신한다. </w:t>
      </w:r>
    </w:p>
    <w:p w14:paraId="09827BF4" w14:textId="1F0ED3F5" w:rsidR="00525FB9" w:rsidRPr="007A45E4" w:rsidRDefault="00525FB9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23B84B55" w14:textId="702ED1BE" w:rsidR="007A45E4" w:rsidRP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4F316C5F" w14:textId="36174637" w:rsidR="007A45E4" w:rsidRP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35ED6D52" w14:textId="7087A53F" w:rsidR="007A45E4" w:rsidRP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1EDB6683" w14:textId="57002251" w:rsid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3B316F8B" w14:textId="7290F378" w:rsid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3DD949D7" w14:textId="77777777" w:rsidR="007A45E4" w:rsidRP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13E8B33A" w14:textId="61306DCB" w:rsidR="007A45E4" w:rsidRP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6E1C2E18" w14:textId="7A511F97" w:rsidR="007A45E4" w:rsidRPr="007A45E4" w:rsidRDefault="00525FB9" w:rsidP="007A45E4">
      <w:pPr>
        <w:pStyle w:val="afff9"/>
        <w:numPr>
          <w:ilvl w:val="0"/>
          <w:numId w:val="42"/>
        </w:numPr>
        <w:spacing w:before="240" w:after="240"/>
        <w:ind w:right="0"/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</w:pPr>
      <w:r w:rsidRPr="007A45E4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lastRenderedPageBreak/>
        <w:t>한계점</w:t>
      </w:r>
    </w:p>
    <w:p w14:paraId="2171A1A2" w14:textId="77777777" w:rsidR="00525FB9" w:rsidRPr="00525FB9" w:rsidRDefault="00525FB9" w:rsidP="00525FB9">
      <w:pPr>
        <w:numPr>
          <w:ilvl w:val="0"/>
          <w:numId w:val="45"/>
        </w:numPr>
        <w:spacing w:before="240" w:after="240"/>
        <w:ind w:right="0"/>
        <w:textAlignment w:val="baseline"/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촬영 환경</w:t>
      </w:r>
    </w:p>
    <w:p w14:paraId="1F528E1C" w14:textId="0CFC25A1" w:rsidR="00525FB9" w:rsidRPr="007A45E4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 얼굴 인식 단계에서 예상치 못한 문제가 발생할 수 있다. 우리 프로젝트의 경우 카메라 모듈을 통해 촬영을 하고, 얼굴 인식을 수행한다. 이때, 촬영 당시 lightness, motion blur, occlusion,</w:t>
      </w:r>
      <w:r w:rsidR="007A45E4" w:rsidRPr="007A45E4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background clutter 등의 문제가 발생할 위험이 있다. 이로</w:t>
      </w:r>
      <w:r w:rsidR="007A45E4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 xml:space="preserve">인해 </w:t>
      </w:r>
      <w:r w:rsidR="007A45E4" w:rsidRPr="007A45E4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식별 가능한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얼굴이 포함된 frame이 추출되지 않을 경우 문제가 될 수 있다. 큰 문제가 된다면, 일반적인 상황을 고려하여 구축할 예정이다.</w:t>
      </w:r>
    </w:p>
    <w:p w14:paraId="7C1BB3A1" w14:textId="77777777" w:rsidR="007A45E4" w:rsidRPr="00525FB9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3D227BDF" w14:textId="77777777" w:rsidR="00525FB9" w:rsidRPr="00525FB9" w:rsidRDefault="00525FB9" w:rsidP="00525FB9">
      <w:pPr>
        <w:numPr>
          <w:ilvl w:val="0"/>
          <w:numId w:val="46"/>
        </w:numPr>
        <w:spacing w:before="240" w:after="240"/>
        <w:ind w:right="0"/>
        <w:textAlignment w:val="baseline"/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동기화 문제</w:t>
      </w:r>
    </w:p>
    <w:p w14:paraId="6EF70096" w14:textId="35CC7DDD" w:rsidR="00525FB9" w:rsidRPr="007A45E4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 우리의 서비스는 다수의 기기간의 통신을 통해 수행된다. 이로</w:t>
      </w:r>
      <w:r w:rsidR="00F32907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인해, 특정 모듈에서 지연이 발생하게 되면, 전체 시스템에 영향을 줄 수 있다. 따라서, 동기화 문제를 고려하고 예상치 못한 병목으로 발생하는 문제를 처리할 필요가 있다.</w:t>
      </w:r>
    </w:p>
    <w:p w14:paraId="2056551B" w14:textId="77777777" w:rsidR="007A45E4" w:rsidRPr="00525FB9" w:rsidRDefault="007A45E4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14DE6DE2" w14:textId="77777777" w:rsidR="00525FB9" w:rsidRPr="00525FB9" w:rsidRDefault="00525FB9" w:rsidP="00525FB9">
      <w:pPr>
        <w:numPr>
          <w:ilvl w:val="0"/>
          <w:numId w:val="47"/>
        </w:numPr>
        <w:spacing w:before="240" w:after="240"/>
        <w:ind w:right="0"/>
        <w:textAlignment w:val="baseline"/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24"/>
          <w:szCs w:val="24"/>
          <w14:ligatures w14:val="none"/>
        </w:rPr>
        <w:t>센서 이상치</w:t>
      </w:r>
    </w:p>
    <w:p w14:paraId="342A4674" w14:textId="29582692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 우리는 센서를 통해 문의 여닫힘을 감지할 예정이다. 센서</w:t>
      </w:r>
      <w:r w:rsidR="00F32907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값이 바람이나 기타 환경적인 요소로 인해 오작동 할 수 있다. 이로</w:t>
      </w:r>
      <w:r w:rsidR="00F32907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인한, 이상치가 발생했을</w:t>
      </w:r>
      <w:r w:rsidR="00F32907">
        <w:rPr>
          <w:rFonts w:asciiTheme="minorEastAsia" w:eastAsiaTheme="minorEastAsia" w:hAnsiTheme="minorEastAsia" w:cs="Arial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525FB9">
        <w:rPr>
          <w:rFonts w:asciiTheme="minorEastAsia" w:eastAsiaTheme="minorEastAsia" w:hAnsiTheme="minorEastAsia" w:cs="Arial"/>
          <w:color w:val="000000"/>
          <w:kern w:val="0"/>
          <w:sz w:val="24"/>
          <w:szCs w:val="24"/>
          <w14:ligatures w14:val="none"/>
        </w:rPr>
        <w:t>때, 불필요한 루틴이 수행될 수 있다.</w:t>
      </w:r>
    </w:p>
    <w:p w14:paraId="54DD9154" w14:textId="69E96325" w:rsidR="00525FB9" w:rsidRDefault="00525FB9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  <w:br/>
      </w:r>
      <w:r w:rsidRPr="00525FB9"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  <w:br/>
      </w:r>
      <w:r w:rsidRPr="00525FB9"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  <w:br/>
      </w:r>
    </w:p>
    <w:p w14:paraId="398D78FB" w14:textId="0366F64D" w:rsid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20039588" w14:textId="1535DB12" w:rsid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4E21F4B7" w14:textId="77777777" w:rsidR="007A45E4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547FD3CE" w14:textId="77777777" w:rsidR="007A45E4" w:rsidRPr="00525FB9" w:rsidRDefault="007A45E4" w:rsidP="00525FB9">
      <w:pPr>
        <w:spacing w:before="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</w:p>
    <w:p w14:paraId="531D1E67" w14:textId="77777777" w:rsidR="00525FB9" w:rsidRPr="00525FB9" w:rsidRDefault="00525FB9" w:rsidP="00525FB9">
      <w:pPr>
        <w:spacing w:before="240" w:after="240"/>
        <w:ind w:left="0" w:right="0"/>
        <w:rPr>
          <w:rFonts w:asciiTheme="minorEastAsia" w:eastAsiaTheme="minorEastAsia" w:hAnsiTheme="minorEastAsia" w:cs="굴림"/>
          <w:kern w:val="0"/>
          <w:sz w:val="24"/>
          <w:szCs w:val="24"/>
          <w14:ligatures w14:val="none"/>
        </w:rPr>
      </w:pPr>
      <w:r w:rsidRPr="00525FB9">
        <w:rPr>
          <w:rFonts w:asciiTheme="minorEastAsia" w:eastAsiaTheme="minorEastAsia" w:hAnsiTheme="minorEastAsia" w:cs="Arial"/>
          <w:b/>
          <w:bCs/>
          <w:color w:val="000000"/>
          <w:kern w:val="0"/>
          <w:sz w:val="40"/>
          <w:szCs w:val="40"/>
          <w14:ligatures w14:val="none"/>
        </w:rPr>
        <w:lastRenderedPageBreak/>
        <w:t>6. 주간 진행 계획</w:t>
      </w:r>
    </w:p>
    <w:p w14:paraId="64BAB854" w14:textId="77777777" w:rsidR="00C4235E" w:rsidRDefault="00C4235E" w:rsidP="00237AC6">
      <w:pPr>
        <w:pStyle w:val="af2"/>
      </w:pPr>
      <w:r>
        <w:rPr>
          <w:noProof/>
        </w:rPr>
        <w:drawing>
          <wp:inline distT="0" distB="0" distL="0" distR="0" wp14:anchorId="0E0F8F7B" wp14:editId="3CBAE63D">
            <wp:extent cx="5904230" cy="4105275"/>
            <wp:effectExtent l="0" t="0" r="127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04"/>
                    <a:stretch/>
                  </pic:blipFill>
                  <pic:spPr bwMode="auto">
                    <a:xfrm>
                      <a:off x="0" y="0"/>
                      <a:ext cx="5904230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235E" w:rsidSect="0064295B">
      <w:footerReference w:type="default" r:id="rId12"/>
      <w:headerReference w:type="first" r:id="rId13"/>
      <w:pgSz w:w="11906" w:h="16838" w:code="9"/>
      <w:pgMar w:top="1304" w:right="1304" w:bottom="1304" w:left="1304" w:header="720" w:footer="57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C9177" w14:textId="77777777" w:rsidR="00C25625" w:rsidRDefault="00C25625">
      <w:r>
        <w:separator/>
      </w:r>
    </w:p>
    <w:p w14:paraId="1145369C" w14:textId="77777777" w:rsidR="00C25625" w:rsidRDefault="00C25625"/>
  </w:endnote>
  <w:endnote w:type="continuationSeparator" w:id="0">
    <w:p w14:paraId="442A4FAD" w14:textId="77777777" w:rsidR="00C25625" w:rsidRDefault="00C25625">
      <w:r>
        <w:continuationSeparator/>
      </w:r>
    </w:p>
    <w:p w14:paraId="263F7292" w14:textId="77777777" w:rsidR="00C25625" w:rsidRDefault="00C256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날짜, 문서 제목, 페이지 번호가 있는 바닥글 표"/>
    </w:tblPr>
    <w:tblGrid>
      <w:gridCol w:w="1394"/>
      <w:gridCol w:w="6509"/>
      <w:gridCol w:w="1395"/>
    </w:tblGrid>
    <w:tr w:rsidR="00FC58C2" w:rsidRPr="00F547BE" w14:paraId="1A3A0743" w14:textId="77777777" w:rsidTr="005A54FA">
      <w:tc>
        <w:tcPr>
          <w:tcW w:w="750" w:type="pct"/>
        </w:tcPr>
        <w:p w14:paraId="7D417A73" w14:textId="5577F2EB" w:rsidR="00FC58C2" w:rsidRPr="00F547BE" w:rsidRDefault="00C25625" w:rsidP="00547E56">
          <w:pPr>
            <w:pStyle w:val="ab"/>
          </w:pPr>
          <w:sdt>
            <w:sdtPr>
              <w:rPr>
                <w:rFonts w:hint="eastAsia"/>
              </w:rPr>
              <w:alias w:val="날짜:"/>
              <w:tag w:val="날짜:"/>
              <w:id w:val="-581765881"/>
              <w:placeholder>
                <w:docPart w:val="B6913E78FC7741E4A4F9796EEFE0F10A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/>
            </w:sdtPr>
            <w:sdtEndPr/>
            <w:sdtContent>
              <w:r w:rsidR="003E7A68">
                <w:rPr>
                  <w:rFonts w:hint="eastAsia"/>
                </w:rPr>
                <w:t>2019.09.09</w:t>
              </w:r>
            </w:sdtContent>
          </w:sdt>
        </w:p>
      </w:tc>
      <w:tc>
        <w:tcPr>
          <w:tcW w:w="3500" w:type="pct"/>
        </w:tcPr>
        <w:sdt>
          <w:sdtPr>
            <w:rPr>
              <w:rFonts w:hint="eastAsia"/>
            </w:rPr>
            <w:alias w:val="직함:"/>
            <w:tag w:val="직함:"/>
            <w:id w:val="1369803302"/>
            <w:placeholder>
              <w:docPart w:val="A488B157DB2D4D3EB9EAA6A81839D468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54039279" w14:textId="403D2B42" w:rsidR="00FC58C2" w:rsidRPr="00F547BE" w:rsidRDefault="003E7A68" w:rsidP="00547E56">
              <w:pPr>
                <w:pStyle w:val="ab"/>
                <w:jc w:val="center"/>
              </w:pPr>
              <w:r>
                <w:rPr>
                  <w:rFonts w:hint="eastAsia"/>
                </w:rPr>
                <w:t>프로젝트 제안서</w:t>
              </w:r>
            </w:p>
          </w:sdtContent>
        </w:sdt>
      </w:tc>
      <w:tc>
        <w:tcPr>
          <w:tcW w:w="750" w:type="pct"/>
        </w:tcPr>
        <w:p w14:paraId="2817202C" w14:textId="7ECBE413" w:rsidR="00FC58C2" w:rsidRPr="00F547BE" w:rsidRDefault="004F0E9B" w:rsidP="00547E56">
          <w:pPr>
            <w:pStyle w:val="ab"/>
            <w:jc w:val="right"/>
          </w:pPr>
          <w:r w:rsidRPr="00F547BE">
            <w:rPr>
              <w:rFonts w:hint="eastAsia"/>
              <w:lang w:val="ko-KR" w:bidi="ko-KR"/>
            </w:rPr>
            <w:fldChar w:fldCharType="begin"/>
          </w:r>
          <w:r w:rsidRPr="00F547BE">
            <w:rPr>
              <w:rFonts w:hint="eastAsia"/>
              <w:lang w:val="ko-KR" w:bidi="ko-KR"/>
            </w:rPr>
            <w:instrText xml:space="preserve"> PAGE   \* MERGEFORMAT </w:instrText>
          </w:r>
          <w:r w:rsidRPr="00F547BE">
            <w:rPr>
              <w:rFonts w:hint="eastAsia"/>
              <w:lang w:val="ko-KR" w:bidi="ko-KR"/>
            </w:rPr>
            <w:fldChar w:fldCharType="separate"/>
          </w:r>
          <w:r w:rsidR="002D34D9">
            <w:rPr>
              <w:noProof/>
              <w:lang w:val="ko-KR" w:bidi="ko-KR"/>
            </w:rPr>
            <w:t>7</w:t>
          </w:r>
          <w:r w:rsidRPr="00F547BE">
            <w:rPr>
              <w:rFonts w:hint="eastAsia"/>
              <w:noProof/>
              <w:lang w:val="ko-KR" w:bidi="ko-KR"/>
            </w:rPr>
            <w:fldChar w:fldCharType="end"/>
          </w:r>
        </w:p>
      </w:tc>
    </w:tr>
  </w:tbl>
  <w:p w14:paraId="3F354F8F" w14:textId="77777777" w:rsidR="00FC58C2" w:rsidRPr="00F547BE" w:rsidRDefault="00FC58C2">
    <w:pPr>
      <w:pStyle w:val="a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3DA88" w14:textId="77777777" w:rsidR="00C25625" w:rsidRDefault="00C25625">
      <w:r>
        <w:separator/>
      </w:r>
    </w:p>
    <w:p w14:paraId="39235784" w14:textId="77777777" w:rsidR="00C25625" w:rsidRDefault="00C25625"/>
  </w:footnote>
  <w:footnote w:type="continuationSeparator" w:id="0">
    <w:p w14:paraId="2B89E20C" w14:textId="77777777" w:rsidR="00C25625" w:rsidRDefault="00C25625">
      <w:r>
        <w:continuationSeparator/>
      </w:r>
    </w:p>
    <w:p w14:paraId="63B1BB07" w14:textId="77777777" w:rsidR="00C25625" w:rsidRDefault="00C2562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D4021" w14:textId="77777777" w:rsidR="00A94C93" w:rsidRDefault="00A638EC">
    <w:pPr>
      <w:pStyle w:val="af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E59CB86" wp14:editId="05E1CE91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그룹 1" descr="장식 사이드바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직사각형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직사각형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E289A60" id="그룹 1" o:spid="_x0000_s1026" alt="장식 사이드바" style="position:absolute;left:0;text-align:left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">
              <v:rect id="직사각형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직사각형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26ABA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F0C81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622A1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3CB4B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921D1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90160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1CF22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82F14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EC1A16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C836A5"/>
    <w:multiLevelType w:val="multilevel"/>
    <w:tmpl w:val="2AA4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7B605A"/>
    <w:multiLevelType w:val="multilevel"/>
    <w:tmpl w:val="6C18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901B7C"/>
    <w:multiLevelType w:val="multilevel"/>
    <w:tmpl w:val="160E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54895"/>
    <w:multiLevelType w:val="multilevel"/>
    <w:tmpl w:val="884A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3A5F16"/>
    <w:multiLevelType w:val="multilevel"/>
    <w:tmpl w:val="1E74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3B0D7D"/>
    <w:multiLevelType w:val="multilevel"/>
    <w:tmpl w:val="2C5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AD0C3B"/>
    <w:multiLevelType w:val="multilevel"/>
    <w:tmpl w:val="BE90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B6697C"/>
    <w:multiLevelType w:val="multilevel"/>
    <w:tmpl w:val="F200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FB12FD"/>
    <w:multiLevelType w:val="multilevel"/>
    <w:tmpl w:val="3886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301999"/>
    <w:multiLevelType w:val="multilevel"/>
    <w:tmpl w:val="9236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252BF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F801108"/>
    <w:multiLevelType w:val="hybridMultilevel"/>
    <w:tmpl w:val="B19E9F80"/>
    <w:lvl w:ilvl="0" w:tplc="B28C1952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3" w15:restartNumberingAfterBreak="0">
    <w:nsid w:val="333B10D3"/>
    <w:multiLevelType w:val="multilevel"/>
    <w:tmpl w:val="3012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9F6A0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5F70E5D"/>
    <w:multiLevelType w:val="hybridMultilevel"/>
    <w:tmpl w:val="187E15CA"/>
    <w:lvl w:ilvl="0" w:tplc="F41697F4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  <w:color w:val="000000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B9B7C59"/>
    <w:multiLevelType w:val="multilevel"/>
    <w:tmpl w:val="5496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024067"/>
    <w:multiLevelType w:val="hybridMultilevel"/>
    <w:tmpl w:val="F678FD94"/>
    <w:lvl w:ilvl="0" w:tplc="2D5C8424">
      <w:start w:val="1"/>
      <w:numFmt w:val="ganada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3D937B9C"/>
    <w:multiLevelType w:val="hybridMultilevel"/>
    <w:tmpl w:val="1B38821C"/>
    <w:lvl w:ilvl="0" w:tplc="3CCA5D0C">
      <w:start w:val="1"/>
      <w:numFmt w:val="decimal"/>
      <w:lvlText w:val="%1."/>
      <w:lvlJc w:val="left"/>
      <w:pPr>
        <w:ind w:left="1360" w:hanging="9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F876968"/>
    <w:multiLevelType w:val="hybridMultilevel"/>
    <w:tmpl w:val="0958DC7A"/>
    <w:lvl w:ilvl="0" w:tplc="61F219C6">
      <w:start w:val="1"/>
      <w:numFmt w:val="decimalEnclosedCircle"/>
      <w:lvlText w:val="%1"/>
      <w:lvlJc w:val="left"/>
      <w:pPr>
        <w:ind w:left="432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0" w15:restartNumberingAfterBreak="0">
    <w:nsid w:val="419B0884"/>
    <w:multiLevelType w:val="multilevel"/>
    <w:tmpl w:val="C598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D54CB6"/>
    <w:multiLevelType w:val="multilevel"/>
    <w:tmpl w:val="4226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42286A"/>
    <w:multiLevelType w:val="hybridMultilevel"/>
    <w:tmpl w:val="3E8011E6"/>
    <w:lvl w:ilvl="0" w:tplc="ACE6746E">
      <w:start w:val="4"/>
      <w:numFmt w:val="bullet"/>
      <w:lvlText w:val="-"/>
      <w:lvlJc w:val="left"/>
      <w:pPr>
        <w:ind w:left="432" w:hanging="360"/>
      </w:pPr>
      <w:rPr>
        <w:rFonts w:ascii="Arial" w:eastAsia="맑은 고딕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3" w15:restartNumberingAfterBreak="0">
    <w:nsid w:val="4C7608C2"/>
    <w:multiLevelType w:val="multilevel"/>
    <w:tmpl w:val="4126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993888"/>
    <w:multiLevelType w:val="hybridMultilevel"/>
    <w:tmpl w:val="E0525368"/>
    <w:lvl w:ilvl="0" w:tplc="0EB45C24">
      <w:start w:val="1"/>
      <w:numFmt w:val="bullet"/>
      <w:pStyle w:val="a1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5" w15:restartNumberingAfterBreak="0">
    <w:nsid w:val="56CA5D61"/>
    <w:multiLevelType w:val="multilevel"/>
    <w:tmpl w:val="3C6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AC2025"/>
    <w:multiLevelType w:val="multilevel"/>
    <w:tmpl w:val="A13A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BB221B"/>
    <w:multiLevelType w:val="hybridMultilevel"/>
    <w:tmpl w:val="9F86675A"/>
    <w:lvl w:ilvl="0" w:tplc="BA9C960A">
      <w:start w:val="1"/>
      <w:numFmt w:val="decimalEnclosedCircle"/>
      <w:lvlText w:val="%1"/>
      <w:lvlJc w:val="left"/>
      <w:pPr>
        <w:ind w:left="432" w:hanging="360"/>
      </w:pPr>
      <w:rPr>
        <w:rFonts w:cs="맑은 고딕" w:hint="default"/>
        <w:color w:val="000000"/>
        <w:sz w:val="30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8" w15:restartNumberingAfterBreak="0">
    <w:nsid w:val="62F1753E"/>
    <w:multiLevelType w:val="hybridMultilevel"/>
    <w:tmpl w:val="54FCB132"/>
    <w:lvl w:ilvl="0" w:tplc="E3DC2DE0">
      <w:start w:val="1"/>
      <w:numFmt w:val="decimalEnclosedCircle"/>
      <w:lvlText w:val="%1"/>
      <w:lvlJc w:val="left"/>
      <w:pPr>
        <w:ind w:left="432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9" w15:restartNumberingAfterBreak="0">
    <w:nsid w:val="661C1108"/>
    <w:multiLevelType w:val="hybridMultilevel"/>
    <w:tmpl w:val="AC0CF834"/>
    <w:lvl w:ilvl="0" w:tplc="278A5D9C">
      <w:start w:val="1"/>
      <w:numFmt w:val="decimal"/>
      <w:lvlText w:val="%1."/>
      <w:lvlJc w:val="left"/>
      <w:pPr>
        <w:ind w:left="432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0" w15:restartNumberingAfterBreak="0">
    <w:nsid w:val="688055B1"/>
    <w:multiLevelType w:val="multilevel"/>
    <w:tmpl w:val="44A4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C73BD8"/>
    <w:multiLevelType w:val="hybridMultilevel"/>
    <w:tmpl w:val="3D1CC3C2"/>
    <w:lvl w:ilvl="0" w:tplc="D6343D68">
      <w:start w:val="1"/>
      <w:numFmt w:val="decimalEnclosedCircle"/>
      <w:lvlText w:val="%1"/>
      <w:lvlJc w:val="left"/>
      <w:pPr>
        <w:ind w:left="432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2" w15:restartNumberingAfterBreak="0">
    <w:nsid w:val="748262B5"/>
    <w:multiLevelType w:val="hybridMultilevel"/>
    <w:tmpl w:val="5ADAF1C8"/>
    <w:lvl w:ilvl="0" w:tplc="862CD3A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3" w15:restartNumberingAfterBreak="0">
    <w:nsid w:val="75D35F4D"/>
    <w:multiLevelType w:val="multilevel"/>
    <w:tmpl w:val="A286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0C71A5"/>
    <w:multiLevelType w:val="multilevel"/>
    <w:tmpl w:val="30B4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3478FD"/>
    <w:multiLevelType w:val="multilevel"/>
    <w:tmpl w:val="B8C6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2046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C7D1FF5"/>
    <w:multiLevelType w:val="multilevel"/>
    <w:tmpl w:val="8782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8"/>
  </w:num>
  <w:num w:numId="4">
    <w:abstractNumId w:val="8"/>
  </w:num>
  <w:num w:numId="5">
    <w:abstractNumId w:val="3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6"/>
  </w:num>
  <w:num w:numId="15">
    <w:abstractNumId w:val="24"/>
  </w:num>
  <w:num w:numId="16">
    <w:abstractNumId w:val="21"/>
  </w:num>
  <w:num w:numId="17">
    <w:abstractNumId w:val="44"/>
  </w:num>
  <w:num w:numId="18">
    <w:abstractNumId w:val="26"/>
  </w:num>
  <w:num w:numId="19">
    <w:abstractNumId w:val="15"/>
  </w:num>
  <w:num w:numId="20">
    <w:abstractNumId w:val="25"/>
  </w:num>
  <w:num w:numId="21">
    <w:abstractNumId w:val="28"/>
  </w:num>
  <w:num w:numId="22">
    <w:abstractNumId w:val="10"/>
  </w:num>
  <w:num w:numId="23">
    <w:abstractNumId w:val="43"/>
  </w:num>
  <w:num w:numId="24">
    <w:abstractNumId w:val="23"/>
  </w:num>
  <w:num w:numId="25">
    <w:abstractNumId w:val="18"/>
  </w:num>
  <w:num w:numId="26">
    <w:abstractNumId w:val="14"/>
  </w:num>
  <w:num w:numId="27">
    <w:abstractNumId w:val="16"/>
  </w:num>
  <w:num w:numId="28">
    <w:abstractNumId w:val="36"/>
  </w:num>
  <w:num w:numId="29">
    <w:abstractNumId w:val="19"/>
  </w:num>
  <w:num w:numId="30">
    <w:abstractNumId w:val="11"/>
  </w:num>
  <w:num w:numId="31">
    <w:abstractNumId w:val="33"/>
  </w:num>
  <w:num w:numId="32">
    <w:abstractNumId w:val="37"/>
  </w:num>
  <w:num w:numId="33">
    <w:abstractNumId w:val="32"/>
  </w:num>
  <w:num w:numId="34">
    <w:abstractNumId w:val="39"/>
  </w:num>
  <w:num w:numId="35">
    <w:abstractNumId w:val="38"/>
  </w:num>
  <w:num w:numId="36">
    <w:abstractNumId w:val="41"/>
  </w:num>
  <w:num w:numId="37">
    <w:abstractNumId w:val="29"/>
  </w:num>
  <w:num w:numId="38">
    <w:abstractNumId w:val="22"/>
  </w:num>
  <w:num w:numId="39">
    <w:abstractNumId w:val="40"/>
  </w:num>
  <w:num w:numId="40">
    <w:abstractNumId w:val="17"/>
  </w:num>
  <w:num w:numId="41">
    <w:abstractNumId w:val="45"/>
  </w:num>
  <w:num w:numId="42">
    <w:abstractNumId w:val="47"/>
  </w:num>
  <w:num w:numId="43">
    <w:abstractNumId w:val="13"/>
  </w:num>
  <w:num w:numId="44">
    <w:abstractNumId w:val="12"/>
  </w:num>
  <w:num w:numId="45">
    <w:abstractNumId w:val="30"/>
  </w:num>
  <w:num w:numId="46">
    <w:abstractNumId w:val="31"/>
  </w:num>
  <w:num w:numId="47">
    <w:abstractNumId w:val="35"/>
  </w:num>
  <w:num w:numId="48">
    <w:abstractNumId w:val="42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61"/>
    <w:rsid w:val="000121B8"/>
    <w:rsid w:val="000151E2"/>
    <w:rsid w:val="00037659"/>
    <w:rsid w:val="000528A9"/>
    <w:rsid w:val="000B7213"/>
    <w:rsid w:val="000D27E2"/>
    <w:rsid w:val="000E1287"/>
    <w:rsid w:val="001161D5"/>
    <w:rsid w:val="001912B2"/>
    <w:rsid w:val="00197714"/>
    <w:rsid w:val="001F246C"/>
    <w:rsid w:val="00223123"/>
    <w:rsid w:val="00226455"/>
    <w:rsid w:val="00237AC6"/>
    <w:rsid w:val="00246395"/>
    <w:rsid w:val="00286838"/>
    <w:rsid w:val="00290347"/>
    <w:rsid w:val="002A0044"/>
    <w:rsid w:val="002D34D9"/>
    <w:rsid w:val="00347E33"/>
    <w:rsid w:val="00361963"/>
    <w:rsid w:val="003A445F"/>
    <w:rsid w:val="003A4FE1"/>
    <w:rsid w:val="003C0801"/>
    <w:rsid w:val="003C64C6"/>
    <w:rsid w:val="003E7A68"/>
    <w:rsid w:val="003F66FA"/>
    <w:rsid w:val="004224CB"/>
    <w:rsid w:val="00474746"/>
    <w:rsid w:val="00480162"/>
    <w:rsid w:val="004815ED"/>
    <w:rsid w:val="004A1C76"/>
    <w:rsid w:val="004D5282"/>
    <w:rsid w:val="004F01E9"/>
    <w:rsid w:val="004F0E9B"/>
    <w:rsid w:val="00525FB9"/>
    <w:rsid w:val="00547E56"/>
    <w:rsid w:val="005A54FA"/>
    <w:rsid w:val="005B2EAF"/>
    <w:rsid w:val="005B3755"/>
    <w:rsid w:val="005C6887"/>
    <w:rsid w:val="006319FC"/>
    <w:rsid w:val="0064295B"/>
    <w:rsid w:val="00692011"/>
    <w:rsid w:val="006A560F"/>
    <w:rsid w:val="006C1D4E"/>
    <w:rsid w:val="006E67C4"/>
    <w:rsid w:val="006F2718"/>
    <w:rsid w:val="00707FEA"/>
    <w:rsid w:val="00717ECF"/>
    <w:rsid w:val="00721AB8"/>
    <w:rsid w:val="007317C3"/>
    <w:rsid w:val="00762626"/>
    <w:rsid w:val="007A45E4"/>
    <w:rsid w:val="007C0F5E"/>
    <w:rsid w:val="007D1D6C"/>
    <w:rsid w:val="007D770B"/>
    <w:rsid w:val="007F4B9C"/>
    <w:rsid w:val="007F6D58"/>
    <w:rsid w:val="00811361"/>
    <w:rsid w:val="008400AB"/>
    <w:rsid w:val="00846E9F"/>
    <w:rsid w:val="008D5208"/>
    <w:rsid w:val="00900C9A"/>
    <w:rsid w:val="0090428B"/>
    <w:rsid w:val="0092548B"/>
    <w:rsid w:val="00973039"/>
    <w:rsid w:val="009F0032"/>
    <w:rsid w:val="00A2503D"/>
    <w:rsid w:val="00A2704A"/>
    <w:rsid w:val="00A638EC"/>
    <w:rsid w:val="00A741C0"/>
    <w:rsid w:val="00A857E0"/>
    <w:rsid w:val="00A94C93"/>
    <w:rsid w:val="00AA133F"/>
    <w:rsid w:val="00AE5B7C"/>
    <w:rsid w:val="00B111E1"/>
    <w:rsid w:val="00B4795E"/>
    <w:rsid w:val="00B759CC"/>
    <w:rsid w:val="00B9599E"/>
    <w:rsid w:val="00BE0195"/>
    <w:rsid w:val="00C25625"/>
    <w:rsid w:val="00C4235E"/>
    <w:rsid w:val="00C51B38"/>
    <w:rsid w:val="00C7734F"/>
    <w:rsid w:val="00CE3A31"/>
    <w:rsid w:val="00D02ABF"/>
    <w:rsid w:val="00D508B8"/>
    <w:rsid w:val="00D5350B"/>
    <w:rsid w:val="00DF03BE"/>
    <w:rsid w:val="00E05A91"/>
    <w:rsid w:val="00E2483A"/>
    <w:rsid w:val="00EA5771"/>
    <w:rsid w:val="00F0615E"/>
    <w:rsid w:val="00F1779A"/>
    <w:rsid w:val="00F32907"/>
    <w:rsid w:val="00F353C1"/>
    <w:rsid w:val="00F547BE"/>
    <w:rsid w:val="00F9069F"/>
    <w:rsid w:val="00FC1F34"/>
    <w:rsid w:val="00FC58C2"/>
    <w:rsid w:val="00F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BE3FF5"/>
  <w15:docId w15:val="{C4EE9B62-C069-4C95-8F20-A6294332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ko-KR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547BE"/>
    <w:pPr>
      <w:spacing w:before="120" w:after="0" w:line="240" w:lineRule="auto"/>
      <w:ind w:left="72" w:right="72"/>
    </w:pPr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F547BE"/>
    <w:pPr>
      <w:keepNext/>
      <w:keepLines/>
      <w:pageBreakBefore/>
      <w:spacing w:after="40"/>
      <w:outlineLvl w:val="0"/>
    </w:pPr>
    <w:rPr>
      <w:rFonts w:cstheme="majorBidi"/>
      <w:caps/>
      <w:color w:val="355D7E" w:themeColor="accent1" w:themeShade="80"/>
      <w:sz w:val="28"/>
      <w:szCs w:val="28"/>
    </w:rPr>
  </w:style>
  <w:style w:type="paragraph" w:styleId="21">
    <w:name w:val="heading 2"/>
    <w:basedOn w:val="a2"/>
    <w:next w:val="a2"/>
    <w:link w:val="2Char"/>
    <w:uiPriority w:val="1"/>
    <w:qFormat/>
    <w:rsid w:val="00F547BE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31">
    <w:name w:val="heading 3"/>
    <w:basedOn w:val="a2"/>
    <w:next w:val="a2"/>
    <w:link w:val="3Char"/>
    <w:uiPriority w:val="1"/>
    <w:qFormat/>
    <w:rsid w:val="00F547BE"/>
    <w:pPr>
      <w:keepNext/>
      <w:keepLines/>
      <w:spacing w:before="240" w:after="120"/>
      <w:outlineLvl w:val="2"/>
    </w:pPr>
    <w:rPr>
      <w:rFonts w:cstheme="majorBidi"/>
      <w:b/>
      <w:bCs/>
      <w:caps/>
      <w:color w:val="555A3C" w:themeColor="accent3" w:themeShade="80"/>
      <w:sz w:val="24"/>
      <w:szCs w:val="24"/>
    </w:rPr>
  </w:style>
  <w:style w:type="paragraph" w:styleId="41">
    <w:name w:val="heading 4"/>
    <w:basedOn w:val="a2"/>
    <w:next w:val="a2"/>
    <w:link w:val="4Char"/>
    <w:uiPriority w:val="1"/>
    <w:qFormat/>
    <w:rsid w:val="00F547BE"/>
    <w:pPr>
      <w:outlineLvl w:val="3"/>
    </w:pPr>
    <w:rPr>
      <w:rFonts w:cstheme="majorBidi"/>
    </w:rPr>
  </w:style>
  <w:style w:type="paragraph" w:styleId="51">
    <w:name w:val="heading 5"/>
    <w:basedOn w:val="a2"/>
    <w:next w:val="a2"/>
    <w:link w:val="5Char"/>
    <w:uiPriority w:val="9"/>
    <w:semiHidden/>
    <w:unhideWhenUsed/>
    <w:rsid w:val="00F547BE"/>
    <w:pPr>
      <w:keepNext/>
      <w:keepLines/>
      <w:outlineLvl w:val="4"/>
    </w:pPr>
    <w:rPr>
      <w:rFonts w:cstheme="majorBidi"/>
      <w:i/>
      <w:iCs/>
      <w:caps/>
      <w:sz w:val="24"/>
      <w:szCs w:val="24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F547BE"/>
    <w:pPr>
      <w:keepNext/>
      <w:keepLines/>
      <w:outlineLvl w:val="5"/>
    </w:pPr>
    <w:rPr>
      <w:rFonts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F547BE"/>
    <w:pPr>
      <w:keepNext/>
      <w:keepLines/>
      <w:outlineLvl w:val="6"/>
    </w:pPr>
    <w:rPr>
      <w:rFonts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F547BE"/>
    <w:pPr>
      <w:keepNext/>
      <w:keepLines/>
      <w:outlineLvl w:val="7"/>
    </w:pPr>
    <w:rPr>
      <w:rFonts w:cstheme="majorBidi"/>
      <w:b/>
      <w:bCs/>
      <w:caps/>
      <w:color w:val="595959" w:themeColor="text1" w:themeTint="A6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F547BE"/>
    <w:pPr>
      <w:keepNext/>
      <w:keepLines/>
      <w:outlineLvl w:val="8"/>
    </w:pPr>
    <w:rPr>
      <w:rFonts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F547BE"/>
    <w:rPr>
      <w:rFonts w:ascii="맑은 고딕" w:eastAsia="맑은 고딕" w:hAnsi="맑은 고딕" w:cstheme="majorBidi"/>
      <w:caps/>
      <w:color w:val="355D7E" w:themeColor="accent1" w:themeShade="80"/>
      <w:sz w:val="28"/>
      <w:szCs w:val="28"/>
    </w:rPr>
  </w:style>
  <w:style w:type="character" w:customStyle="1" w:styleId="2Char">
    <w:name w:val="제목 2 Char"/>
    <w:basedOn w:val="a3"/>
    <w:link w:val="21"/>
    <w:uiPriority w:val="1"/>
    <w:rsid w:val="00F547BE"/>
    <w:rPr>
      <w:rFonts w:ascii="맑은 고딕" w:eastAsia="맑은 고딕" w:hAnsi="맑은 고딕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3Char">
    <w:name w:val="제목 3 Char"/>
    <w:basedOn w:val="a3"/>
    <w:link w:val="31"/>
    <w:uiPriority w:val="1"/>
    <w:rsid w:val="00F547BE"/>
    <w:rPr>
      <w:rFonts w:ascii="맑은 고딕" w:eastAsia="맑은 고딕" w:hAnsi="맑은 고딕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4Char">
    <w:name w:val="제목 4 Char"/>
    <w:basedOn w:val="a3"/>
    <w:link w:val="41"/>
    <w:uiPriority w:val="1"/>
    <w:rsid w:val="00F547BE"/>
    <w:rPr>
      <w:rFonts w:ascii="맑은 고딕" w:eastAsia="맑은 고딕" w:hAnsi="맑은 고딕" w:cstheme="majorBidi"/>
    </w:rPr>
  </w:style>
  <w:style w:type="character" w:customStyle="1" w:styleId="5Char">
    <w:name w:val="제목 5 Char"/>
    <w:basedOn w:val="a3"/>
    <w:link w:val="51"/>
    <w:uiPriority w:val="9"/>
    <w:semiHidden/>
    <w:rsid w:val="00F547BE"/>
    <w:rPr>
      <w:rFonts w:ascii="맑은 고딕" w:eastAsia="맑은 고딕" w:hAnsi="맑은 고딕" w:cstheme="majorBidi"/>
      <w:i/>
      <w:iCs/>
      <w:caps/>
      <w:sz w:val="24"/>
      <w:szCs w:val="24"/>
    </w:rPr>
  </w:style>
  <w:style w:type="character" w:customStyle="1" w:styleId="6Char">
    <w:name w:val="제목 6 Char"/>
    <w:basedOn w:val="a3"/>
    <w:link w:val="6"/>
    <w:uiPriority w:val="9"/>
    <w:semiHidden/>
    <w:rsid w:val="00F547BE"/>
    <w:rPr>
      <w:rFonts w:ascii="맑은 고딕" w:eastAsia="맑은 고딕" w:hAnsi="맑은 고딕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제목 7 Char"/>
    <w:basedOn w:val="a3"/>
    <w:link w:val="7"/>
    <w:uiPriority w:val="9"/>
    <w:semiHidden/>
    <w:rsid w:val="00F547BE"/>
    <w:rPr>
      <w:rFonts w:ascii="맑은 고딕" w:eastAsia="맑은 고딕" w:hAnsi="맑은 고딕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제목 8 Char"/>
    <w:basedOn w:val="a3"/>
    <w:link w:val="8"/>
    <w:uiPriority w:val="9"/>
    <w:semiHidden/>
    <w:rsid w:val="00F547BE"/>
    <w:rPr>
      <w:rFonts w:ascii="맑은 고딕" w:eastAsia="맑은 고딕" w:hAnsi="맑은 고딕" w:cstheme="majorBidi"/>
      <w:b/>
      <w:bCs/>
      <w:caps/>
      <w:color w:val="595959" w:themeColor="text1" w:themeTint="A6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F547BE"/>
    <w:rPr>
      <w:rFonts w:ascii="맑은 고딕" w:eastAsia="맑은 고딕" w:hAnsi="맑은 고딕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a6">
    <w:name w:val="caption"/>
    <w:basedOn w:val="a2"/>
    <w:next w:val="a2"/>
    <w:uiPriority w:val="35"/>
    <w:semiHidden/>
    <w:unhideWhenUsed/>
    <w:qFormat/>
    <w:rsid w:val="00F547BE"/>
    <w:rPr>
      <w:b/>
      <w:bCs/>
      <w:smallCaps/>
      <w:color w:val="595959" w:themeColor="text1" w:themeTint="A6"/>
    </w:rPr>
  </w:style>
  <w:style w:type="paragraph" w:styleId="a7">
    <w:name w:val="Title"/>
    <w:basedOn w:val="a2"/>
    <w:link w:val="Char"/>
    <w:uiPriority w:val="1"/>
    <w:qFormat/>
    <w:rsid w:val="00F547BE"/>
    <w:pPr>
      <w:jc w:val="right"/>
    </w:pPr>
    <w:rPr>
      <w:rFonts w:cstheme="majorBidi"/>
      <w:caps/>
      <w:color w:val="B85A22" w:themeColor="accent2" w:themeShade="BF"/>
      <w:sz w:val="52"/>
      <w:szCs w:val="52"/>
    </w:rPr>
  </w:style>
  <w:style w:type="character" w:customStyle="1" w:styleId="Char">
    <w:name w:val="제목 Char"/>
    <w:basedOn w:val="a3"/>
    <w:link w:val="a7"/>
    <w:uiPriority w:val="1"/>
    <w:rsid w:val="00F547BE"/>
    <w:rPr>
      <w:rFonts w:ascii="맑은 고딕" w:eastAsia="맑은 고딕" w:hAnsi="맑은 고딕" w:cstheme="majorBidi"/>
      <w:caps/>
      <w:color w:val="B85A22" w:themeColor="accent2" w:themeShade="BF"/>
      <w:sz w:val="52"/>
      <w:szCs w:val="52"/>
    </w:rPr>
  </w:style>
  <w:style w:type="paragraph" w:styleId="a8">
    <w:name w:val="Subtitle"/>
    <w:basedOn w:val="a2"/>
    <w:next w:val="a2"/>
    <w:link w:val="Char0"/>
    <w:uiPriority w:val="1"/>
    <w:qFormat/>
    <w:rsid w:val="00F547BE"/>
    <w:pPr>
      <w:jc w:val="right"/>
    </w:pPr>
    <w:rPr>
      <w:rFonts w:cstheme="majorBidi"/>
      <w:caps/>
      <w:sz w:val="28"/>
      <w:szCs w:val="28"/>
    </w:rPr>
  </w:style>
  <w:style w:type="character" w:customStyle="1" w:styleId="Char0">
    <w:name w:val="부제 Char"/>
    <w:basedOn w:val="a3"/>
    <w:link w:val="a8"/>
    <w:uiPriority w:val="1"/>
    <w:rsid w:val="00F547BE"/>
    <w:rPr>
      <w:rFonts w:ascii="맑은 고딕" w:eastAsia="맑은 고딕" w:hAnsi="맑은 고딕" w:cstheme="majorBidi"/>
      <w:caps/>
      <w:sz w:val="28"/>
      <w:szCs w:val="28"/>
    </w:rPr>
  </w:style>
  <w:style w:type="paragraph" w:styleId="TOC">
    <w:name w:val="TOC Heading"/>
    <w:basedOn w:val="1"/>
    <w:next w:val="a2"/>
    <w:uiPriority w:val="39"/>
    <w:semiHidden/>
    <w:unhideWhenUsed/>
    <w:qFormat/>
    <w:rsid w:val="00F547BE"/>
    <w:pPr>
      <w:outlineLvl w:val="9"/>
    </w:pPr>
  </w:style>
  <w:style w:type="table" w:styleId="a9">
    <w:name w:val="Table Grid"/>
    <w:basedOn w:val="a4"/>
    <w:uiPriority w:val="39"/>
    <w:rsid w:val="00F54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11">
    <w:name w:val="눈금 표 3 - 강조색 11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7-11">
    <w:name w:val="목록 표 7 색상형 - 강조색 11"/>
    <w:basedOn w:val="a4"/>
    <w:uiPriority w:val="52"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-11">
    <w:name w:val="눈금 표 5 어둡게 - 강조색 11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4-61">
    <w:name w:val="눈금 표 4 - 강조색 61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10">
    <w:name w:val="표 눈금 밝게1"/>
    <w:basedOn w:val="a4"/>
    <w:uiPriority w:val="40"/>
    <w:rsid w:val="00F547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일반 표 21"/>
    <w:basedOn w:val="a4"/>
    <w:uiPriority w:val="42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-11">
    <w:name w:val="목록 표 2 - 강조색 11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1-21">
    <w:name w:val="목록 표 1 밝게 - 강조색 2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aa">
    <w:name w:val="Placeholder Text"/>
    <w:basedOn w:val="a3"/>
    <w:uiPriority w:val="2"/>
    <w:rsid w:val="00F547BE"/>
    <w:rPr>
      <w:rFonts w:ascii="맑은 고딕" w:eastAsia="맑은 고딕" w:hAnsi="맑은 고딕"/>
      <w:i/>
      <w:iCs/>
      <w:color w:val="808080"/>
    </w:rPr>
  </w:style>
  <w:style w:type="table" w:customStyle="1" w:styleId="4-11">
    <w:name w:val="눈금 표 4 - 강조색 11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410">
    <w:name w:val="일반 표 41"/>
    <w:basedOn w:val="a4"/>
    <w:uiPriority w:val="44"/>
    <w:rsid w:val="00F547B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61">
    <w:name w:val="눈금 표 1 밝게 - 강조색 6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목록 표 1 밝게 - 강조색 6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ab">
    <w:name w:val="footer"/>
    <w:basedOn w:val="a2"/>
    <w:link w:val="Char1"/>
    <w:uiPriority w:val="2"/>
    <w:rsid w:val="00F547BE"/>
    <w:pPr>
      <w:spacing w:before="0"/>
    </w:pPr>
  </w:style>
  <w:style w:type="character" w:customStyle="1" w:styleId="Char1">
    <w:name w:val="바닥글 Char"/>
    <w:basedOn w:val="a3"/>
    <w:link w:val="ab"/>
    <w:uiPriority w:val="2"/>
    <w:rsid w:val="00F547BE"/>
    <w:rPr>
      <w:rFonts w:ascii="맑은 고딕" w:eastAsia="맑은 고딕" w:hAnsi="맑은 고딕"/>
    </w:rPr>
  </w:style>
  <w:style w:type="table" w:customStyle="1" w:styleId="ac">
    <w:name w:val="테두리 없음"/>
    <w:basedOn w:val="a4"/>
    <w:uiPriority w:val="99"/>
    <w:rsid w:val="00F547BE"/>
    <w:pPr>
      <w:spacing w:after="0" w:line="240" w:lineRule="auto"/>
    </w:pPr>
    <w:tblPr/>
  </w:style>
  <w:style w:type="table" w:customStyle="1" w:styleId="1-11">
    <w:name w:val="눈금 표 1 밝게 - 강조색 11"/>
    <w:aliases w:val="Sample questionnaires table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2-110">
    <w:name w:val="눈금 표 2 - 강조색 11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ad">
    <w:name w:val="로고"/>
    <w:basedOn w:val="a2"/>
    <w:next w:val="a2"/>
    <w:uiPriority w:val="1"/>
    <w:qFormat/>
    <w:rsid w:val="00F547BE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F547B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위 Char"/>
    <w:basedOn w:val="a3"/>
    <w:link w:val="z-"/>
    <w:uiPriority w:val="99"/>
    <w:semiHidden/>
    <w:rsid w:val="00F547BE"/>
    <w:rPr>
      <w:rFonts w:ascii="Arial" w:eastAsia="맑은 고딕" w:hAnsi="Arial" w:cs="Arial"/>
      <w:vanish/>
      <w:sz w:val="16"/>
      <w:szCs w:val="16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F547B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F547BE"/>
    <w:rPr>
      <w:rFonts w:ascii="Arial" w:eastAsia="맑은 고딕" w:hAnsi="Arial" w:cs="Arial"/>
      <w:vanish/>
      <w:sz w:val="16"/>
      <w:szCs w:val="16"/>
    </w:rPr>
  </w:style>
  <w:style w:type="paragraph" w:customStyle="1" w:styleId="ae">
    <w:name w:val="연락처 정보"/>
    <w:basedOn w:val="a2"/>
    <w:uiPriority w:val="1"/>
    <w:qFormat/>
    <w:rsid w:val="00F547BE"/>
    <w:pPr>
      <w:spacing w:before="1680"/>
      <w:contextualSpacing/>
      <w:jc w:val="right"/>
    </w:pPr>
    <w:rPr>
      <w:caps/>
    </w:rPr>
  </w:style>
  <w:style w:type="table" w:customStyle="1" w:styleId="3-31">
    <w:name w:val="눈금 표 3 - 강조색 31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5-31">
    <w:name w:val="눈금 표 5 어둡게 - 강조색 31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1-31">
    <w:name w:val="눈금 표 1 밝게 - 강조색 3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2"/>
    <w:link w:val="Char2"/>
    <w:uiPriority w:val="99"/>
    <w:unhideWhenUsed/>
    <w:rsid w:val="00F547BE"/>
    <w:pPr>
      <w:tabs>
        <w:tab w:val="center" w:pos="4680"/>
        <w:tab w:val="right" w:pos="9360"/>
      </w:tabs>
      <w:spacing w:before="0"/>
      <w:jc w:val="right"/>
    </w:pPr>
  </w:style>
  <w:style w:type="paragraph" w:styleId="af0">
    <w:name w:val="Signature"/>
    <w:basedOn w:val="a2"/>
    <w:link w:val="Char3"/>
    <w:uiPriority w:val="1"/>
    <w:qFormat/>
    <w:rsid w:val="00F547BE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Char3">
    <w:name w:val="서명 Char"/>
    <w:basedOn w:val="a3"/>
    <w:link w:val="af0"/>
    <w:uiPriority w:val="1"/>
    <w:rsid w:val="00F547BE"/>
    <w:rPr>
      <w:rFonts w:ascii="맑은 고딕" w:eastAsia="맑은 고딕" w:hAnsi="맑은 고딕"/>
      <w:kern w:val="0"/>
      <w:sz w:val="16"/>
      <w:szCs w:val="16"/>
      <w14:ligatures w14:val="none"/>
    </w:rPr>
  </w:style>
  <w:style w:type="paragraph" w:customStyle="1" w:styleId="af1">
    <w:name w:val="승인"/>
    <w:basedOn w:val="a2"/>
    <w:uiPriority w:val="1"/>
    <w:qFormat/>
    <w:rsid w:val="00F547BE"/>
    <w:pPr>
      <w:jc w:val="center"/>
    </w:pPr>
    <w:rPr>
      <w:sz w:val="20"/>
      <w:szCs w:val="20"/>
    </w:rPr>
  </w:style>
  <w:style w:type="paragraph" w:customStyle="1" w:styleId="af2">
    <w:name w:val="오른쪽 맞춤"/>
    <w:basedOn w:val="a2"/>
    <w:uiPriority w:val="1"/>
    <w:qFormat/>
    <w:rsid w:val="00F547BE"/>
    <w:pPr>
      <w:jc w:val="right"/>
    </w:pPr>
  </w:style>
  <w:style w:type="table" w:customStyle="1" w:styleId="1-210">
    <w:name w:val="눈금 표 1 밝게 - 강조색 2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2">
    <w:name w:val="머리글 Char"/>
    <w:basedOn w:val="a3"/>
    <w:link w:val="af"/>
    <w:uiPriority w:val="99"/>
    <w:rsid w:val="00F547BE"/>
    <w:rPr>
      <w:rFonts w:ascii="맑은 고딕" w:eastAsia="맑은 고딕" w:hAnsi="맑은 고딕"/>
    </w:rPr>
  </w:style>
  <w:style w:type="paragraph" w:styleId="a1">
    <w:name w:val="List Bullet"/>
    <w:basedOn w:val="a2"/>
    <w:uiPriority w:val="1"/>
    <w:unhideWhenUsed/>
    <w:rsid w:val="00F547BE"/>
    <w:pPr>
      <w:numPr>
        <w:numId w:val="5"/>
      </w:numPr>
      <w:ind w:left="432"/>
      <w:contextualSpacing/>
    </w:pPr>
  </w:style>
  <w:style w:type="character" w:styleId="af3">
    <w:name w:val="Intense Emphasis"/>
    <w:basedOn w:val="a3"/>
    <w:uiPriority w:val="21"/>
    <w:semiHidden/>
    <w:unhideWhenUsed/>
    <w:rsid w:val="00F547BE"/>
    <w:rPr>
      <w:rFonts w:ascii="맑은 고딕" w:eastAsia="맑은 고딕" w:hAnsi="맑은 고딕"/>
      <w:i/>
      <w:iCs/>
      <w:color w:val="355D7E" w:themeColor="accent1" w:themeShade="80"/>
    </w:rPr>
  </w:style>
  <w:style w:type="paragraph" w:styleId="af4">
    <w:name w:val="Intense Quote"/>
    <w:basedOn w:val="a2"/>
    <w:next w:val="a2"/>
    <w:link w:val="Char4"/>
    <w:uiPriority w:val="30"/>
    <w:semiHidden/>
    <w:unhideWhenUsed/>
    <w:rsid w:val="00F547BE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har4">
    <w:name w:val="강한 인용 Char"/>
    <w:basedOn w:val="a3"/>
    <w:link w:val="af4"/>
    <w:uiPriority w:val="30"/>
    <w:semiHidden/>
    <w:rsid w:val="00F547BE"/>
    <w:rPr>
      <w:rFonts w:ascii="맑은 고딕" w:eastAsia="맑은 고딕" w:hAnsi="맑은 고딕"/>
      <w:i/>
      <w:iCs/>
      <w:color w:val="355D7E" w:themeColor="accent1" w:themeShade="80"/>
    </w:rPr>
  </w:style>
  <w:style w:type="character" w:styleId="af5">
    <w:name w:val="Intense Reference"/>
    <w:basedOn w:val="a3"/>
    <w:uiPriority w:val="32"/>
    <w:semiHidden/>
    <w:unhideWhenUsed/>
    <w:rsid w:val="00F547BE"/>
    <w:rPr>
      <w:rFonts w:ascii="맑은 고딕" w:eastAsia="맑은 고딕" w:hAnsi="맑은 고딕"/>
      <w:b/>
      <w:bCs/>
      <w:caps w:val="0"/>
      <w:smallCaps/>
      <w:color w:val="355D7E" w:themeColor="accent1" w:themeShade="80"/>
      <w:spacing w:val="5"/>
    </w:rPr>
  </w:style>
  <w:style w:type="paragraph" w:styleId="af6">
    <w:name w:val="Block Text"/>
    <w:basedOn w:val="a2"/>
    <w:uiPriority w:val="99"/>
    <w:semiHidden/>
    <w:unhideWhenUsed/>
    <w:rsid w:val="00F547BE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af7">
    <w:name w:val="Hyperlink"/>
    <w:basedOn w:val="a3"/>
    <w:uiPriority w:val="99"/>
    <w:semiHidden/>
    <w:unhideWhenUsed/>
    <w:rsid w:val="00F547BE"/>
    <w:rPr>
      <w:rFonts w:ascii="맑은 고딕" w:eastAsia="맑은 고딕" w:hAnsi="맑은 고딕"/>
      <w:color w:val="7C5F1D" w:themeColor="accent4" w:themeShade="80"/>
      <w:u w:val="single"/>
    </w:rPr>
  </w:style>
  <w:style w:type="character" w:customStyle="1" w:styleId="af8">
    <w:name w:val="해결되지 않은 멘션"/>
    <w:basedOn w:val="a3"/>
    <w:uiPriority w:val="99"/>
    <w:semiHidden/>
    <w:unhideWhenUsed/>
    <w:rsid w:val="00F547BE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character" w:styleId="af9">
    <w:name w:val="Emphasis"/>
    <w:basedOn w:val="a3"/>
    <w:uiPriority w:val="20"/>
    <w:rsid w:val="00F547BE"/>
    <w:rPr>
      <w:rFonts w:ascii="맑은 고딕" w:eastAsia="맑은 고딕" w:hAnsi="맑은 고딕"/>
      <w:i/>
      <w:iCs/>
      <w:color w:val="595959" w:themeColor="text1" w:themeTint="A6"/>
    </w:rPr>
  </w:style>
  <w:style w:type="paragraph" w:styleId="afa">
    <w:name w:val="Balloon Text"/>
    <w:basedOn w:val="a2"/>
    <w:link w:val="Char5"/>
    <w:uiPriority w:val="99"/>
    <w:semiHidden/>
    <w:unhideWhenUsed/>
    <w:rsid w:val="00F547BE"/>
    <w:pPr>
      <w:spacing w:before="0"/>
    </w:pPr>
    <w:rPr>
      <w:rFonts w:cs="Tahoma"/>
      <w:sz w:val="16"/>
      <w:szCs w:val="16"/>
    </w:rPr>
  </w:style>
  <w:style w:type="character" w:customStyle="1" w:styleId="Char5">
    <w:name w:val="풍선 도움말 텍스트 Char"/>
    <w:basedOn w:val="a3"/>
    <w:link w:val="afa"/>
    <w:uiPriority w:val="99"/>
    <w:semiHidden/>
    <w:rsid w:val="00F547BE"/>
    <w:rPr>
      <w:rFonts w:ascii="맑은 고딕" w:eastAsia="맑은 고딕" w:hAnsi="맑은 고딕" w:cs="Tahoma"/>
      <w:sz w:val="16"/>
      <w:szCs w:val="16"/>
    </w:rPr>
  </w:style>
  <w:style w:type="numbering" w:styleId="111111">
    <w:name w:val="Outline List 2"/>
    <w:basedOn w:val="a5"/>
    <w:uiPriority w:val="99"/>
    <w:semiHidden/>
    <w:unhideWhenUsed/>
    <w:rsid w:val="00F547BE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F547BE"/>
    <w:pPr>
      <w:numPr>
        <w:numId w:val="15"/>
      </w:numPr>
    </w:pPr>
  </w:style>
  <w:style w:type="numbering" w:styleId="a0">
    <w:name w:val="Outline List 3"/>
    <w:basedOn w:val="a5"/>
    <w:uiPriority w:val="99"/>
    <w:semiHidden/>
    <w:unhideWhenUsed/>
    <w:rsid w:val="00F547BE"/>
    <w:pPr>
      <w:numPr>
        <w:numId w:val="16"/>
      </w:numPr>
    </w:pPr>
  </w:style>
  <w:style w:type="paragraph" w:styleId="afb">
    <w:name w:val="Bibliography"/>
    <w:basedOn w:val="a2"/>
    <w:next w:val="a2"/>
    <w:uiPriority w:val="37"/>
    <w:semiHidden/>
    <w:unhideWhenUsed/>
    <w:rsid w:val="00F547BE"/>
  </w:style>
  <w:style w:type="paragraph" w:styleId="afc">
    <w:name w:val="Body Text"/>
    <w:basedOn w:val="a2"/>
    <w:link w:val="Char6"/>
    <w:uiPriority w:val="99"/>
    <w:semiHidden/>
    <w:unhideWhenUsed/>
    <w:rsid w:val="00F547BE"/>
    <w:pPr>
      <w:spacing w:after="120"/>
    </w:pPr>
  </w:style>
  <w:style w:type="character" w:customStyle="1" w:styleId="Char6">
    <w:name w:val="본문 Char"/>
    <w:basedOn w:val="a3"/>
    <w:link w:val="afc"/>
    <w:uiPriority w:val="99"/>
    <w:semiHidden/>
    <w:rsid w:val="00F547BE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F547BE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F547BE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F547BE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F547BE"/>
    <w:rPr>
      <w:rFonts w:ascii="맑은 고딕" w:eastAsia="맑은 고딕" w:hAnsi="맑은 고딕"/>
      <w:sz w:val="16"/>
      <w:szCs w:val="16"/>
    </w:rPr>
  </w:style>
  <w:style w:type="paragraph" w:styleId="afd">
    <w:name w:val="Body Text First Indent"/>
    <w:basedOn w:val="afc"/>
    <w:link w:val="Char7"/>
    <w:uiPriority w:val="99"/>
    <w:semiHidden/>
    <w:unhideWhenUsed/>
    <w:rsid w:val="00F547BE"/>
    <w:pPr>
      <w:spacing w:after="0"/>
      <w:ind w:firstLine="360"/>
    </w:pPr>
  </w:style>
  <w:style w:type="character" w:customStyle="1" w:styleId="Char7">
    <w:name w:val="본문 첫 줄 들여쓰기 Char"/>
    <w:basedOn w:val="Char6"/>
    <w:link w:val="afd"/>
    <w:uiPriority w:val="99"/>
    <w:semiHidden/>
    <w:rsid w:val="00F547BE"/>
    <w:rPr>
      <w:rFonts w:ascii="맑은 고딕" w:eastAsia="맑은 고딕" w:hAnsi="맑은 고딕"/>
    </w:rPr>
  </w:style>
  <w:style w:type="paragraph" w:styleId="afe">
    <w:name w:val="Body Text Indent"/>
    <w:basedOn w:val="a2"/>
    <w:link w:val="Char8"/>
    <w:uiPriority w:val="99"/>
    <w:semiHidden/>
    <w:unhideWhenUsed/>
    <w:rsid w:val="00F547BE"/>
    <w:pPr>
      <w:spacing w:after="120"/>
      <w:ind w:left="360"/>
    </w:pPr>
  </w:style>
  <w:style w:type="character" w:customStyle="1" w:styleId="Char8">
    <w:name w:val="본문 들여쓰기 Char"/>
    <w:basedOn w:val="a3"/>
    <w:link w:val="afe"/>
    <w:uiPriority w:val="99"/>
    <w:semiHidden/>
    <w:rsid w:val="00F547BE"/>
    <w:rPr>
      <w:rFonts w:ascii="맑은 고딕" w:eastAsia="맑은 고딕" w:hAnsi="맑은 고딕"/>
    </w:rPr>
  </w:style>
  <w:style w:type="paragraph" w:styleId="23">
    <w:name w:val="Body Text First Indent 2"/>
    <w:basedOn w:val="afe"/>
    <w:link w:val="2Char1"/>
    <w:uiPriority w:val="99"/>
    <w:semiHidden/>
    <w:unhideWhenUsed/>
    <w:rsid w:val="00F547BE"/>
    <w:pPr>
      <w:spacing w:after="0"/>
      <w:ind w:firstLine="360"/>
    </w:pPr>
  </w:style>
  <w:style w:type="character" w:customStyle="1" w:styleId="2Char1">
    <w:name w:val="본문 첫 줄 들여쓰기 2 Char"/>
    <w:basedOn w:val="Char8"/>
    <w:link w:val="23"/>
    <w:uiPriority w:val="99"/>
    <w:semiHidden/>
    <w:rsid w:val="00F547BE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F547BE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F547BE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F547BE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F547BE"/>
    <w:rPr>
      <w:rFonts w:ascii="맑은 고딕" w:eastAsia="맑은 고딕" w:hAnsi="맑은 고딕"/>
      <w:sz w:val="16"/>
      <w:szCs w:val="16"/>
    </w:rPr>
  </w:style>
  <w:style w:type="character" w:styleId="aff">
    <w:name w:val="Book Title"/>
    <w:basedOn w:val="a3"/>
    <w:uiPriority w:val="33"/>
    <w:semiHidden/>
    <w:unhideWhenUsed/>
    <w:rsid w:val="00F547BE"/>
    <w:rPr>
      <w:rFonts w:ascii="맑은 고딕" w:eastAsia="맑은 고딕" w:hAnsi="맑은 고딕"/>
      <w:b/>
      <w:bCs/>
      <w:i/>
      <w:iCs/>
      <w:spacing w:val="5"/>
    </w:rPr>
  </w:style>
  <w:style w:type="paragraph" w:styleId="aff0">
    <w:name w:val="Closing"/>
    <w:basedOn w:val="a2"/>
    <w:link w:val="Char9"/>
    <w:uiPriority w:val="99"/>
    <w:semiHidden/>
    <w:unhideWhenUsed/>
    <w:rsid w:val="00F547BE"/>
    <w:pPr>
      <w:spacing w:before="0"/>
      <w:ind w:left="4320"/>
    </w:pPr>
  </w:style>
  <w:style w:type="character" w:customStyle="1" w:styleId="Char9">
    <w:name w:val="맺음말 Char"/>
    <w:basedOn w:val="a3"/>
    <w:link w:val="aff0"/>
    <w:uiPriority w:val="99"/>
    <w:semiHidden/>
    <w:rsid w:val="00F547BE"/>
    <w:rPr>
      <w:rFonts w:ascii="맑은 고딕" w:eastAsia="맑은 고딕" w:hAnsi="맑은 고딕"/>
    </w:rPr>
  </w:style>
  <w:style w:type="table" w:styleId="aff1">
    <w:name w:val="Colorful Grid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2">
    <w:name w:val="Colorful List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3">
    <w:name w:val="Colorful Shading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4">
    <w:name w:val="annotation reference"/>
    <w:basedOn w:val="a3"/>
    <w:uiPriority w:val="99"/>
    <w:semiHidden/>
    <w:unhideWhenUsed/>
    <w:rsid w:val="00F547BE"/>
    <w:rPr>
      <w:rFonts w:ascii="맑은 고딕" w:eastAsia="맑은 고딕" w:hAnsi="맑은 고딕"/>
      <w:sz w:val="16"/>
      <w:szCs w:val="16"/>
    </w:rPr>
  </w:style>
  <w:style w:type="paragraph" w:styleId="aff5">
    <w:name w:val="annotation text"/>
    <w:basedOn w:val="a2"/>
    <w:link w:val="Chara"/>
    <w:uiPriority w:val="99"/>
    <w:semiHidden/>
    <w:unhideWhenUsed/>
    <w:rsid w:val="00F547BE"/>
    <w:rPr>
      <w:sz w:val="20"/>
      <w:szCs w:val="20"/>
    </w:rPr>
  </w:style>
  <w:style w:type="character" w:customStyle="1" w:styleId="Chara">
    <w:name w:val="메모 텍스트 Char"/>
    <w:basedOn w:val="a3"/>
    <w:link w:val="aff5"/>
    <w:uiPriority w:val="99"/>
    <w:semiHidden/>
    <w:rsid w:val="00F547BE"/>
    <w:rPr>
      <w:rFonts w:ascii="맑은 고딕" w:eastAsia="맑은 고딕" w:hAnsi="맑은 고딕"/>
      <w:sz w:val="20"/>
      <w:szCs w:val="20"/>
    </w:rPr>
  </w:style>
  <w:style w:type="paragraph" w:styleId="aff6">
    <w:name w:val="annotation subject"/>
    <w:basedOn w:val="aff5"/>
    <w:next w:val="aff5"/>
    <w:link w:val="Charb"/>
    <w:uiPriority w:val="99"/>
    <w:semiHidden/>
    <w:unhideWhenUsed/>
    <w:rsid w:val="00F547BE"/>
    <w:rPr>
      <w:b/>
      <w:bCs/>
    </w:rPr>
  </w:style>
  <w:style w:type="character" w:customStyle="1" w:styleId="Charb">
    <w:name w:val="메모 주제 Char"/>
    <w:basedOn w:val="Chara"/>
    <w:link w:val="aff6"/>
    <w:uiPriority w:val="99"/>
    <w:semiHidden/>
    <w:rsid w:val="00F547BE"/>
    <w:rPr>
      <w:rFonts w:ascii="맑은 고딕" w:eastAsia="맑은 고딕" w:hAnsi="맑은 고딕"/>
      <w:b/>
      <w:bCs/>
      <w:sz w:val="20"/>
      <w:szCs w:val="20"/>
    </w:rPr>
  </w:style>
  <w:style w:type="table" w:styleId="aff7">
    <w:name w:val="Dark List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8">
    <w:name w:val="Date"/>
    <w:basedOn w:val="a2"/>
    <w:next w:val="a2"/>
    <w:link w:val="Charc"/>
    <w:uiPriority w:val="99"/>
    <w:semiHidden/>
    <w:unhideWhenUsed/>
    <w:rsid w:val="00F547BE"/>
  </w:style>
  <w:style w:type="character" w:customStyle="1" w:styleId="Charc">
    <w:name w:val="날짜 Char"/>
    <w:basedOn w:val="a3"/>
    <w:link w:val="aff8"/>
    <w:uiPriority w:val="99"/>
    <w:semiHidden/>
    <w:rsid w:val="00F547BE"/>
    <w:rPr>
      <w:rFonts w:ascii="맑은 고딕" w:eastAsia="맑은 고딕" w:hAnsi="맑은 고딕"/>
    </w:rPr>
  </w:style>
  <w:style w:type="paragraph" w:styleId="aff9">
    <w:name w:val="Document Map"/>
    <w:basedOn w:val="a2"/>
    <w:link w:val="Chard"/>
    <w:uiPriority w:val="99"/>
    <w:semiHidden/>
    <w:unhideWhenUsed/>
    <w:rsid w:val="00F547BE"/>
    <w:pPr>
      <w:spacing w:before="0"/>
    </w:pPr>
    <w:rPr>
      <w:rFonts w:cs="Segoe UI"/>
      <w:sz w:val="16"/>
      <w:szCs w:val="16"/>
    </w:rPr>
  </w:style>
  <w:style w:type="character" w:customStyle="1" w:styleId="Chard">
    <w:name w:val="문서 구조 Char"/>
    <w:basedOn w:val="a3"/>
    <w:link w:val="aff9"/>
    <w:uiPriority w:val="99"/>
    <w:semiHidden/>
    <w:rsid w:val="00F547BE"/>
    <w:rPr>
      <w:rFonts w:ascii="맑은 고딕" w:eastAsia="맑은 고딕" w:hAnsi="맑은 고딕" w:cs="Segoe UI"/>
      <w:sz w:val="16"/>
      <w:szCs w:val="16"/>
    </w:rPr>
  </w:style>
  <w:style w:type="paragraph" w:styleId="affa">
    <w:name w:val="E-mail Signature"/>
    <w:basedOn w:val="a2"/>
    <w:link w:val="Chare"/>
    <w:uiPriority w:val="99"/>
    <w:semiHidden/>
    <w:unhideWhenUsed/>
    <w:rsid w:val="00F547BE"/>
    <w:pPr>
      <w:spacing w:before="0"/>
    </w:pPr>
  </w:style>
  <w:style w:type="character" w:customStyle="1" w:styleId="Chare">
    <w:name w:val="전자 메일 서명 Char"/>
    <w:basedOn w:val="a3"/>
    <w:link w:val="affa"/>
    <w:uiPriority w:val="99"/>
    <w:semiHidden/>
    <w:rsid w:val="00F547BE"/>
    <w:rPr>
      <w:rFonts w:ascii="맑은 고딕" w:eastAsia="맑은 고딕" w:hAnsi="맑은 고딕"/>
    </w:rPr>
  </w:style>
  <w:style w:type="character" w:styleId="affb">
    <w:name w:val="endnote reference"/>
    <w:basedOn w:val="a3"/>
    <w:uiPriority w:val="99"/>
    <w:semiHidden/>
    <w:unhideWhenUsed/>
    <w:rsid w:val="00F547BE"/>
    <w:rPr>
      <w:rFonts w:ascii="맑은 고딕" w:eastAsia="맑은 고딕" w:hAnsi="맑은 고딕"/>
      <w:vertAlign w:val="superscript"/>
    </w:rPr>
  </w:style>
  <w:style w:type="paragraph" w:styleId="affc">
    <w:name w:val="endnote text"/>
    <w:basedOn w:val="a2"/>
    <w:link w:val="Charf"/>
    <w:uiPriority w:val="99"/>
    <w:semiHidden/>
    <w:unhideWhenUsed/>
    <w:rsid w:val="00F547BE"/>
    <w:pPr>
      <w:spacing w:before="0"/>
    </w:pPr>
    <w:rPr>
      <w:sz w:val="20"/>
      <w:szCs w:val="20"/>
    </w:rPr>
  </w:style>
  <w:style w:type="character" w:customStyle="1" w:styleId="Charf">
    <w:name w:val="미주 텍스트 Char"/>
    <w:basedOn w:val="a3"/>
    <w:link w:val="affc"/>
    <w:uiPriority w:val="99"/>
    <w:semiHidden/>
    <w:rsid w:val="00F547BE"/>
    <w:rPr>
      <w:rFonts w:ascii="맑은 고딕" w:eastAsia="맑은 고딕" w:hAnsi="맑은 고딕"/>
      <w:sz w:val="20"/>
      <w:szCs w:val="20"/>
    </w:rPr>
  </w:style>
  <w:style w:type="paragraph" w:styleId="affd">
    <w:name w:val="envelope address"/>
    <w:basedOn w:val="a2"/>
    <w:uiPriority w:val="99"/>
    <w:semiHidden/>
    <w:unhideWhenUsed/>
    <w:rsid w:val="00F547BE"/>
    <w:pPr>
      <w:framePr w:w="7920" w:h="1980" w:hRule="exact" w:hSpace="180" w:wrap="auto" w:hAnchor="page" w:xAlign="center" w:yAlign="bottom"/>
      <w:spacing w:before="0"/>
      <w:ind w:left="2880"/>
    </w:pPr>
    <w:rPr>
      <w:rFonts w:cstheme="majorBidi"/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F547BE"/>
    <w:pPr>
      <w:spacing w:before="0"/>
    </w:pPr>
    <w:rPr>
      <w:rFonts w:cstheme="majorBidi"/>
      <w:sz w:val="20"/>
      <w:szCs w:val="20"/>
    </w:rPr>
  </w:style>
  <w:style w:type="character" w:styleId="afff">
    <w:name w:val="FollowedHyperlink"/>
    <w:basedOn w:val="a3"/>
    <w:uiPriority w:val="99"/>
    <w:semiHidden/>
    <w:unhideWhenUsed/>
    <w:rsid w:val="00F547BE"/>
    <w:rPr>
      <w:rFonts w:ascii="맑은 고딕" w:eastAsia="맑은 고딕" w:hAnsi="맑은 고딕"/>
      <w:color w:val="704404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F547BE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f0"/>
    <w:uiPriority w:val="99"/>
    <w:semiHidden/>
    <w:unhideWhenUsed/>
    <w:rsid w:val="00F547BE"/>
    <w:pPr>
      <w:spacing w:before="0"/>
    </w:pPr>
    <w:rPr>
      <w:sz w:val="20"/>
      <w:szCs w:val="20"/>
    </w:rPr>
  </w:style>
  <w:style w:type="character" w:customStyle="1" w:styleId="Charf0">
    <w:name w:val="각주 텍스트 Char"/>
    <w:basedOn w:val="a3"/>
    <w:link w:val="afff1"/>
    <w:uiPriority w:val="99"/>
    <w:semiHidden/>
    <w:rsid w:val="00F547BE"/>
    <w:rPr>
      <w:rFonts w:ascii="맑은 고딕" w:eastAsia="맑은 고딕" w:hAnsi="맑은 고딕"/>
      <w:sz w:val="20"/>
      <w:szCs w:val="20"/>
    </w:rPr>
  </w:style>
  <w:style w:type="table" w:styleId="11">
    <w:name w:val="Grid Table 1 Light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">
    <w:name w:val="Grid Table 2 Accent 2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">
    <w:name w:val="Grid Table 2 Accent 3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">
    <w:name w:val="Grid Table 2 Accent 4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">
    <w:name w:val="Grid Table 2 Accent 5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">
    <w:name w:val="Grid Table 2 Accent 6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4">
    <w:name w:val="Grid Table 3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2">
    <w:name w:val="Grid Table 4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Grid Table 4 Accent 2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Grid Table 4 Accent 3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Grid Table 4 Accent 4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Grid Table 4 Accent 5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Grid Table 4 Accent 6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2">
    <w:name w:val="Grid Table 5 Dark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">
    <w:name w:val="Grid Table 5 Dark Accent 2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">
    <w:name w:val="Grid Table 5 Dark Accent 3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">
    <w:name w:val="Grid Table 5 Dark Accent 4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">
    <w:name w:val="Grid Table 5 Dark Accent 5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">
    <w:name w:val="Grid Table 5 Dark Accent 6"/>
    <w:basedOn w:val="a4"/>
    <w:uiPriority w:val="50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0">
    <w:name w:val="Grid Table 6 Colorful"/>
    <w:basedOn w:val="a4"/>
    <w:uiPriority w:val="51"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Grid Table 6 Colorful Accent 2"/>
    <w:basedOn w:val="a4"/>
    <w:uiPriority w:val="51"/>
    <w:rsid w:val="00F547B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Grid Table 6 Colorful Accent 3"/>
    <w:basedOn w:val="a4"/>
    <w:uiPriority w:val="51"/>
    <w:rsid w:val="00F547B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Grid Table 6 Colorful Accent 4"/>
    <w:basedOn w:val="a4"/>
    <w:uiPriority w:val="51"/>
    <w:rsid w:val="00F547B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Grid Table 6 Colorful Accent 5"/>
    <w:basedOn w:val="a4"/>
    <w:uiPriority w:val="51"/>
    <w:rsid w:val="00F547B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Grid Table 6 Colorful Accent 6"/>
    <w:basedOn w:val="a4"/>
    <w:uiPriority w:val="51"/>
    <w:rsid w:val="00F547B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0">
    <w:name w:val="Grid Table 7 Colorful"/>
    <w:basedOn w:val="a4"/>
    <w:uiPriority w:val="52"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F547B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F547B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F547B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F547B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F547B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12">
    <w:name w:val="해시태그1"/>
    <w:basedOn w:val="a3"/>
    <w:uiPriority w:val="99"/>
    <w:semiHidden/>
    <w:unhideWhenUsed/>
    <w:rsid w:val="00F547BE"/>
    <w:rPr>
      <w:rFonts w:ascii="맑은 고딕" w:eastAsia="맑은 고딕" w:hAnsi="맑은 고딕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F547BE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F547BE"/>
    <w:pPr>
      <w:spacing w:before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F547BE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F547BE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F547BE"/>
    <w:rPr>
      <w:rFonts w:ascii="맑은 고딕" w:eastAsia="맑은 고딕" w:hAnsi="맑은 고딕"/>
      <w:sz w:val="20"/>
      <w:szCs w:val="20"/>
    </w:rPr>
  </w:style>
  <w:style w:type="character" w:styleId="HTML3">
    <w:name w:val="HTML Definition"/>
    <w:basedOn w:val="a3"/>
    <w:uiPriority w:val="99"/>
    <w:semiHidden/>
    <w:unhideWhenUsed/>
    <w:rsid w:val="00F547BE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F547BE"/>
    <w:rPr>
      <w:rFonts w:ascii="맑은 고딕" w:eastAsia="맑은 고딕" w:hAnsi="맑은 고딕"/>
      <w:sz w:val="20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F547BE"/>
    <w:pPr>
      <w:spacing w:before="0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F547BE"/>
    <w:rPr>
      <w:rFonts w:ascii="맑은 고딕" w:eastAsia="맑은 고딕" w:hAnsi="맑은 고딕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F547B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F547BE"/>
    <w:rPr>
      <w:rFonts w:ascii="맑은 고딕" w:eastAsia="맑은 고딕" w:hAnsi="맑은 고딕"/>
      <w:sz w:val="20"/>
      <w:szCs w:val="20"/>
    </w:rPr>
  </w:style>
  <w:style w:type="character" w:styleId="HTML8">
    <w:name w:val="HTML Variable"/>
    <w:basedOn w:val="a3"/>
    <w:uiPriority w:val="99"/>
    <w:semiHidden/>
    <w:unhideWhenUsed/>
    <w:rsid w:val="00F547BE"/>
    <w:rPr>
      <w:rFonts w:ascii="맑은 고딕" w:eastAsia="맑은 고딕" w:hAnsi="맑은 고딕"/>
      <w:i/>
      <w:iCs/>
    </w:rPr>
  </w:style>
  <w:style w:type="paragraph" w:styleId="13">
    <w:name w:val="index 1"/>
    <w:basedOn w:val="a2"/>
    <w:next w:val="a2"/>
    <w:autoRedefine/>
    <w:uiPriority w:val="99"/>
    <w:semiHidden/>
    <w:unhideWhenUsed/>
    <w:rsid w:val="00F547BE"/>
    <w:pPr>
      <w:spacing w:before="0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F547BE"/>
    <w:pPr>
      <w:spacing w:before="0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F547BE"/>
    <w:pPr>
      <w:spacing w:before="0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F547BE"/>
    <w:pPr>
      <w:spacing w:before="0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F547BE"/>
    <w:pPr>
      <w:spacing w:before="0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F547BE"/>
    <w:pPr>
      <w:spacing w:before="0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F547BE"/>
    <w:pPr>
      <w:spacing w:before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F547BE"/>
    <w:pPr>
      <w:spacing w:before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F547BE"/>
    <w:pPr>
      <w:spacing w:before="0"/>
      <w:ind w:left="1980" w:hanging="220"/>
    </w:pPr>
  </w:style>
  <w:style w:type="paragraph" w:styleId="afff2">
    <w:name w:val="index heading"/>
    <w:basedOn w:val="a2"/>
    <w:next w:val="13"/>
    <w:uiPriority w:val="99"/>
    <w:semiHidden/>
    <w:unhideWhenUsed/>
    <w:rsid w:val="00F547BE"/>
    <w:rPr>
      <w:rFonts w:cstheme="majorBidi"/>
      <w:b/>
      <w:bCs/>
    </w:rPr>
  </w:style>
  <w:style w:type="table" w:styleId="afff3">
    <w:name w:val="Light Grid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4">
    <w:name w:val="Light List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5">
    <w:name w:val="Light Shading"/>
    <w:basedOn w:val="a4"/>
    <w:uiPriority w:val="60"/>
    <w:semiHidden/>
    <w:unhideWhenUsed/>
    <w:rsid w:val="00F54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F547B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F547B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F547B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F547B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F547B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6">
    <w:name w:val="line number"/>
    <w:basedOn w:val="a3"/>
    <w:uiPriority w:val="99"/>
    <w:semiHidden/>
    <w:unhideWhenUsed/>
    <w:rsid w:val="00F547BE"/>
    <w:rPr>
      <w:rFonts w:ascii="맑은 고딕" w:eastAsia="맑은 고딕" w:hAnsi="맑은 고딕"/>
    </w:rPr>
  </w:style>
  <w:style w:type="paragraph" w:styleId="afff7">
    <w:name w:val="List"/>
    <w:basedOn w:val="a2"/>
    <w:semiHidden/>
    <w:unhideWhenUsed/>
    <w:rsid w:val="00F547BE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F547BE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F547BE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F547BE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F547BE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F547BE"/>
    <w:pPr>
      <w:numPr>
        <w:numId w:val="6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547BE"/>
    <w:pPr>
      <w:numPr>
        <w:numId w:val="7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547BE"/>
    <w:pPr>
      <w:numPr>
        <w:numId w:val="8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547BE"/>
    <w:pPr>
      <w:numPr>
        <w:numId w:val="9"/>
      </w:numPr>
      <w:contextualSpacing/>
    </w:pPr>
  </w:style>
  <w:style w:type="paragraph" w:styleId="afff8">
    <w:name w:val="List Continue"/>
    <w:basedOn w:val="a2"/>
    <w:uiPriority w:val="99"/>
    <w:semiHidden/>
    <w:unhideWhenUsed/>
    <w:rsid w:val="00F547BE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F547BE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F547BE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F547BE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F547BE"/>
    <w:pPr>
      <w:spacing w:after="120"/>
      <w:ind w:left="1800"/>
      <w:contextualSpacing/>
    </w:pPr>
  </w:style>
  <w:style w:type="paragraph" w:styleId="a">
    <w:name w:val="List Number"/>
    <w:basedOn w:val="a2"/>
    <w:semiHidden/>
    <w:unhideWhenUsed/>
    <w:qFormat/>
    <w:rsid w:val="00F547BE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547BE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547BE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547BE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547BE"/>
    <w:pPr>
      <w:numPr>
        <w:numId w:val="13"/>
      </w:numPr>
      <w:contextualSpacing/>
    </w:pPr>
  </w:style>
  <w:style w:type="paragraph" w:styleId="afff9">
    <w:name w:val="List Paragraph"/>
    <w:basedOn w:val="a2"/>
    <w:uiPriority w:val="34"/>
    <w:qFormat/>
    <w:rsid w:val="00F547BE"/>
    <w:pPr>
      <w:ind w:left="720"/>
      <w:contextualSpacing/>
    </w:pPr>
  </w:style>
  <w:style w:type="table" w:styleId="14">
    <w:name w:val="List Table 1 Light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0">
    <w:name w:val="List Table 1 Light Accent 2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0">
    <w:name w:val="List Table 1 Light Accent 3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0">
    <w:name w:val="List Table 1 Light Accent 4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0">
    <w:name w:val="List Table 1 Light Accent 5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0">
    <w:name w:val="List Table 1 Light Accent 6"/>
    <w:basedOn w:val="a4"/>
    <w:uiPriority w:val="46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9">
    <w:name w:val="List Table 2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0">
    <w:name w:val="List Table 2 Accent 2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0">
    <w:name w:val="List Table 2 Accent 3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0">
    <w:name w:val="List Table 2 Accent 4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0">
    <w:name w:val="List Table 2 Accent 5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0">
    <w:name w:val="List Table 2 Accent 6"/>
    <w:basedOn w:val="a4"/>
    <w:uiPriority w:val="47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8">
    <w:name w:val="List Table 3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List Table 4 Accent 2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List Table 4 Accent 3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List Table 4 Accent 4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List Table 4 Accent 5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List Table 4 Accent 6"/>
    <w:basedOn w:val="a4"/>
    <w:uiPriority w:val="49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6">
    <w:name w:val="List Table 5 Dark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F547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List Table 6 Colorful Accent 2"/>
    <w:basedOn w:val="a4"/>
    <w:uiPriority w:val="51"/>
    <w:rsid w:val="00F547B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List Table 6 Colorful Accent 3"/>
    <w:basedOn w:val="a4"/>
    <w:uiPriority w:val="51"/>
    <w:rsid w:val="00F547B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List Table 6 Colorful Accent 4"/>
    <w:basedOn w:val="a4"/>
    <w:uiPriority w:val="51"/>
    <w:rsid w:val="00F547B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List Table 6 Colorful Accent 5"/>
    <w:basedOn w:val="a4"/>
    <w:uiPriority w:val="51"/>
    <w:rsid w:val="00F547B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List Table 6 Colorful Accent 6"/>
    <w:basedOn w:val="a4"/>
    <w:uiPriority w:val="51"/>
    <w:rsid w:val="00F547B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F547B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F547B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F547B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F547B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F547B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F547B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macro"/>
    <w:link w:val="Charf1"/>
    <w:uiPriority w:val="99"/>
    <w:semiHidden/>
    <w:unhideWhenUsed/>
    <w:rsid w:val="00F547B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  <w:ind w:left="72" w:right="72"/>
    </w:pPr>
    <w:rPr>
      <w:rFonts w:ascii="맑은 고딕" w:eastAsia="맑은 고딕" w:hAnsi="맑은 고딕"/>
      <w:sz w:val="20"/>
      <w:szCs w:val="20"/>
    </w:rPr>
  </w:style>
  <w:style w:type="character" w:customStyle="1" w:styleId="Charf1">
    <w:name w:val="매크로 텍스트 Char"/>
    <w:basedOn w:val="a3"/>
    <w:link w:val="afffa"/>
    <w:uiPriority w:val="99"/>
    <w:semiHidden/>
    <w:rsid w:val="00F547BE"/>
    <w:rPr>
      <w:rFonts w:ascii="맑은 고딕" w:eastAsia="맑은 고딕" w:hAnsi="맑은 고딕"/>
      <w:sz w:val="20"/>
      <w:szCs w:val="20"/>
    </w:rPr>
  </w:style>
  <w:style w:type="table" w:styleId="15">
    <w:name w:val="Medium Grid 1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2">
    <w:name w:val="Medium Grid 1 Accent 1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2">
    <w:name w:val="Medium Grid 1 Accent 2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2">
    <w:name w:val="Medium Grid 1 Accent 3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2">
    <w:name w:val="Medium Grid 1 Accent 6"/>
    <w:basedOn w:val="a4"/>
    <w:uiPriority w:val="67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2">
    <w:name w:val="Medium Grid 2 Accent 1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2">
    <w:name w:val="Medium Grid 3 Accent 1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2">
    <w:name w:val="Medium Grid 3 Accent 3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3">
    <w:name w:val="Medium List 1 Accent 1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3">
    <w:name w:val="Medium List 1 Accent 2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3">
    <w:name w:val="Medium List 1 Accent 3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3">
    <w:name w:val="Medium List 1 Accent 6"/>
    <w:basedOn w:val="a4"/>
    <w:uiPriority w:val="65"/>
    <w:semiHidden/>
    <w:unhideWhenUsed/>
    <w:rsid w:val="00F547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List 2 Accent 1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F547B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4">
    <w:name w:val="Medium Shading 1 Accent 1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4">
    <w:name w:val="Medium Shading 1 Accent 2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4">
    <w:name w:val="Medium Shading 1 Accent 3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4">
    <w:name w:val="Medium Shading 1 Accent 6"/>
    <w:basedOn w:val="a4"/>
    <w:uiPriority w:val="63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4">
    <w:name w:val="Medium Shading 2 Accent 1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F547B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8">
    <w:name w:val="멘션1"/>
    <w:basedOn w:val="a3"/>
    <w:uiPriority w:val="99"/>
    <w:semiHidden/>
    <w:unhideWhenUsed/>
    <w:rsid w:val="00F547BE"/>
    <w:rPr>
      <w:rFonts w:ascii="맑은 고딕" w:eastAsia="맑은 고딕" w:hAnsi="맑은 고딕"/>
      <w:color w:val="2B579A"/>
      <w:shd w:val="clear" w:color="auto" w:fill="E1DFDD"/>
    </w:rPr>
  </w:style>
  <w:style w:type="paragraph" w:styleId="afffb">
    <w:name w:val="Message Header"/>
    <w:basedOn w:val="a2"/>
    <w:link w:val="Charf2"/>
    <w:uiPriority w:val="99"/>
    <w:semiHidden/>
    <w:unhideWhenUsed/>
    <w:rsid w:val="00F547B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cstheme="majorBidi"/>
      <w:sz w:val="24"/>
      <w:szCs w:val="24"/>
    </w:rPr>
  </w:style>
  <w:style w:type="character" w:customStyle="1" w:styleId="Charf2">
    <w:name w:val="메시지 머리글 Char"/>
    <w:basedOn w:val="a3"/>
    <w:link w:val="afffb"/>
    <w:uiPriority w:val="99"/>
    <w:semiHidden/>
    <w:rsid w:val="00F547BE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c">
    <w:name w:val="No Spacing"/>
    <w:uiPriority w:val="1"/>
    <w:semiHidden/>
    <w:unhideWhenUsed/>
    <w:rsid w:val="00F547BE"/>
    <w:pPr>
      <w:spacing w:after="0" w:line="240" w:lineRule="auto"/>
      <w:ind w:left="72" w:right="72"/>
    </w:pPr>
    <w:rPr>
      <w:rFonts w:ascii="맑은 고딕" w:eastAsia="맑은 고딕" w:hAnsi="맑은 고딕"/>
    </w:rPr>
  </w:style>
  <w:style w:type="paragraph" w:styleId="afffd">
    <w:name w:val="Normal (Web)"/>
    <w:basedOn w:val="a2"/>
    <w:uiPriority w:val="99"/>
    <w:unhideWhenUsed/>
    <w:rsid w:val="00F547BE"/>
    <w:rPr>
      <w:rFonts w:cs="Times New Roman"/>
      <w:sz w:val="24"/>
      <w:szCs w:val="24"/>
    </w:rPr>
  </w:style>
  <w:style w:type="paragraph" w:styleId="afffe">
    <w:name w:val="Normal Indent"/>
    <w:basedOn w:val="a2"/>
    <w:uiPriority w:val="99"/>
    <w:semiHidden/>
    <w:unhideWhenUsed/>
    <w:rsid w:val="00F547BE"/>
    <w:pPr>
      <w:ind w:left="720"/>
    </w:pPr>
  </w:style>
  <w:style w:type="paragraph" w:styleId="affff">
    <w:name w:val="Note Heading"/>
    <w:basedOn w:val="a2"/>
    <w:next w:val="a2"/>
    <w:link w:val="Charf3"/>
    <w:uiPriority w:val="99"/>
    <w:semiHidden/>
    <w:unhideWhenUsed/>
    <w:rsid w:val="00F547BE"/>
    <w:pPr>
      <w:spacing w:before="0"/>
    </w:pPr>
  </w:style>
  <w:style w:type="character" w:customStyle="1" w:styleId="Charf3">
    <w:name w:val="각주/미주 머리글 Char"/>
    <w:basedOn w:val="a3"/>
    <w:link w:val="affff"/>
    <w:uiPriority w:val="99"/>
    <w:semiHidden/>
    <w:rsid w:val="00F547BE"/>
    <w:rPr>
      <w:rFonts w:ascii="맑은 고딕" w:eastAsia="맑은 고딕" w:hAnsi="맑은 고딕"/>
    </w:rPr>
  </w:style>
  <w:style w:type="character" w:styleId="affff0">
    <w:name w:val="page number"/>
    <w:basedOn w:val="a3"/>
    <w:uiPriority w:val="99"/>
    <w:semiHidden/>
    <w:unhideWhenUsed/>
    <w:rsid w:val="00F547BE"/>
    <w:rPr>
      <w:rFonts w:ascii="맑은 고딕" w:eastAsia="맑은 고딕" w:hAnsi="맑은 고딕"/>
    </w:rPr>
  </w:style>
  <w:style w:type="table" w:styleId="19">
    <w:name w:val="Plain Table 1"/>
    <w:basedOn w:val="a4"/>
    <w:uiPriority w:val="41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F547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F547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Plain Text"/>
    <w:basedOn w:val="a2"/>
    <w:link w:val="Charf4"/>
    <w:uiPriority w:val="99"/>
    <w:semiHidden/>
    <w:unhideWhenUsed/>
    <w:rsid w:val="00F547BE"/>
    <w:pPr>
      <w:spacing w:before="0"/>
    </w:pPr>
    <w:rPr>
      <w:sz w:val="21"/>
      <w:szCs w:val="21"/>
    </w:rPr>
  </w:style>
  <w:style w:type="character" w:customStyle="1" w:styleId="Charf4">
    <w:name w:val="글자만 Char"/>
    <w:basedOn w:val="a3"/>
    <w:link w:val="affff1"/>
    <w:uiPriority w:val="99"/>
    <w:semiHidden/>
    <w:rsid w:val="00F547BE"/>
    <w:rPr>
      <w:rFonts w:ascii="맑은 고딕" w:eastAsia="맑은 고딕" w:hAnsi="맑은 고딕"/>
      <w:sz w:val="21"/>
      <w:szCs w:val="21"/>
    </w:rPr>
  </w:style>
  <w:style w:type="paragraph" w:styleId="affff2">
    <w:name w:val="Quote"/>
    <w:basedOn w:val="a2"/>
    <w:next w:val="a2"/>
    <w:link w:val="Charf5"/>
    <w:uiPriority w:val="29"/>
    <w:rsid w:val="00F547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3"/>
    <w:link w:val="affff2"/>
    <w:uiPriority w:val="29"/>
    <w:rsid w:val="00F547BE"/>
    <w:rPr>
      <w:rFonts w:ascii="맑은 고딕" w:eastAsia="맑은 고딕" w:hAnsi="맑은 고딕"/>
      <w:i/>
      <w:iCs/>
      <w:color w:val="404040" w:themeColor="text1" w:themeTint="BF"/>
    </w:rPr>
  </w:style>
  <w:style w:type="paragraph" w:styleId="affff3">
    <w:name w:val="Salutation"/>
    <w:basedOn w:val="a2"/>
    <w:next w:val="a2"/>
    <w:link w:val="Charf6"/>
    <w:uiPriority w:val="99"/>
    <w:semiHidden/>
    <w:unhideWhenUsed/>
    <w:rsid w:val="00F547BE"/>
  </w:style>
  <w:style w:type="character" w:customStyle="1" w:styleId="Charf6">
    <w:name w:val="인사말 Char"/>
    <w:basedOn w:val="a3"/>
    <w:link w:val="affff3"/>
    <w:uiPriority w:val="99"/>
    <w:semiHidden/>
    <w:rsid w:val="00F547BE"/>
    <w:rPr>
      <w:rFonts w:ascii="맑은 고딕" w:eastAsia="맑은 고딕" w:hAnsi="맑은 고딕"/>
    </w:rPr>
  </w:style>
  <w:style w:type="character" w:customStyle="1" w:styleId="1a">
    <w:name w:val="스마트 하이퍼링크1"/>
    <w:basedOn w:val="a3"/>
    <w:uiPriority w:val="99"/>
    <w:semiHidden/>
    <w:unhideWhenUsed/>
    <w:rsid w:val="00F547BE"/>
    <w:rPr>
      <w:rFonts w:ascii="맑은 고딕" w:eastAsia="맑은 고딕" w:hAnsi="맑은 고딕"/>
      <w:u w:val="dotted"/>
    </w:rPr>
  </w:style>
  <w:style w:type="character" w:styleId="affff4">
    <w:name w:val="Strong"/>
    <w:basedOn w:val="a3"/>
    <w:uiPriority w:val="9"/>
    <w:rsid w:val="00F547BE"/>
    <w:rPr>
      <w:rFonts w:ascii="맑은 고딕" w:eastAsia="맑은 고딕" w:hAnsi="맑은 고딕"/>
      <w:b/>
      <w:bCs/>
    </w:rPr>
  </w:style>
  <w:style w:type="character" w:styleId="affff5">
    <w:name w:val="Subtle Emphasis"/>
    <w:basedOn w:val="a3"/>
    <w:uiPriority w:val="19"/>
    <w:rsid w:val="00F547B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6">
    <w:name w:val="Subtle Reference"/>
    <w:basedOn w:val="a3"/>
    <w:uiPriority w:val="31"/>
    <w:rsid w:val="00F547BE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lassic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olorful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Columns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7">
    <w:name w:val="Table Contemporary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8">
    <w:name w:val="Table Elegant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Grid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F547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Table List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a">
    <w:name w:val="table of authorities"/>
    <w:basedOn w:val="a2"/>
    <w:next w:val="a2"/>
    <w:uiPriority w:val="99"/>
    <w:semiHidden/>
    <w:unhideWhenUsed/>
    <w:rsid w:val="00F547BE"/>
    <w:pPr>
      <w:ind w:left="220" w:hanging="220"/>
    </w:pPr>
  </w:style>
  <w:style w:type="paragraph" w:styleId="affffb">
    <w:name w:val="table of figures"/>
    <w:basedOn w:val="a2"/>
    <w:next w:val="a2"/>
    <w:uiPriority w:val="99"/>
    <w:semiHidden/>
    <w:unhideWhenUsed/>
    <w:rsid w:val="00F547BE"/>
    <w:pPr>
      <w:ind w:left="0"/>
    </w:pPr>
  </w:style>
  <w:style w:type="table" w:styleId="affffc">
    <w:name w:val="Table Professional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imple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ubtle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d">
    <w:name w:val="Table Theme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Web 1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F547BE"/>
    <w:pPr>
      <w:spacing w:before="120" w:after="0" w:line="240" w:lineRule="auto"/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e">
    <w:name w:val="toa heading"/>
    <w:basedOn w:val="a2"/>
    <w:next w:val="a2"/>
    <w:uiPriority w:val="99"/>
    <w:semiHidden/>
    <w:unhideWhenUsed/>
    <w:rsid w:val="00F547BE"/>
    <w:rPr>
      <w:rFonts w:cstheme="majorBidi"/>
      <w:b/>
      <w:bCs/>
      <w:sz w:val="24"/>
      <w:szCs w:val="24"/>
    </w:rPr>
  </w:style>
  <w:style w:type="paragraph" w:styleId="1f3">
    <w:name w:val="toc 1"/>
    <w:basedOn w:val="a2"/>
    <w:next w:val="a2"/>
    <w:autoRedefine/>
    <w:uiPriority w:val="39"/>
    <w:semiHidden/>
    <w:unhideWhenUsed/>
    <w:rsid w:val="00F547BE"/>
    <w:pPr>
      <w:spacing w:after="100"/>
      <w:ind w:left="0"/>
    </w:pPr>
  </w:style>
  <w:style w:type="paragraph" w:styleId="2f6">
    <w:name w:val="toc 2"/>
    <w:basedOn w:val="a2"/>
    <w:next w:val="a2"/>
    <w:autoRedefine/>
    <w:uiPriority w:val="39"/>
    <w:semiHidden/>
    <w:unhideWhenUsed/>
    <w:rsid w:val="00F547BE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F547BE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F547BE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F547BE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F547BE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F547BE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F547BE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F547BE"/>
    <w:pPr>
      <w:spacing w:after="100"/>
      <w:ind w:left="1760"/>
    </w:pPr>
  </w:style>
  <w:style w:type="character" w:customStyle="1" w:styleId="1f4">
    <w:name w:val="확인되지 않은 멘션1"/>
    <w:basedOn w:val="a3"/>
    <w:uiPriority w:val="99"/>
    <w:semiHidden/>
    <w:unhideWhenUsed/>
    <w:rsid w:val="00F547BE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311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Michel\AppData\Roaming\Microsoft\Templates\&#51204;&#47029;&#51201;%20&#48708;&#51592;&#45768;&#49828;%20&#47560;&#52992;&#54021;%20&#44228;&#5492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2D662554CB429C85C685E4C2B0A9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07861EE-8BBE-4EC1-8C63-45326B4B70B4}"/>
      </w:docPartPr>
      <w:docPartBody>
        <w:p w:rsidR="00E6475F" w:rsidRDefault="007608FE">
          <w:pPr>
            <w:pStyle w:val="AA2D662554CB429C85C685E4C2B0A97D"/>
          </w:pPr>
          <w:r w:rsidRPr="00F547BE">
            <w:rPr>
              <w:rFonts w:hint="eastAsia"/>
              <w:lang w:val="ko-KR" w:bidi="ko-KR"/>
            </w:rPr>
            <w:t>날짜</w:t>
          </w:r>
        </w:p>
      </w:docPartBody>
    </w:docPart>
    <w:docPart>
      <w:docPartPr>
        <w:name w:val="57C724AA87F64F5383C6FC5C4F7D83E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CE1C2A9-C2CD-4E83-8995-AD616E903FE1}"/>
      </w:docPartPr>
      <w:docPartBody>
        <w:p w:rsidR="00E6475F" w:rsidRDefault="007608FE">
          <w:pPr>
            <w:pStyle w:val="57C724AA87F64F5383C6FC5C4F7D83EC"/>
          </w:pPr>
          <w:r w:rsidRPr="00F547BE">
            <w:rPr>
              <w:rFonts w:hint="eastAsia"/>
              <w:lang w:val="ko-KR" w:bidi="ko-KR"/>
            </w:rPr>
            <w:t>전략적 마케팅 계획</w:t>
          </w:r>
        </w:p>
      </w:docPartBody>
    </w:docPart>
    <w:docPart>
      <w:docPartPr>
        <w:name w:val="29A4C4E871B04AE9B8D0482CC4EB1F6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BA5E66C-1458-4280-817A-D7AE3084CA81}"/>
      </w:docPartPr>
      <w:docPartBody>
        <w:p w:rsidR="00E6475F" w:rsidRDefault="007608FE">
          <w:pPr>
            <w:pStyle w:val="29A4C4E871B04AE9B8D0482CC4EB1F68"/>
          </w:pPr>
          <w:r w:rsidRPr="00F547BE">
            <w:rPr>
              <w:rFonts w:hint="eastAsia"/>
              <w:lang w:val="ko-KR" w:bidi="ko-KR"/>
            </w:rPr>
            <w:t>문서 부제목</w:t>
          </w:r>
        </w:p>
      </w:docPartBody>
    </w:docPart>
    <w:docPart>
      <w:docPartPr>
        <w:name w:val="51340BC129774FD7BE9FC82E98EFFAD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633A99-AF49-46DD-BAF4-F455D414C5BC}"/>
      </w:docPartPr>
      <w:docPartBody>
        <w:p w:rsidR="00E6475F" w:rsidRDefault="007608FE">
          <w:pPr>
            <w:pStyle w:val="51340BC129774FD7BE9FC82E98EFFAD9"/>
          </w:pPr>
          <w:r w:rsidRPr="00F547BE">
            <w:rPr>
              <w:rFonts w:hint="eastAsia"/>
              <w:lang w:val="ko-KR" w:bidi="ko-KR"/>
            </w:rPr>
            <w:t>회사 이름</w:t>
          </w:r>
        </w:p>
      </w:docPartBody>
    </w:docPart>
    <w:docPart>
      <w:docPartPr>
        <w:name w:val="B6913E78FC7741E4A4F9796EEFE0F1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7DE2DDC-C47D-48B1-A599-81B261AB0AC9}"/>
      </w:docPartPr>
      <w:docPartBody>
        <w:p w:rsidR="00E6475F" w:rsidRDefault="007608FE">
          <w:pPr>
            <w:pStyle w:val="B6913E78FC7741E4A4F9796EEFE0F10A"/>
          </w:pPr>
          <w:r w:rsidRPr="00F547BE">
            <w:rPr>
              <w:rFonts w:hint="eastAsia"/>
              <w:lang w:val="ko-KR" w:bidi="ko-KR"/>
            </w:rPr>
            <w:t>풀 스루(pull-through) 제안을 정의합니다.</w:t>
          </w:r>
        </w:p>
      </w:docPartBody>
    </w:docPart>
    <w:docPart>
      <w:docPartPr>
        <w:name w:val="A488B157DB2D4D3EB9EAA6A81839D46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15AEB9E-8000-49FB-8EB6-14E3D6BAB722}"/>
      </w:docPartPr>
      <w:docPartBody>
        <w:p w:rsidR="00E6475F" w:rsidRDefault="007608FE">
          <w:pPr>
            <w:pStyle w:val="A488B157DB2D4D3EB9EAA6A81839D468"/>
          </w:pPr>
          <w:r w:rsidRPr="00F547BE">
            <w:rPr>
              <w:rFonts w:hint="eastAsia"/>
              <w:lang w:val="ko-KR" w:bidi="ko-KR"/>
            </w:rPr>
            <w:t>프로세스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FE"/>
    <w:rsid w:val="001A08B0"/>
    <w:rsid w:val="005953F3"/>
    <w:rsid w:val="005F052D"/>
    <w:rsid w:val="006F6B15"/>
    <w:rsid w:val="007608FE"/>
    <w:rsid w:val="007C328B"/>
    <w:rsid w:val="00825DD9"/>
    <w:rsid w:val="00A210A2"/>
    <w:rsid w:val="00BB5C58"/>
    <w:rsid w:val="00C82231"/>
    <w:rsid w:val="00DE6182"/>
    <w:rsid w:val="00E6475F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851144D84742BCB3CD16C041DA44CA">
    <w:name w:val="2C851144D84742BCB3CD16C041DA44CA"/>
    <w:pPr>
      <w:widowControl w:val="0"/>
      <w:wordWrap w:val="0"/>
      <w:autoSpaceDE w:val="0"/>
      <w:autoSpaceDN w:val="0"/>
    </w:pPr>
  </w:style>
  <w:style w:type="paragraph" w:customStyle="1" w:styleId="CB2E5A1B1D9F45739EBFE4938D535DB1">
    <w:name w:val="CB2E5A1B1D9F45739EBFE4938D535DB1"/>
    <w:pPr>
      <w:widowControl w:val="0"/>
      <w:wordWrap w:val="0"/>
      <w:autoSpaceDE w:val="0"/>
      <w:autoSpaceDN w:val="0"/>
    </w:pPr>
  </w:style>
  <w:style w:type="paragraph" w:customStyle="1" w:styleId="AA2D662554CB429C85C685E4C2B0A97D">
    <w:name w:val="AA2D662554CB429C85C685E4C2B0A97D"/>
    <w:pPr>
      <w:widowControl w:val="0"/>
      <w:wordWrap w:val="0"/>
      <w:autoSpaceDE w:val="0"/>
      <w:autoSpaceDN w:val="0"/>
    </w:pPr>
  </w:style>
  <w:style w:type="paragraph" w:customStyle="1" w:styleId="57C724AA87F64F5383C6FC5C4F7D83EC">
    <w:name w:val="57C724AA87F64F5383C6FC5C4F7D83EC"/>
    <w:pPr>
      <w:widowControl w:val="0"/>
      <w:wordWrap w:val="0"/>
      <w:autoSpaceDE w:val="0"/>
      <w:autoSpaceDN w:val="0"/>
    </w:pPr>
  </w:style>
  <w:style w:type="paragraph" w:customStyle="1" w:styleId="29A4C4E871B04AE9B8D0482CC4EB1F68">
    <w:name w:val="29A4C4E871B04AE9B8D0482CC4EB1F68"/>
    <w:pPr>
      <w:widowControl w:val="0"/>
      <w:wordWrap w:val="0"/>
      <w:autoSpaceDE w:val="0"/>
      <w:autoSpaceDN w:val="0"/>
    </w:pPr>
  </w:style>
  <w:style w:type="paragraph" w:customStyle="1" w:styleId="AF053AE5A9F948AD812B7D6681B65F5D">
    <w:name w:val="AF053AE5A9F948AD812B7D6681B65F5D"/>
    <w:pPr>
      <w:widowControl w:val="0"/>
      <w:wordWrap w:val="0"/>
      <w:autoSpaceDE w:val="0"/>
      <w:autoSpaceDN w:val="0"/>
    </w:pPr>
  </w:style>
  <w:style w:type="paragraph" w:customStyle="1" w:styleId="0454C813086541B3BE84B2F4D7FA75B0">
    <w:name w:val="0454C813086541B3BE84B2F4D7FA75B0"/>
    <w:pPr>
      <w:widowControl w:val="0"/>
      <w:wordWrap w:val="0"/>
      <w:autoSpaceDE w:val="0"/>
      <w:autoSpaceDN w:val="0"/>
    </w:pPr>
  </w:style>
  <w:style w:type="paragraph" w:customStyle="1" w:styleId="51340BC129774FD7BE9FC82E98EFFAD9">
    <w:name w:val="51340BC129774FD7BE9FC82E98EFFAD9"/>
    <w:pPr>
      <w:widowControl w:val="0"/>
      <w:wordWrap w:val="0"/>
      <w:autoSpaceDE w:val="0"/>
      <w:autoSpaceDN w:val="0"/>
    </w:pPr>
  </w:style>
  <w:style w:type="paragraph" w:customStyle="1" w:styleId="DD3A014DC1FE44998AAEE0B7D70FEB41">
    <w:name w:val="DD3A014DC1FE44998AAEE0B7D70FEB41"/>
    <w:pPr>
      <w:widowControl w:val="0"/>
      <w:wordWrap w:val="0"/>
      <w:autoSpaceDE w:val="0"/>
      <w:autoSpaceDN w:val="0"/>
    </w:pPr>
  </w:style>
  <w:style w:type="paragraph" w:customStyle="1" w:styleId="93313927259B47678B396F3742BC6962">
    <w:name w:val="93313927259B47678B396F3742BC6962"/>
    <w:pPr>
      <w:widowControl w:val="0"/>
      <w:wordWrap w:val="0"/>
      <w:autoSpaceDE w:val="0"/>
      <w:autoSpaceDN w:val="0"/>
    </w:pPr>
  </w:style>
  <w:style w:type="character" w:styleId="a3">
    <w:name w:val="Emphasis"/>
    <w:basedOn w:val="a0"/>
    <w:uiPriority w:val="20"/>
    <w:rPr>
      <w:rFonts w:ascii="맑은 고딕" w:eastAsia="맑은 고딕" w:hAnsi="맑은 고딕"/>
      <w:i/>
      <w:iCs/>
      <w:color w:val="595959" w:themeColor="text1" w:themeTint="A6"/>
    </w:rPr>
  </w:style>
  <w:style w:type="paragraph" w:customStyle="1" w:styleId="9312BF39F1EC4D2EAEE53B3C76DCD1B0">
    <w:name w:val="9312BF39F1EC4D2EAEE53B3C76DCD1B0"/>
    <w:pPr>
      <w:widowControl w:val="0"/>
      <w:wordWrap w:val="0"/>
      <w:autoSpaceDE w:val="0"/>
      <w:autoSpaceDN w:val="0"/>
    </w:pPr>
  </w:style>
  <w:style w:type="paragraph" w:customStyle="1" w:styleId="C4C71947685146DD8ECEB119AA98CBE5">
    <w:name w:val="C4C71947685146DD8ECEB119AA98CBE5"/>
    <w:pPr>
      <w:widowControl w:val="0"/>
      <w:wordWrap w:val="0"/>
      <w:autoSpaceDE w:val="0"/>
      <w:autoSpaceDN w:val="0"/>
    </w:pPr>
  </w:style>
  <w:style w:type="paragraph" w:customStyle="1" w:styleId="B0857BA8CA7047D8A6BE6CC4A16EF816">
    <w:name w:val="B0857BA8CA7047D8A6BE6CC4A16EF816"/>
    <w:pPr>
      <w:widowControl w:val="0"/>
      <w:wordWrap w:val="0"/>
      <w:autoSpaceDE w:val="0"/>
      <w:autoSpaceDN w:val="0"/>
    </w:pPr>
  </w:style>
  <w:style w:type="paragraph" w:customStyle="1" w:styleId="5849E54210CA4FB791C0B56C1D2359CC">
    <w:name w:val="5849E54210CA4FB791C0B56C1D2359CC"/>
    <w:pPr>
      <w:widowControl w:val="0"/>
      <w:wordWrap w:val="0"/>
      <w:autoSpaceDE w:val="0"/>
      <w:autoSpaceDN w:val="0"/>
    </w:pPr>
  </w:style>
  <w:style w:type="paragraph" w:customStyle="1" w:styleId="2BA774E0219F4BECA07DB71B2FA51728">
    <w:name w:val="2BA774E0219F4BECA07DB71B2FA51728"/>
    <w:pPr>
      <w:widowControl w:val="0"/>
      <w:wordWrap w:val="0"/>
      <w:autoSpaceDE w:val="0"/>
      <w:autoSpaceDN w:val="0"/>
    </w:pPr>
  </w:style>
  <w:style w:type="paragraph" w:customStyle="1" w:styleId="AB90DC6BA343426FA55BDE61171BCBDA">
    <w:name w:val="AB90DC6BA343426FA55BDE61171BCBDA"/>
    <w:pPr>
      <w:widowControl w:val="0"/>
      <w:wordWrap w:val="0"/>
      <w:autoSpaceDE w:val="0"/>
      <w:autoSpaceDN w:val="0"/>
    </w:pPr>
  </w:style>
  <w:style w:type="paragraph" w:customStyle="1" w:styleId="1C3501D960CC4C4EB399B09D5E56D895">
    <w:name w:val="1C3501D960CC4C4EB399B09D5E56D895"/>
    <w:pPr>
      <w:widowControl w:val="0"/>
      <w:wordWrap w:val="0"/>
      <w:autoSpaceDE w:val="0"/>
      <w:autoSpaceDN w:val="0"/>
    </w:pPr>
  </w:style>
  <w:style w:type="paragraph" w:customStyle="1" w:styleId="9F3BE086391E4CD8897AC7896EBCA82D">
    <w:name w:val="9F3BE086391E4CD8897AC7896EBCA82D"/>
    <w:pPr>
      <w:widowControl w:val="0"/>
      <w:wordWrap w:val="0"/>
      <w:autoSpaceDE w:val="0"/>
      <w:autoSpaceDN w:val="0"/>
    </w:pPr>
  </w:style>
  <w:style w:type="paragraph" w:customStyle="1" w:styleId="7C1FD464061D4B5091D789AF3E8E6911">
    <w:name w:val="7C1FD464061D4B5091D789AF3E8E6911"/>
    <w:pPr>
      <w:widowControl w:val="0"/>
      <w:wordWrap w:val="0"/>
      <w:autoSpaceDE w:val="0"/>
      <w:autoSpaceDN w:val="0"/>
    </w:pPr>
  </w:style>
  <w:style w:type="paragraph" w:customStyle="1" w:styleId="D02B0704DDF94D59AD799D544E8010B7">
    <w:name w:val="D02B0704DDF94D59AD799D544E8010B7"/>
    <w:pPr>
      <w:widowControl w:val="0"/>
      <w:wordWrap w:val="0"/>
      <w:autoSpaceDE w:val="0"/>
      <w:autoSpaceDN w:val="0"/>
    </w:pPr>
  </w:style>
  <w:style w:type="paragraph" w:customStyle="1" w:styleId="5B915D85E6A44E308BBD098020A03F9D">
    <w:name w:val="5B915D85E6A44E308BBD098020A03F9D"/>
    <w:pPr>
      <w:widowControl w:val="0"/>
      <w:wordWrap w:val="0"/>
      <w:autoSpaceDE w:val="0"/>
      <w:autoSpaceDN w:val="0"/>
    </w:pPr>
  </w:style>
  <w:style w:type="paragraph" w:customStyle="1" w:styleId="A79BDF74FA8E49CD94D00F7C3F1C7613">
    <w:name w:val="A79BDF74FA8E49CD94D00F7C3F1C7613"/>
    <w:pPr>
      <w:widowControl w:val="0"/>
      <w:wordWrap w:val="0"/>
      <w:autoSpaceDE w:val="0"/>
      <w:autoSpaceDN w:val="0"/>
    </w:pPr>
  </w:style>
  <w:style w:type="paragraph" w:customStyle="1" w:styleId="89FAC252934441ADBFF6CDF0DCED91C0">
    <w:name w:val="89FAC252934441ADBFF6CDF0DCED91C0"/>
    <w:pPr>
      <w:widowControl w:val="0"/>
      <w:wordWrap w:val="0"/>
      <w:autoSpaceDE w:val="0"/>
      <w:autoSpaceDN w:val="0"/>
    </w:pPr>
  </w:style>
  <w:style w:type="paragraph" w:customStyle="1" w:styleId="983C3D85350742F989D0D4726390885B">
    <w:name w:val="983C3D85350742F989D0D4726390885B"/>
    <w:pPr>
      <w:widowControl w:val="0"/>
      <w:wordWrap w:val="0"/>
      <w:autoSpaceDE w:val="0"/>
      <w:autoSpaceDN w:val="0"/>
    </w:pPr>
  </w:style>
  <w:style w:type="paragraph" w:customStyle="1" w:styleId="F88F6158B1914F439E33CA97DF9DB095">
    <w:name w:val="F88F6158B1914F439E33CA97DF9DB095"/>
    <w:pPr>
      <w:widowControl w:val="0"/>
      <w:wordWrap w:val="0"/>
      <w:autoSpaceDE w:val="0"/>
      <w:autoSpaceDN w:val="0"/>
    </w:pPr>
  </w:style>
  <w:style w:type="paragraph" w:customStyle="1" w:styleId="8B8C025AD8214C34BF3567EE08AFD0E1">
    <w:name w:val="8B8C025AD8214C34BF3567EE08AFD0E1"/>
    <w:pPr>
      <w:widowControl w:val="0"/>
      <w:wordWrap w:val="0"/>
      <w:autoSpaceDE w:val="0"/>
      <w:autoSpaceDN w:val="0"/>
    </w:pPr>
  </w:style>
  <w:style w:type="paragraph" w:customStyle="1" w:styleId="0345C5FF91A94BC7B6A95AC0D1F4B2E2">
    <w:name w:val="0345C5FF91A94BC7B6A95AC0D1F4B2E2"/>
    <w:pPr>
      <w:widowControl w:val="0"/>
      <w:wordWrap w:val="0"/>
      <w:autoSpaceDE w:val="0"/>
      <w:autoSpaceDN w:val="0"/>
    </w:pPr>
  </w:style>
  <w:style w:type="paragraph" w:customStyle="1" w:styleId="5C74B72036B1479F95E5BA9EE77A3FD3">
    <w:name w:val="5C74B72036B1479F95E5BA9EE77A3FD3"/>
    <w:pPr>
      <w:widowControl w:val="0"/>
      <w:wordWrap w:val="0"/>
      <w:autoSpaceDE w:val="0"/>
      <w:autoSpaceDN w:val="0"/>
    </w:pPr>
  </w:style>
  <w:style w:type="paragraph" w:customStyle="1" w:styleId="5350BBB1ECF54ADFAB5DA097504225BE">
    <w:name w:val="5350BBB1ECF54ADFAB5DA097504225BE"/>
    <w:pPr>
      <w:widowControl w:val="0"/>
      <w:wordWrap w:val="0"/>
      <w:autoSpaceDE w:val="0"/>
      <w:autoSpaceDN w:val="0"/>
    </w:pPr>
  </w:style>
  <w:style w:type="paragraph" w:customStyle="1" w:styleId="228B2C7FDC2142898A4DD9D76B634D55">
    <w:name w:val="228B2C7FDC2142898A4DD9D76B634D55"/>
    <w:pPr>
      <w:widowControl w:val="0"/>
      <w:wordWrap w:val="0"/>
      <w:autoSpaceDE w:val="0"/>
      <w:autoSpaceDN w:val="0"/>
    </w:pPr>
  </w:style>
  <w:style w:type="paragraph" w:customStyle="1" w:styleId="354376EAB3AF4F05A807B33EAE75D155">
    <w:name w:val="354376EAB3AF4F05A807B33EAE75D155"/>
    <w:pPr>
      <w:widowControl w:val="0"/>
      <w:wordWrap w:val="0"/>
      <w:autoSpaceDE w:val="0"/>
      <w:autoSpaceDN w:val="0"/>
    </w:pPr>
  </w:style>
  <w:style w:type="paragraph" w:customStyle="1" w:styleId="C013C5D8B5504D7CACDD8D04B22DCAA4">
    <w:name w:val="C013C5D8B5504D7CACDD8D04B22DCAA4"/>
    <w:pPr>
      <w:widowControl w:val="0"/>
      <w:wordWrap w:val="0"/>
      <w:autoSpaceDE w:val="0"/>
      <w:autoSpaceDN w:val="0"/>
    </w:pPr>
  </w:style>
  <w:style w:type="paragraph" w:customStyle="1" w:styleId="D783C67DBD9E4B25869E61392C844FAA">
    <w:name w:val="D783C67DBD9E4B25869E61392C844FAA"/>
    <w:pPr>
      <w:widowControl w:val="0"/>
      <w:wordWrap w:val="0"/>
      <w:autoSpaceDE w:val="0"/>
      <w:autoSpaceDN w:val="0"/>
    </w:pPr>
  </w:style>
  <w:style w:type="paragraph" w:customStyle="1" w:styleId="7D2BAD68EE354BA5BBACD44109323D40">
    <w:name w:val="7D2BAD68EE354BA5BBACD44109323D40"/>
    <w:pPr>
      <w:widowControl w:val="0"/>
      <w:wordWrap w:val="0"/>
      <w:autoSpaceDE w:val="0"/>
      <w:autoSpaceDN w:val="0"/>
    </w:pPr>
  </w:style>
  <w:style w:type="paragraph" w:customStyle="1" w:styleId="28B6538558774038B2C9D45FB4059235">
    <w:name w:val="28B6538558774038B2C9D45FB4059235"/>
    <w:pPr>
      <w:widowControl w:val="0"/>
      <w:wordWrap w:val="0"/>
      <w:autoSpaceDE w:val="0"/>
      <w:autoSpaceDN w:val="0"/>
    </w:pPr>
  </w:style>
  <w:style w:type="paragraph" w:customStyle="1" w:styleId="B6913E78FC7741E4A4F9796EEFE0F10A">
    <w:name w:val="B6913E78FC7741E4A4F9796EEFE0F10A"/>
    <w:pPr>
      <w:widowControl w:val="0"/>
      <w:wordWrap w:val="0"/>
      <w:autoSpaceDE w:val="0"/>
      <w:autoSpaceDN w:val="0"/>
    </w:pPr>
  </w:style>
  <w:style w:type="paragraph" w:customStyle="1" w:styleId="A488B157DB2D4D3EB9EAA6A81839D468">
    <w:name w:val="A488B157DB2D4D3EB9EAA6A81839D468"/>
    <w:pPr>
      <w:widowControl w:val="0"/>
      <w:wordWrap w:val="0"/>
      <w:autoSpaceDE w:val="0"/>
      <w:autoSpaceDN w:val="0"/>
    </w:pPr>
  </w:style>
  <w:style w:type="paragraph" w:customStyle="1" w:styleId="C95EB7985D6646359214EE255F271F3E">
    <w:name w:val="C95EB7985D6646359214EE255F271F3E"/>
    <w:pPr>
      <w:widowControl w:val="0"/>
      <w:wordWrap w:val="0"/>
      <w:autoSpaceDE w:val="0"/>
      <w:autoSpaceDN w:val="0"/>
    </w:pPr>
  </w:style>
  <w:style w:type="paragraph" w:customStyle="1" w:styleId="6F968D6115164B2B9CF89ED8701A76BF">
    <w:name w:val="6F968D6115164B2B9CF89ED8701A76BF"/>
    <w:pPr>
      <w:widowControl w:val="0"/>
      <w:wordWrap w:val="0"/>
      <w:autoSpaceDE w:val="0"/>
      <w:autoSpaceDN w:val="0"/>
    </w:pPr>
  </w:style>
  <w:style w:type="paragraph" w:customStyle="1" w:styleId="959E2F3E76E240EFA8B0E6450FB90533">
    <w:name w:val="959E2F3E76E240EFA8B0E6450FB90533"/>
    <w:pPr>
      <w:widowControl w:val="0"/>
      <w:wordWrap w:val="0"/>
      <w:autoSpaceDE w:val="0"/>
      <w:autoSpaceDN w:val="0"/>
    </w:pPr>
  </w:style>
  <w:style w:type="paragraph" w:customStyle="1" w:styleId="65C7C9C00A234D429EF9C42ADD5BC62C">
    <w:name w:val="65C7C9C00A234D429EF9C42ADD5BC62C"/>
    <w:pPr>
      <w:widowControl w:val="0"/>
      <w:wordWrap w:val="0"/>
      <w:autoSpaceDE w:val="0"/>
      <w:autoSpaceDN w:val="0"/>
    </w:pPr>
  </w:style>
  <w:style w:type="paragraph" w:customStyle="1" w:styleId="094E1551EE604A2C979F8272066720FA">
    <w:name w:val="094E1551EE604A2C979F8272066720FA"/>
    <w:pPr>
      <w:widowControl w:val="0"/>
      <w:wordWrap w:val="0"/>
      <w:autoSpaceDE w:val="0"/>
      <w:autoSpaceDN w:val="0"/>
    </w:pPr>
  </w:style>
  <w:style w:type="paragraph" w:customStyle="1" w:styleId="589B38C28F9648999F4DF75DD8B42D37">
    <w:name w:val="589B38C28F9648999F4DF75DD8B42D37"/>
    <w:pPr>
      <w:widowControl w:val="0"/>
      <w:wordWrap w:val="0"/>
      <w:autoSpaceDE w:val="0"/>
      <w:autoSpaceDN w:val="0"/>
    </w:pPr>
  </w:style>
  <w:style w:type="paragraph" w:customStyle="1" w:styleId="EB87A0F9E90B4997A519D8C120DB2C45">
    <w:name w:val="EB87A0F9E90B4997A519D8C120DB2C45"/>
    <w:pPr>
      <w:widowControl w:val="0"/>
      <w:wordWrap w:val="0"/>
      <w:autoSpaceDE w:val="0"/>
      <w:autoSpaceDN w:val="0"/>
    </w:pPr>
  </w:style>
  <w:style w:type="paragraph" w:customStyle="1" w:styleId="67843724D0864C8D894270CAA0C16D18">
    <w:name w:val="67843724D0864C8D894270CAA0C16D18"/>
    <w:pPr>
      <w:widowControl w:val="0"/>
      <w:wordWrap w:val="0"/>
      <w:autoSpaceDE w:val="0"/>
      <w:autoSpaceDN w:val="0"/>
    </w:pPr>
  </w:style>
  <w:style w:type="paragraph" w:customStyle="1" w:styleId="C32AAA90763D4C4F8D64EBEB2080EE4F">
    <w:name w:val="C32AAA90763D4C4F8D64EBEB2080EE4F"/>
    <w:pPr>
      <w:widowControl w:val="0"/>
      <w:wordWrap w:val="0"/>
      <w:autoSpaceDE w:val="0"/>
      <w:autoSpaceDN w:val="0"/>
    </w:pPr>
  </w:style>
  <w:style w:type="paragraph" w:customStyle="1" w:styleId="A63BD2EA311A4AEDB81FEC8D4483606E">
    <w:name w:val="A63BD2EA311A4AEDB81FEC8D4483606E"/>
    <w:pPr>
      <w:widowControl w:val="0"/>
      <w:wordWrap w:val="0"/>
      <w:autoSpaceDE w:val="0"/>
      <w:autoSpaceDN w:val="0"/>
    </w:pPr>
  </w:style>
  <w:style w:type="paragraph" w:customStyle="1" w:styleId="C433C46BC00E42739682611B647CBCD6">
    <w:name w:val="C433C46BC00E42739682611B647CBCD6"/>
    <w:pPr>
      <w:widowControl w:val="0"/>
      <w:wordWrap w:val="0"/>
      <w:autoSpaceDE w:val="0"/>
      <w:autoSpaceDN w:val="0"/>
    </w:pPr>
  </w:style>
  <w:style w:type="paragraph" w:customStyle="1" w:styleId="6286C90ADA894F8B93B61FFD79DF7FF9">
    <w:name w:val="6286C90ADA894F8B93B61FFD79DF7FF9"/>
    <w:pPr>
      <w:widowControl w:val="0"/>
      <w:wordWrap w:val="0"/>
      <w:autoSpaceDE w:val="0"/>
      <w:autoSpaceDN w:val="0"/>
    </w:pPr>
  </w:style>
  <w:style w:type="paragraph" w:customStyle="1" w:styleId="9DEB4D3DB56F431491968403ECAC25FA">
    <w:name w:val="9DEB4D3DB56F431491968403ECAC25FA"/>
    <w:pPr>
      <w:widowControl w:val="0"/>
      <w:wordWrap w:val="0"/>
      <w:autoSpaceDE w:val="0"/>
      <w:autoSpaceDN w:val="0"/>
    </w:pPr>
  </w:style>
  <w:style w:type="paragraph" w:customStyle="1" w:styleId="18CD076F8087461F84FF82CE4475DE27">
    <w:name w:val="18CD076F8087461F84FF82CE4475DE27"/>
    <w:pPr>
      <w:widowControl w:val="0"/>
      <w:wordWrap w:val="0"/>
      <w:autoSpaceDE w:val="0"/>
      <w:autoSpaceDN w:val="0"/>
    </w:pPr>
  </w:style>
  <w:style w:type="paragraph" w:customStyle="1" w:styleId="5F544CA92DF6455384CC3C595D5C5A97">
    <w:name w:val="5F544CA92DF6455384CC3C595D5C5A97"/>
    <w:pPr>
      <w:widowControl w:val="0"/>
      <w:wordWrap w:val="0"/>
      <w:autoSpaceDE w:val="0"/>
      <w:autoSpaceDN w:val="0"/>
    </w:pPr>
  </w:style>
  <w:style w:type="paragraph" w:customStyle="1" w:styleId="83431AA9ECD94B93B592C70777CFCC53">
    <w:name w:val="83431AA9ECD94B93B592C70777CFCC53"/>
    <w:pPr>
      <w:widowControl w:val="0"/>
      <w:wordWrap w:val="0"/>
      <w:autoSpaceDE w:val="0"/>
      <w:autoSpaceDN w:val="0"/>
    </w:pPr>
  </w:style>
  <w:style w:type="paragraph" w:customStyle="1" w:styleId="31DF87F28FA740909C56146883DE6302">
    <w:name w:val="31DF87F28FA740909C56146883DE6302"/>
    <w:pPr>
      <w:widowControl w:val="0"/>
      <w:wordWrap w:val="0"/>
      <w:autoSpaceDE w:val="0"/>
      <w:autoSpaceDN w:val="0"/>
    </w:pPr>
  </w:style>
  <w:style w:type="paragraph" w:customStyle="1" w:styleId="81AE88AF3DAA4C81A6D7DA71F673313F">
    <w:name w:val="81AE88AF3DAA4C81A6D7DA71F673313F"/>
    <w:pPr>
      <w:widowControl w:val="0"/>
      <w:wordWrap w:val="0"/>
      <w:autoSpaceDE w:val="0"/>
      <w:autoSpaceDN w:val="0"/>
    </w:pPr>
  </w:style>
  <w:style w:type="paragraph" w:customStyle="1" w:styleId="655DFBB6F71F40A486D4808E52BBE276">
    <w:name w:val="655DFBB6F71F40A486D4808E52BBE276"/>
    <w:pPr>
      <w:widowControl w:val="0"/>
      <w:wordWrap w:val="0"/>
      <w:autoSpaceDE w:val="0"/>
      <w:autoSpaceDN w:val="0"/>
    </w:pPr>
  </w:style>
  <w:style w:type="paragraph" w:customStyle="1" w:styleId="B43E1D37559E490CA066D95F4A9C0961">
    <w:name w:val="B43E1D37559E490CA066D95F4A9C0961"/>
    <w:pPr>
      <w:widowControl w:val="0"/>
      <w:wordWrap w:val="0"/>
      <w:autoSpaceDE w:val="0"/>
      <w:autoSpaceDN w:val="0"/>
    </w:pPr>
  </w:style>
  <w:style w:type="paragraph" w:customStyle="1" w:styleId="74E9141504E4481EB86279B4680FD72D">
    <w:name w:val="74E9141504E4481EB86279B4680FD72D"/>
    <w:pPr>
      <w:widowControl w:val="0"/>
      <w:wordWrap w:val="0"/>
      <w:autoSpaceDE w:val="0"/>
      <w:autoSpaceDN w:val="0"/>
    </w:pPr>
  </w:style>
  <w:style w:type="paragraph" w:customStyle="1" w:styleId="097948F6F9A1475DADC496313BF87A19">
    <w:name w:val="097948F6F9A1475DADC496313BF87A19"/>
    <w:pPr>
      <w:widowControl w:val="0"/>
      <w:wordWrap w:val="0"/>
      <w:autoSpaceDE w:val="0"/>
      <w:autoSpaceDN w:val="0"/>
    </w:pPr>
  </w:style>
  <w:style w:type="paragraph" w:customStyle="1" w:styleId="2E93EE481C3642BE9A8C1387802FBFE4">
    <w:name w:val="2E93EE481C3642BE9A8C1387802FBFE4"/>
    <w:pPr>
      <w:widowControl w:val="0"/>
      <w:wordWrap w:val="0"/>
      <w:autoSpaceDE w:val="0"/>
      <w:autoSpaceDN w:val="0"/>
    </w:pPr>
  </w:style>
  <w:style w:type="paragraph" w:customStyle="1" w:styleId="0C5FA5A3E2BB47C99B79749044CC62AC">
    <w:name w:val="0C5FA5A3E2BB47C99B79749044CC62AC"/>
    <w:pPr>
      <w:widowControl w:val="0"/>
      <w:wordWrap w:val="0"/>
      <w:autoSpaceDE w:val="0"/>
      <w:autoSpaceDN w:val="0"/>
    </w:pPr>
  </w:style>
  <w:style w:type="paragraph" w:customStyle="1" w:styleId="1A6F1B982A9A417DA6D1D8DA063E1AD9">
    <w:name w:val="1A6F1B982A9A417DA6D1D8DA063E1AD9"/>
    <w:pPr>
      <w:widowControl w:val="0"/>
      <w:wordWrap w:val="0"/>
      <w:autoSpaceDE w:val="0"/>
      <w:autoSpaceDN w:val="0"/>
    </w:pPr>
  </w:style>
  <w:style w:type="paragraph" w:customStyle="1" w:styleId="262E7638EE29475B9399D0848372015B">
    <w:name w:val="262E7638EE29475B9399D0848372015B"/>
    <w:pPr>
      <w:widowControl w:val="0"/>
      <w:wordWrap w:val="0"/>
      <w:autoSpaceDE w:val="0"/>
      <w:autoSpaceDN w:val="0"/>
    </w:pPr>
  </w:style>
  <w:style w:type="paragraph" w:customStyle="1" w:styleId="CAD733A68F73428F9BF1C9BBC47AE6C5">
    <w:name w:val="CAD733A68F73428F9BF1C9BBC47AE6C5"/>
    <w:pPr>
      <w:widowControl w:val="0"/>
      <w:wordWrap w:val="0"/>
      <w:autoSpaceDE w:val="0"/>
      <w:autoSpaceDN w:val="0"/>
    </w:pPr>
  </w:style>
  <w:style w:type="paragraph" w:customStyle="1" w:styleId="BC5FDF1078284702B0B7BFD3DDD7F38A">
    <w:name w:val="BC5FDF1078284702B0B7BFD3DDD7F38A"/>
    <w:pPr>
      <w:widowControl w:val="0"/>
      <w:wordWrap w:val="0"/>
      <w:autoSpaceDE w:val="0"/>
      <w:autoSpaceDN w:val="0"/>
    </w:pPr>
  </w:style>
  <w:style w:type="paragraph" w:customStyle="1" w:styleId="CBB22DA7F53A4B77AED1CB895E5917C8">
    <w:name w:val="CBB22DA7F53A4B77AED1CB895E5917C8"/>
    <w:pPr>
      <w:widowControl w:val="0"/>
      <w:wordWrap w:val="0"/>
      <w:autoSpaceDE w:val="0"/>
      <w:autoSpaceDN w:val="0"/>
    </w:pPr>
  </w:style>
  <w:style w:type="paragraph" w:customStyle="1" w:styleId="12B9E08FCA65427BB69E736344FCBB67">
    <w:name w:val="12B9E08FCA65427BB69E736344FCBB67"/>
    <w:pPr>
      <w:widowControl w:val="0"/>
      <w:wordWrap w:val="0"/>
      <w:autoSpaceDE w:val="0"/>
      <w:autoSpaceDN w:val="0"/>
    </w:pPr>
  </w:style>
  <w:style w:type="paragraph" w:customStyle="1" w:styleId="3066E593C4F4424D8E59C8C9618DAC91">
    <w:name w:val="3066E593C4F4424D8E59C8C9618DAC91"/>
    <w:pPr>
      <w:widowControl w:val="0"/>
      <w:wordWrap w:val="0"/>
      <w:autoSpaceDE w:val="0"/>
      <w:autoSpaceDN w:val="0"/>
    </w:pPr>
  </w:style>
  <w:style w:type="paragraph" w:customStyle="1" w:styleId="A92BA31C8A6E4442809EE207CB2D0E15">
    <w:name w:val="A92BA31C8A6E4442809EE207CB2D0E15"/>
    <w:pPr>
      <w:widowControl w:val="0"/>
      <w:wordWrap w:val="0"/>
      <w:autoSpaceDE w:val="0"/>
      <w:autoSpaceDN w:val="0"/>
    </w:pPr>
  </w:style>
  <w:style w:type="paragraph" w:customStyle="1" w:styleId="EA7B28ACA5454AFC8D4DB5A819F967D1">
    <w:name w:val="EA7B28ACA5454AFC8D4DB5A819F967D1"/>
    <w:pPr>
      <w:widowControl w:val="0"/>
      <w:wordWrap w:val="0"/>
      <w:autoSpaceDE w:val="0"/>
      <w:autoSpaceDN w:val="0"/>
    </w:pPr>
  </w:style>
  <w:style w:type="paragraph" w:customStyle="1" w:styleId="EDC14CC7303048388C80D90E4D929F10">
    <w:name w:val="EDC14CC7303048388C80D90E4D929F10"/>
    <w:pPr>
      <w:widowControl w:val="0"/>
      <w:wordWrap w:val="0"/>
      <w:autoSpaceDE w:val="0"/>
      <w:autoSpaceDN w:val="0"/>
    </w:pPr>
  </w:style>
  <w:style w:type="paragraph" w:customStyle="1" w:styleId="630B752DDC54433CBF3945BCD637ADA8">
    <w:name w:val="630B752DDC54433CBF3945BCD637ADA8"/>
    <w:pPr>
      <w:widowControl w:val="0"/>
      <w:wordWrap w:val="0"/>
      <w:autoSpaceDE w:val="0"/>
      <w:autoSpaceDN w:val="0"/>
    </w:pPr>
  </w:style>
  <w:style w:type="paragraph" w:customStyle="1" w:styleId="9446701839A04CC0B073E191321C970F">
    <w:name w:val="9446701839A04CC0B073E191321C970F"/>
    <w:pPr>
      <w:widowControl w:val="0"/>
      <w:wordWrap w:val="0"/>
      <w:autoSpaceDE w:val="0"/>
      <w:autoSpaceDN w:val="0"/>
    </w:pPr>
  </w:style>
  <w:style w:type="paragraph" w:customStyle="1" w:styleId="EADCC1D04781482D9549B4841B39895F">
    <w:name w:val="EADCC1D04781482D9549B4841B39895F"/>
    <w:pPr>
      <w:widowControl w:val="0"/>
      <w:wordWrap w:val="0"/>
      <w:autoSpaceDE w:val="0"/>
      <w:autoSpaceDN w:val="0"/>
    </w:pPr>
  </w:style>
  <w:style w:type="paragraph" w:customStyle="1" w:styleId="A22FB01ACD364B1C8C861EFB9CF60D58">
    <w:name w:val="A22FB01ACD364B1C8C861EFB9CF60D58"/>
    <w:pPr>
      <w:widowControl w:val="0"/>
      <w:wordWrap w:val="0"/>
      <w:autoSpaceDE w:val="0"/>
      <w:autoSpaceDN w:val="0"/>
    </w:pPr>
  </w:style>
  <w:style w:type="paragraph" w:customStyle="1" w:styleId="A81A3D675716494C9691B968E74A521A">
    <w:name w:val="A81A3D675716494C9691B968E74A521A"/>
    <w:pPr>
      <w:widowControl w:val="0"/>
      <w:wordWrap w:val="0"/>
      <w:autoSpaceDE w:val="0"/>
      <w:autoSpaceDN w:val="0"/>
    </w:pPr>
  </w:style>
  <w:style w:type="paragraph" w:customStyle="1" w:styleId="428DC5D503B6462BBCC21915069F8227">
    <w:name w:val="428DC5D503B6462BBCC21915069F8227"/>
    <w:pPr>
      <w:widowControl w:val="0"/>
      <w:wordWrap w:val="0"/>
      <w:autoSpaceDE w:val="0"/>
      <w:autoSpaceDN w:val="0"/>
    </w:pPr>
  </w:style>
  <w:style w:type="paragraph" w:customStyle="1" w:styleId="756E1F4B4C2148D2BD23175BED136541">
    <w:name w:val="756E1F4B4C2148D2BD23175BED136541"/>
    <w:pPr>
      <w:widowControl w:val="0"/>
      <w:wordWrap w:val="0"/>
      <w:autoSpaceDE w:val="0"/>
      <w:autoSpaceDN w:val="0"/>
    </w:pPr>
  </w:style>
  <w:style w:type="paragraph" w:customStyle="1" w:styleId="649F423A0ADE4AF9B6E850CA1B90474D">
    <w:name w:val="649F423A0ADE4AF9B6E850CA1B90474D"/>
    <w:pPr>
      <w:widowControl w:val="0"/>
      <w:wordWrap w:val="0"/>
      <w:autoSpaceDE w:val="0"/>
      <w:autoSpaceDN w:val="0"/>
    </w:pPr>
  </w:style>
  <w:style w:type="paragraph" w:customStyle="1" w:styleId="0742F6E365FC46F4A2E322FA04997AF0">
    <w:name w:val="0742F6E365FC46F4A2E322FA04997AF0"/>
    <w:pPr>
      <w:widowControl w:val="0"/>
      <w:wordWrap w:val="0"/>
      <w:autoSpaceDE w:val="0"/>
      <w:autoSpaceDN w:val="0"/>
    </w:pPr>
  </w:style>
  <w:style w:type="paragraph" w:customStyle="1" w:styleId="FCF19A560AA24C9AAA6B1343C75C732C">
    <w:name w:val="FCF19A560AA24C9AAA6B1343C75C732C"/>
    <w:pPr>
      <w:widowControl w:val="0"/>
      <w:wordWrap w:val="0"/>
      <w:autoSpaceDE w:val="0"/>
      <w:autoSpaceDN w:val="0"/>
    </w:pPr>
  </w:style>
  <w:style w:type="paragraph" w:customStyle="1" w:styleId="B1061AB0752F4211B6F0F70F5263C92F">
    <w:name w:val="B1061AB0752F4211B6F0F70F5263C92F"/>
    <w:pPr>
      <w:widowControl w:val="0"/>
      <w:wordWrap w:val="0"/>
      <w:autoSpaceDE w:val="0"/>
      <w:autoSpaceDN w:val="0"/>
    </w:pPr>
  </w:style>
  <w:style w:type="paragraph" w:customStyle="1" w:styleId="7B85AA3ACAF4417D9072AE63C055BF64">
    <w:name w:val="7B85AA3ACAF4417D9072AE63C055BF64"/>
    <w:pPr>
      <w:widowControl w:val="0"/>
      <w:wordWrap w:val="0"/>
      <w:autoSpaceDE w:val="0"/>
      <w:autoSpaceDN w:val="0"/>
    </w:pPr>
  </w:style>
  <w:style w:type="paragraph" w:customStyle="1" w:styleId="DA9DDACC13484ED6821BD7312FD9ECCF">
    <w:name w:val="DA9DDACC13484ED6821BD7312FD9ECCF"/>
    <w:pPr>
      <w:widowControl w:val="0"/>
      <w:wordWrap w:val="0"/>
      <w:autoSpaceDE w:val="0"/>
      <w:autoSpaceDN w:val="0"/>
    </w:pPr>
  </w:style>
  <w:style w:type="paragraph" w:customStyle="1" w:styleId="58E6FAD07EE74402943B324B9FA8AE26">
    <w:name w:val="58E6FAD07EE74402943B324B9FA8AE26"/>
    <w:pPr>
      <w:widowControl w:val="0"/>
      <w:wordWrap w:val="0"/>
      <w:autoSpaceDE w:val="0"/>
      <w:autoSpaceDN w:val="0"/>
    </w:pPr>
  </w:style>
  <w:style w:type="paragraph" w:customStyle="1" w:styleId="58B574705C59433D958C325E62FDA5D9">
    <w:name w:val="58B574705C59433D958C325E62FDA5D9"/>
    <w:pPr>
      <w:widowControl w:val="0"/>
      <w:wordWrap w:val="0"/>
      <w:autoSpaceDE w:val="0"/>
      <w:autoSpaceDN w:val="0"/>
    </w:pPr>
  </w:style>
  <w:style w:type="paragraph" w:customStyle="1" w:styleId="77422EAD6BE541869D1F96CB342FABAB">
    <w:name w:val="77422EAD6BE541869D1F96CB342FABAB"/>
    <w:pPr>
      <w:widowControl w:val="0"/>
      <w:wordWrap w:val="0"/>
      <w:autoSpaceDE w:val="0"/>
      <w:autoSpaceDN w:val="0"/>
    </w:pPr>
  </w:style>
  <w:style w:type="paragraph" w:customStyle="1" w:styleId="1A540B7C298A401BB8B3F37F8AF0AB63">
    <w:name w:val="1A540B7C298A401BB8B3F37F8AF0AB63"/>
    <w:pPr>
      <w:widowControl w:val="0"/>
      <w:wordWrap w:val="0"/>
      <w:autoSpaceDE w:val="0"/>
      <w:autoSpaceDN w:val="0"/>
    </w:pPr>
  </w:style>
  <w:style w:type="paragraph" w:customStyle="1" w:styleId="CF688D232C2D47D3B793EEA7391F10D2">
    <w:name w:val="CF688D232C2D47D3B793EEA7391F10D2"/>
    <w:pPr>
      <w:widowControl w:val="0"/>
      <w:wordWrap w:val="0"/>
      <w:autoSpaceDE w:val="0"/>
      <w:autoSpaceDN w:val="0"/>
    </w:pPr>
  </w:style>
  <w:style w:type="paragraph" w:customStyle="1" w:styleId="68615FEE21E64BC0BBC88CB255F06564">
    <w:name w:val="68615FEE21E64BC0BBC88CB255F06564"/>
    <w:pPr>
      <w:widowControl w:val="0"/>
      <w:wordWrap w:val="0"/>
      <w:autoSpaceDE w:val="0"/>
      <w:autoSpaceDN w:val="0"/>
    </w:pPr>
  </w:style>
  <w:style w:type="paragraph" w:customStyle="1" w:styleId="B4B64082E1BD4FA1836CFEEA4B64111E">
    <w:name w:val="B4B64082E1BD4FA1836CFEEA4B64111E"/>
    <w:pPr>
      <w:widowControl w:val="0"/>
      <w:wordWrap w:val="0"/>
      <w:autoSpaceDE w:val="0"/>
      <w:autoSpaceDN w:val="0"/>
    </w:pPr>
  </w:style>
  <w:style w:type="paragraph" w:customStyle="1" w:styleId="4C5CCF4C487C40949B0F2CB89BD9B679">
    <w:name w:val="4C5CCF4C487C40949B0F2CB89BD9B679"/>
    <w:pPr>
      <w:widowControl w:val="0"/>
      <w:wordWrap w:val="0"/>
      <w:autoSpaceDE w:val="0"/>
      <w:autoSpaceDN w:val="0"/>
    </w:pPr>
  </w:style>
  <w:style w:type="paragraph" w:customStyle="1" w:styleId="77092866FC6641E599ED7D945B0FCDB4">
    <w:name w:val="77092866FC6641E599ED7D945B0FCDB4"/>
    <w:pPr>
      <w:widowControl w:val="0"/>
      <w:wordWrap w:val="0"/>
      <w:autoSpaceDE w:val="0"/>
      <w:autoSpaceDN w:val="0"/>
    </w:pPr>
  </w:style>
  <w:style w:type="paragraph" w:customStyle="1" w:styleId="F2D5CD1D9F0A4BA4A109171E548EADAE">
    <w:name w:val="F2D5CD1D9F0A4BA4A109171E548EADAE"/>
    <w:pPr>
      <w:widowControl w:val="0"/>
      <w:wordWrap w:val="0"/>
      <w:autoSpaceDE w:val="0"/>
      <w:autoSpaceDN w:val="0"/>
    </w:pPr>
  </w:style>
  <w:style w:type="paragraph" w:customStyle="1" w:styleId="59CBF5691C5843DEA96CF8A5CD538029">
    <w:name w:val="59CBF5691C5843DEA96CF8A5CD538029"/>
    <w:pPr>
      <w:widowControl w:val="0"/>
      <w:wordWrap w:val="0"/>
      <w:autoSpaceDE w:val="0"/>
      <w:autoSpaceDN w:val="0"/>
    </w:pPr>
  </w:style>
  <w:style w:type="paragraph" w:customStyle="1" w:styleId="2D27A6CD8EDC435882E2782E39E1F605">
    <w:name w:val="2D27A6CD8EDC435882E2782E39E1F605"/>
    <w:pPr>
      <w:widowControl w:val="0"/>
      <w:wordWrap w:val="0"/>
      <w:autoSpaceDE w:val="0"/>
      <w:autoSpaceDN w:val="0"/>
    </w:pPr>
  </w:style>
  <w:style w:type="paragraph" w:customStyle="1" w:styleId="53A9B242F5C24853BDF06772D8207835">
    <w:name w:val="53A9B242F5C24853BDF06772D8207835"/>
    <w:pPr>
      <w:widowControl w:val="0"/>
      <w:wordWrap w:val="0"/>
      <w:autoSpaceDE w:val="0"/>
      <w:autoSpaceDN w:val="0"/>
    </w:pPr>
  </w:style>
  <w:style w:type="paragraph" w:customStyle="1" w:styleId="136499CB339D4725BD2EB5FA32E77134">
    <w:name w:val="136499CB339D4725BD2EB5FA32E77134"/>
    <w:pPr>
      <w:widowControl w:val="0"/>
      <w:wordWrap w:val="0"/>
      <w:autoSpaceDE w:val="0"/>
      <w:autoSpaceDN w:val="0"/>
    </w:pPr>
  </w:style>
  <w:style w:type="paragraph" w:customStyle="1" w:styleId="AF3CC8CABCB0464E905BE9994F272904">
    <w:name w:val="AF3CC8CABCB0464E905BE9994F272904"/>
    <w:pPr>
      <w:widowControl w:val="0"/>
      <w:wordWrap w:val="0"/>
      <w:autoSpaceDE w:val="0"/>
      <w:autoSpaceDN w:val="0"/>
    </w:pPr>
  </w:style>
  <w:style w:type="paragraph" w:customStyle="1" w:styleId="2F6F6ADC653F46D8ADED4C37830298D6">
    <w:name w:val="2F6F6ADC653F46D8ADED4C37830298D6"/>
    <w:pPr>
      <w:widowControl w:val="0"/>
      <w:wordWrap w:val="0"/>
      <w:autoSpaceDE w:val="0"/>
      <w:autoSpaceDN w:val="0"/>
    </w:pPr>
  </w:style>
  <w:style w:type="paragraph" w:customStyle="1" w:styleId="B8FB584F63A944D38972F61AA12BB3EA">
    <w:name w:val="B8FB584F63A944D38972F61AA12BB3EA"/>
    <w:pPr>
      <w:widowControl w:val="0"/>
      <w:wordWrap w:val="0"/>
      <w:autoSpaceDE w:val="0"/>
      <w:autoSpaceDN w:val="0"/>
    </w:pPr>
  </w:style>
  <w:style w:type="character" w:styleId="a4">
    <w:name w:val="Placeholder Text"/>
    <w:basedOn w:val="a0"/>
    <w:uiPriority w:val="2"/>
    <w:rPr>
      <w:rFonts w:ascii="맑은 고딕" w:eastAsia="맑은 고딕" w:hAnsi="맑은 고딕"/>
      <w:i/>
      <w:iCs/>
      <w:color w:val="808080"/>
    </w:rPr>
  </w:style>
  <w:style w:type="paragraph" w:customStyle="1" w:styleId="551E1C086B2B4EE2A4196A356CD61CCC">
    <w:name w:val="551E1C086B2B4EE2A4196A356CD61CCC"/>
    <w:pPr>
      <w:widowControl w:val="0"/>
      <w:wordWrap w:val="0"/>
      <w:autoSpaceDE w:val="0"/>
      <w:autoSpaceDN w:val="0"/>
    </w:pPr>
  </w:style>
  <w:style w:type="paragraph" w:customStyle="1" w:styleId="09F55C9AD8C14704806B73D38E0D366C">
    <w:name w:val="09F55C9AD8C14704806B73D38E0D366C"/>
    <w:pPr>
      <w:widowControl w:val="0"/>
      <w:wordWrap w:val="0"/>
      <w:autoSpaceDE w:val="0"/>
      <w:autoSpaceDN w:val="0"/>
    </w:pPr>
  </w:style>
  <w:style w:type="paragraph" w:customStyle="1" w:styleId="30C614A71ECF4B67912CB7EA343E7454">
    <w:name w:val="30C614A71ECF4B67912CB7EA343E7454"/>
    <w:pPr>
      <w:widowControl w:val="0"/>
      <w:wordWrap w:val="0"/>
      <w:autoSpaceDE w:val="0"/>
      <w:autoSpaceDN w:val="0"/>
    </w:pPr>
  </w:style>
  <w:style w:type="paragraph" w:customStyle="1" w:styleId="A7A53C0DE62C418EA0BB2417F9271178">
    <w:name w:val="A7A53C0DE62C418EA0BB2417F9271178"/>
    <w:pPr>
      <w:widowControl w:val="0"/>
      <w:wordWrap w:val="0"/>
      <w:autoSpaceDE w:val="0"/>
      <w:autoSpaceDN w:val="0"/>
    </w:pPr>
  </w:style>
  <w:style w:type="paragraph" w:customStyle="1" w:styleId="14745F58EE1943DA9EB242EA906242BA">
    <w:name w:val="14745F58EE1943DA9EB242EA906242BA"/>
    <w:pPr>
      <w:widowControl w:val="0"/>
      <w:wordWrap w:val="0"/>
      <w:autoSpaceDE w:val="0"/>
      <w:autoSpaceDN w:val="0"/>
    </w:pPr>
  </w:style>
  <w:style w:type="paragraph" w:customStyle="1" w:styleId="8951A0052DEA47278BF98CE268A807F2">
    <w:name w:val="8951A0052DEA47278BF98CE268A807F2"/>
    <w:pPr>
      <w:widowControl w:val="0"/>
      <w:wordWrap w:val="0"/>
      <w:autoSpaceDE w:val="0"/>
      <w:autoSpaceDN w:val="0"/>
    </w:pPr>
  </w:style>
  <w:style w:type="paragraph" w:customStyle="1" w:styleId="9C081A1A088C466E99EA99918B5F0C13">
    <w:name w:val="9C081A1A088C466E99EA99918B5F0C13"/>
    <w:pPr>
      <w:widowControl w:val="0"/>
      <w:wordWrap w:val="0"/>
      <w:autoSpaceDE w:val="0"/>
      <w:autoSpaceDN w:val="0"/>
    </w:pPr>
  </w:style>
  <w:style w:type="paragraph" w:customStyle="1" w:styleId="1CBB20D70F32492488999CCC440F42E1">
    <w:name w:val="1CBB20D70F32492488999CCC440F42E1"/>
    <w:pPr>
      <w:widowControl w:val="0"/>
      <w:wordWrap w:val="0"/>
      <w:autoSpaceDE w:val="0"/>
      <w:autoSpaceDN w:val="0"/>
    </w:pPr>
  </w:style>
  <w:style w:type="paragraph" w:customStyle="1" w:styleId="3F795510A9C2414A9FF60B120DF9519C">
    <w:name w:val="3F795510A9C2414A9FF60B120DF9519C"/>
    <w:pPr>
      <w:widowControl w:val="0"/>
      <w:wordWrap w:val="0"/>
      <w:autoSpaceDE w:val="0"/>
      <w:autoSpaceDN w:val="0"/>
    </w:pPr>
  </w:style>
  <w:style w:type="paragraph" w:customStyle="1" w:styleId="5D7B29DFF6D64D5990E9CBF5467B944C">
    <w:name w:val="5D7B29DFF6D64D5990E9CBF5467B944C"/>
    <w:pPr>
      <w:widowControl w:val="0"/>
      <w:wordWrap w:val="0"/>
      <w:autoSpaceDE w:val="0"/>
      <w:autoSpaceDN w:val="0"/>
    </w:pPr>
  </w:style>
  <w:style w:type="paragraph" w:customStyle="1" w:styleId="02178027914D4BED82BF4E6854558858">
    <w:name w:val="02178027914D4BED82BF4E6854558858"/>
    <w:pPr>
      <w:widowControl w:val="0"/>
      <w:wordWrap w:val="0"/>
      <w:autoSpaceDE w:val="0"/>
      <w:autoSpaceDN w:val="0"/>
    </w:pPr>
  </w:style>
  <w:style w:type="paragraph" w:customStyle="1" w:styleId="49EAF8D232D6448A9FF60FEDCD439893">
    <w:name w:val="49EAF8D232D6448A9FF60FEDCD439893"/>
    <w:pPr>
      <w:widowControl w:val="0"/>
      <w:wordWrap w:val="0"/>
      <w:autoSpaceDE w:val="0"/>
      <w:autoSpaceDN w:val="0"/>
    </w:pPr>
  </w:style>
  <w:style w:type="paragraph" w:customStyle="1" w:styleId="849D9459995B4742B0A56BAF02C810E2">
    <w:name w:val="849D9459995B4742B0A56BAF02C810E2"/>
    <w:pPr>
      <w:widowControl w:val="0"/>
      <w:wordWrap w:val="0"/>
      <w:autoSpaceDE w:val="0"/>
      <w:autoSpaceDN w:val="0"/>
    </w:pPr>
  </w:style>
  <w:style w:type="paragraph" w:customStyle="1" w:styleId="51AA4CFDB6B2482F866FEBA0B9D6D2AA">
    <w:name w:val="51AA4CFDB6B2482F866FEBA0B9D6D2AA"/>
    <w:pPr>
      <w:widowControl w:val="0"/>
      <w:wordWrap w:val="0"/>
      <w:autoSpaceDE w:val="0"/>
      <w:autoSpaceDN w:val="0"/>
    </w:pPr>
  </w:style>
  <w:style w:type="paragraph" w:customStyle="1" w:styleId="F40D604562A64092884F641B4497E8F7">
    <w:name w:val="F40D604562A64092884F641B4497E8F7"/>
    <w:pPr>
      <w:widowControl w:val="0"/>
      <w:wordWrap w:val="0"/>
      <w:autoSpaceDE w:val="0"/>
      <w:autoSpaceDN w:val="0"/>
    </w:pPr>
  </w:style>
  <w:style w:type="paragraph" w:customStyle="1" w:styleId="8DDF84D812C74BDBA4E5193D1A9D0C8F">
    <w:name w:val="8DDF84D812C74BDBA4E5193D1A9D0C8F"/>
    <w:pPr>
      <w:widowControl w:val="0"/>
      <w:wordWrap w:val="0"/>
      <w:autoSpaceDE w:val="0"/>
      <w:autoSpaceDN w:val="0"/>
    </w:pPr>
  </w:style>
  <w:style w:type="paragraph" w:customStyle="1" w:styleId="62FDF61F694542F4B2E9D416CE9F2313">
    <w:name w:val="62FDF61F694542F4B2E9D416CE9F2313"/>
    <w:pPr>
      <w:widowControl w:val="0"/>
      <w:wordWrap w:val="0"/>
      <w:autoSpaceDE w:val="0"/>
      <w:autoSpaceDN w:val="0"/>
    </w:pPr>
  </w:style>
  <w:style w:type="paragraph" w:customStyle="1" w:styleId="08C3D1EF6F5942618B22003E6CB792F7">
    <w:name w:val="08C3D1EF6F5942618B22003E6CB792F7"/>
    <w:pPr>
      <w:widowControl w:val="0"/>
      <w:wordWrap w:val="0"/>
      <w:autoSpaceDE w:val="0"/>
      <w:autoSpaceDN w:val="0"/>
    </w:pPr>
  </w:style>
  <w:style w:type="paragraph" w:customStyle="1" w:styleId="055292ABE3EE4B799639A66F8E6845D4">
    <w:name w:val="055292ABE3EE4B799639A66F8E6845D4"/>
    <w:pPr>
      <w:widowControl w:val="0"/>
      <w:wordWrap w:val="0"/>
      <w:autoSpaceDE w:val="0"/>
      <w:autoSpaceDN w:val="0"/>
    </w:pPr>
  </w:style>
  <w:style w:type="paragraph" w:customStyle="1" w:styleId="F56144960DA7481DAF4D7B7C43B1D2BA">
    <w:name w:val="F56144960DA7481DAF4D7B7C43B1D2BA"/>
    <w:pPr>
      <w:widowControl w:val="0"/>
      <w:wordWrap w:val="0"/>
      <w:autoSpaceDE w:val="0"/>
      <w:autoSpaceDN w:val="0"/>
    </w:pPr>
  </w:style>
  <w:style w:type="paragraph" w:customStyle="1" w:styleId="77C0636DF38449999D6B173B2B21A550">
    <w:name w:val="77C0636DF38449999D6B173B2B21A550"/>
    <w:pPr>
      <w:widowControl w:val="0"/>
      <w:wordWrap w:val="0"/>
      <w:autoSpaceDE w:val="0"/>
      <w:autoSpaceDN w:val="0"/>
    </w:pPr>
  </w:style>
  <w:style w:type="paragraph" w:customStyle="1" w:styleId="F675959862A74C9AA23FEBD2E42A1290">
    <w:name w:val="F675959862A74C9AA23FEBD2E42A1290"/>
    <w:pPr>
      <w:widowControl w:val="0"/>
      <w:wordWrap w:val="0"/>
      <w:autoSpaceDE w:val="0"/>
      <w:autoSpaceDN w:val="0"/>
    </w:pPr>
  </w:style>
  <w:style w:type="paragraph" w:customStyle="1" w:styleId="BFB4D7C980FF4BAC80D63DC29C6E267C">
    <w:name w:val="BFB4D7C980FF4BAC80D63DC29C6E267C"/>
    <w:pPr>
      <w:widowControl w:val="0"/>
      <w:wordWrap w:val="0"/>
      <w:autoSpaceDE w:val="0"/>
      <w:autoSpaceDN w:val="0"/>
    </w:pPr>
  </w:style>
  <w:style w:type="paragraph" w:customStyle="1" w:styleId="DD6A39F1FF934F169913A6856A294C3A">
    <w:name w:val="DD6A39F1FF934F169913A6856A294C3A"/>
    <w:pPr>
      <w:widowControl w:val="0"/>
      <w:wordWrap w:val="0"/>
      <w:autoSpaceDE w:val="0"/>
      <w:autoSpaceDN w:val="0"/>
    </w:pPr>
  </w:style>
  <w:style w:type="paragraph" w:customStyle="1" w:styleId="B54562024C264A3881AFAAB1B7461170">
    <w:name w:val="B54562024C264A3881AFAAB1B7461170"/>
    <w:pPr>
      <w:widowControl w:val="0"/>
      <w:wordWrap w:val="0"/>
      <w:autoSpaceDE w:val="0"/>
      <w:autoSpaceDN w:val="0"/>
    </w:pPr>
  </w:style>
  <w:style w:type="paragraph" w:customStyle="1" w:styleId="8BFE5EF1AD6041D2B513A8BC931789EF">
    <w:name w:val="8BFE5EF1AD6041D2B513A8BC931789EF"/>
    <w:pPr>
      <w:widowControl w:val="0"/>
      <w:wordWrap w:val="0"/>
      <w:autoSpaceDE w:val="0"/>
      <w:autoSpaceDN w:val="0"/>
    </w:pPr>
  </w:style>
  <w:style w:type="paragraph" w:customStyle="1" w:styleId="C4461E25D7654DDFA319985C3DD38022">
    <w:name w:val="C4461E25D7654DDFA319985C3DD38022"/>
    <w:pPr>
      <w:widowControl w:val="0"/>
      <w:wordWrap w:val="0"/>
      <w:autoSpaceDE w:val="0"/>
      <w:autoSpaceDN w:val="0"/>
    </w:pPr>
  </w:style>
  <w:style w:type="paragraph" w:customStyle="1" w:styleId="994DCE61335B4E12BE0858024A4DEC05">
    <w:name w:val="994DCE61335B4E12BE0858024A4DEC05"/>
    <w:pPr>
      <w:widowControl w:val="0"/>
      <w:wordWrap w:val="0"/>
      <w:autoSpaceDE w:val="0"/>
      <w:autoSpaceDN w:val="0"/>
    </w:pPr>
  </w:style>
  <w:style w:type="paragraph" w:customStyle="1" w:styleId="D4F497BB57E74B95B3F6BBE2C3E478EB">
    <w:name w:val="D4F497BB57E74B95B3F6BBE2C3E478EB"/>
    <w:pPr>
      <w:widowControl w:val="0"/>
      <w:wordWrap w:val="0"/>
      <w:autoSpaceDE w:val="0"/>
      <w:autoSpaceDN w:val="0"/>
    </w:pPr>
  </w:style>
  <w:style w:type="paragraph" w:customStyle="1" w:styleId="DB71AD9202AB4CF0A1DEAF1FF98F27EA">
    <w:name w:val="DB71AD9202AB4CF0A1DEAF1FF98F27EA"/>
    <w:pPr>
      <w:widowControl w:val="0"/>
      <w:wordWrap w:val="0"/>
      <w:autoSpaceDE w:val="0"/>
      <w:autoSpaceDN w:val="0"/>
    </w:pPr>
  </w:style>
  <w:style w:type="paragraph" w:customStyle="1" w:styleId="0DB5F023C2D84A818D9D777D36ACBCD0">
    <w:name w:val="0DB5F023C2D84A818D9D777D36ACBCD0"/>
    <w:pPr>
      <w:widowControl w:val="0"/>
      <w:wordWrap w:val="0"/>
      <w:autoSpaceDE w:val="0"/>
      <w:autoSpaceDN w:val="0"/>
    </w:pPr>
  </w:style>
  <w:style w:type="paragraph" w:customStyle="1" w:styleId="47E81AFAD1394BB2B28033178C5AEEEF">
    <w:name w:val="47E81AFAD1394BB2B28033178C5AEEEF"/>
    <w:pPr>
      <w:widowControl w:val="0"/>
      <w:wordWrap w:val="0"/>
      <w:autoSpaceDE w:val="0"/>
      <w:autoSpaceDN w:val="0"/>
    </w:pPr>
  </w:style>
  <w:style w:type="paragraph" w:customStyle="1" w:styleId="3FEA00F9B393426F923D3CFCB4EE4FC1">
    <w:name w:val="3FEA00F9B393426F923D3CFCB4EE4FC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2019.09.09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AADF04-9900-4E4D-B156-55BDBE96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전략적 비즈니스 마케팅 계획</Template>
  <TotalTime>97</TotalTime>
  <Pages>8</Pages>
  <Words>370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팀 원 : 이승찬, 이정원, 이정민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얼굴인식 기반 PC 루틴 자동화 서비스</dc:subject>
  <dc:creator>JeanMichel</dc:creator>
  <cp:keywords>프로젝트 제안서</cp:keywords>
  <cp:lastModifiedBy>LEE JEONGWON</cp:lastModifiedBy>
  <cp:revision>12</cp:revision>
  <cp:lastPrinted>2019-09-09T12:57:00Z</cp:lastPrinted>
  <dcterms:created xsi:type="dcterms:W3CDTF">2019-09-09T12:19:00Z</dcterms:created>
  <dcterms:modified xsi:type="dcterms:W3CDTF">2019-09-21T07:24:00Z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